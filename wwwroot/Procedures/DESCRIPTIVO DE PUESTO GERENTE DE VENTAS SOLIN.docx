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10D4" w14:textId="77777777" w:rsidR="00A93EDA" w:rsidRPr="00FC4008" w:rsidRDefault="00A93EDA" w:rsidP="00A93EDA">
      <w:pPr>
        <w:numPr>
          <w:ilvl w:val="0"/>
          <w:numId w:val="3"/>
        </w:numPr>
        <w:jc w:val="both"/>
        <w:rPr>
          <w:rFonts w:ascii="Arial" w:hAnsi="Arial" w:cs="Arial"/>
          <w:b/>
          <w:u w:val="single"/>
        </w:rPr>
      </w:pPr>
      <w:r w:rsidRPr="00FC4008">
        <w:rPr>
          <w:rFonts w:ascii="Arial" w:hAnsi="Arial" w:cs="Arial"/>
          <w:b/>
          <w:u w:val="single"/>
        </w:rPr>
        <w:t xml:space="preserve">Datos Generales de </w:t>
      </w:r>
      <w:smartTag w:uri="urn:schemas-microsoft-com:office:smarttags" w:element="PersonName">
        <w:smartTagPr>
          <w:attr w:name="ProductID" w:val="la Funci￳n"/>
        </w:smartTagPr>
        <w:r w:rsidRPr="00FC4008">
          <w:rPr>
            <w:rFonts w:ascii="Arial" w:hAnsi="Arial" w:cs="Arial"/>
            <w:b/>
            <w:u w:val="single"/>
          </w:rPr>
          <w:t>la Función</w:t>
        </w:r>
      </w:smartTag>
      <w:r w:rsidRPr="00FC4008">
        <w:rPr>
          <w:rFonts w:ascii="Arial" w:hAnsi="Arial" w:cs="Arial"/>
          <w:b/>
          <w:u w:val="single"/>
        </w:rPr>
        <w:t>:</w:t>
      </w:r>
    </w:p>
    <w:p w14:paraId="259B8AF5" w14:textId="77777777" w:rsidR="00A93EDA" w:rsidRPr="00FC4008" w:rsidRDefault="00A93EDA" w:rsidP="00A93EDA">
      <w:pPr>
        <w:rPr>
          <w:rFonts w:ascii="Arial" w:hAnsi="Arial" w:cs="Arial"/>
        </w:rPr>
      </w:pPr>
    </w:p>
    <w:tbl>
      <w:tblPr>
        <w:tblW w:w="3784" w:type="pct"/>
        <w:tblInd w:w="544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385"/>
        <w:gridCol w:w="4656"/>
      </w:tblGrid>
      <w:tr w:rsidR="00A93EDA" w:rsidRPr="009102A5" w14:paraId="24D3603E" w14:textId="77777777" w:rsidTr="007B310C">
        <w:tc>
          <w:tcPr>
            <w:tcW w:w="21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14:paraId="5B2E9FCF" w14:textId="77777777" w:rsidR="00A93EDA" w:rsidRPr="00FC4008" w:rsidRDefault="00A93EDA" w:rsidP="007B310C">
            <w:pPr>
              <w:rPr>
                <w:rFonts w:ascii="Arial" w:hAnsi="Arial" w:cs="Arial"/>
              </w:rPr>
            </w:pPr>
            <w:r w:rsidRPr="00FC4008">
              <w:rPr>
                <w:rFonts w:ascii="Arial" w:hAnsi="Arial" w:cs="Arial"/>
              </w:rPr>
              <w:t>Nombre de la función:</w:t>
            </w:r>
          </w:p>
        </w:tc>
        <w:tc>
          <w:tcPr>
            <w:tcW w:w="28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B5BAFE" w14:textId="39817B49" w:rsidR="00A93EDA" w:rsidRPr="00B62BF2" w:rsidRDefault="00A93EDA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ventas</w:t>
            </w:r>
            <w:r w:rsidR="00FD5907">
              <w:rPr>
                <w:rFonts w:ascii="Arial" w:hAnsi="Arial" w:cs="Arial"/>
              </w:rPr>
              <w:t xml:space="preserve"> Logísti</w:t>
            </w:r>
            <w:r w:rsidR="00E50702">
              <w:rPr>
                <w:rFonts w:ascii="Arial" w:hAnsi="Arial" w:cs="Arial"/>
              </w:rPr>
              <w:t>cas</w:t>
            </w:r>
          </w:p>
        </w:tc>
      </w:tr>
      <w:tr w:rsidR="00A93EDA" w:rsidRPr="00FC4008" w14:paraId="2447C4BD" w14:textId="77777777" w:rsidTr="007B310C">
        <w:trPr>
          <w:trHeight w:val="367"/>
        </w:trPr>
        <w:tc>
          <w:tcPr>
            <w:tcW w:w="21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14:paraId="5C1FE651" w14:textId="77777777" w:rsidR="00A93EDA" w:rsidRPr="00FC4008" w:rsidRDefault="00A93EDA" w:rsidP="007B310C">
            <w:pPr>
              <w:rPr>
                <w:rFonts w:ascii="Arial" w:hAnsi="Arial" w:cs="Arial"/>
              </w:rPr>
            </w:pPr>
            <w:r w:rsidRPr="00FC4008">
              <w:rPr>
                <w:rFonts w:ascii="Arial" w:hAnsi="Arial" w:cs="Arial"/>
              </w:rPr>
              <w:t>Unidad Organizativa:</w:t>
            </w:r>
          </w:p>
        </w:tc>
        <w:tc>
          <w:tcPr>
            <w:tcW w:w="28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ED38951" w14:textId="77777777" w:rsidR="00A93EDA" w:rsidRPr="00FC4008" w:rsidRDefault="00A93EDA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Ventas</w:t>
            </w:r>
          </w:p>
        </w:tc>
      </w:tr>
      <w:tr w:rsidR="00A93EDA" w:rsidRPr="00FC4008" w14:paraId="563B7DC5" w14:textId="77777777" w:rsidTr="007B310C">
        <w:trPr>
          <w:trHeight w:val="323"/>
        </w:trPr>
        <w:tc>
          <w:tcPr>
            <w:tcW w:w="21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14:paraId="7053581B" w14:textId="77777777" w:rsidR="00A93EDA" w:rsidRPr="00FC4008" w:rsidRDefault="00A93EDA" w:rsidP="007B310C">
            <w:pPr>
              <w:rPr>
                <w:rFonts w:ascii="Arial" w:hAnsi="Arial" w:cs="Arial"/>
              </w:rPr>
            </w:pPr>
            <w:r w:rsidRPr="00FC4008">
              <w:rPr>
                <w:rFonts w:ascii="Arial" w:hAnsi="Arial" w:cs="Arial"/>
              </w:rPr>
              <w:t>Centro de Costos:</w:t>
            </w:r>
          </w:p>
        </w:tc>
        <w:tc>
          <w:tcPr>
            <w:tcW w:w="28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67EEA8" w14:textId="39784EB6" w:rsidR="00A93EDA" w:rsidRPr="00FC4008" w:rsidRDefault="00A93EDA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Corporativo</w:t>
            </w:r>
          </w:p>
        </w:tc>
      </w:tr>
      <w:tr w:rsidR="00A93EDA" w:rsidRPr="00EC1B9D" w14:paraId="0645A665" w14:textId="77777777" w:rsidTr="007B310C">
        <w:trPr>
          <w:trHeight w:val="333"/>
        </w:trPr>
        <w:tc>
          <w:tcPr>
            <w:tcW w:w="21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14:paraId="4354C722" w14:textId="77777777" w:rsidR="00A93EDA" w:rsidRPr="00FC4008" w:rsidRDefault="00A93EDA" w:rsidP="007B310C">
            <w:pPr>
              <w:rPr>
                <w:rFonts w:ascii="Arial" w:hAnsi="Arial" w:cs="Arial"/>
              </w:rPr>
            </w:pPr>
            <w:r w:rsidRPr="00FC4008">
              <w:rPr>
                <w:rFonts w:ascii="Arial" w:hAnsi="Arial" w:cs="Arial"/>
              </w:rPr>
              <w:t>Dirección:</w:t>
            </w:r>
          </w:p>
        </w:tc>
        <w:tc>
          <w:tcPr>
            <w:tcW w:w="28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6831A7" w14:textId="77777777" w:rsidR="00A93EDA" w:rsidRPr="00FC4008" w:rsidRDefault="00A93EDA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Ventas y Mercadotecnia</w:t>
            </w:r>
          </w:p>
        </w:tc>
      </w:tr>
      <w:tr w:rsidR="00A93EDA" w:rsidRPr="00EC1B9D" w14:paraId="45EB6BE0" w14:textId="77777777" w:rsidTr="00EC1B9D">
        <w:trPr>
          <w:trHeight w:val="442"/>
        </w:trPr>
        <w:tc>
          <w:tcPr>
            <w:tcW w:w="21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14:paraId="390D122F" w14:textId="77777777" w:rsidR="00A93EDA" w:rsidRPr="00FC4008" w:rsidRDefault="00A93EDA" w:rsidP="007B310C">
            <w:pPr>
              <w:rPr>
                <w:rFonts w:ascii="Arial" w:hAnsi="Arial" w:cs="Arial"/>
              </w:rPr>
            </w:pPr>
            <w:r w:rsidRPr="00FC4008">
              <w:rPr>
                <w:rFonts w:ascii="Arial" w:hAnsi="Arial" w:cs="Arial"/>
              </w:rPr>
              <w:t>Función a la que reporta:</w:t>
            </w:r>
          </w:p>
        </w:tc>
        <w:tc>
          <w:tcPr>
            <w:tcW w:w="28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7F7655" w14:textId="7923FFE0" w:rsidR="00A93EDA" w:rsidRPr="00FC4008" w:rsidRDefault="00A93EDA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</w:t>
            </w:r>
            <w:r w:rsidR="00E50702">
              <w:rPr>
                <w:rFonts w:ascii="Arial" w:hAnsi="Arial" w:cs="Arial"/>
              </w:rPr>
              <w:t>n General</w:t>
            </w:r>
          </w:p>
        </w:tc>
      </w:tr>
      <w:tr w:rsidR="00A93EDA" w:rsidRPr="008D4EE5" w14:paraId="16643B40" w14:textId="77777777" w:rsidTr="007B310C">
        <w:trPr>
          <w:trHeight w:val="390"/>
        </w:trPr>
        <w:tc>
          <w:tcPr>
            <w:tcW w:w="21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14:paraId="739657C6" w14:textId="77777777" w:rsidR="00A93EDA" w:rsidRPr="00FC4008" w:rsidRDefault="00A93EDA" w:rsidP="007B310C">
            <w:pPr>
              <w:rPr>
                <w:rFonts w:ascii="Arial" w:hAnsi="Arial" w:cs="Arial"/>
              </w:rPr>
            </w:pPr>
            <w:r w:rsidRPr="00FC4008">
              <w:rPr>
                <w:rFonts w:ascii="Arial" w:hAnsi="Arial" w:cs="Arial"/>
              </w:rPr>
              <w:t xml:space="preserve">Funciones que le reportan </w:t>
            </w:r>
          </w:p>
          <w:p w14:paraId="69B23A3E" w14:textId="77777777" w:rsidR="00A93EDA" w:rsidRPr="00FC4008" w:rsidRDefault="00A93EDA" w:rsidP="007B310C">
            <w:pPr>
              <w:rPr>
                <w:rFonts w:ascii="Arial" w:hAnsi="Arial" w:cs="Arial"/>
              </w:rPr>
            </w:pPr>
            <w:r w:rsidRPr="00FC4008">
              <w:rPr>
                <w:rFonts w:ascii="Arial" w:hAnsi="Arial" w:cs="Arial"/>
              </w:rPr>
              <w:t>directamente:</w:t>
            </w:r>
          </w:p>
        </w:tc>
        <w:tc>
          <w:tcPr>
            <w:tcW w:w="28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714B57" w14:textId="13824D28" w:rsidR="00A93EDA" w:rsidRPr="008D4EE5" w:rsidRDefault="00E50702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1E41B66E" w14:textId="77777777" w:rsidR="00A93EDA" w:rsidRPr="008D4EE5" w:rsidRDefault="00A93EDA" w:rsidP="00A93EDA">
      <w:pPr>
        <w:rPr>
          <w:rFonts w:ascii="Arial" w:hAnsi="Arial" w:cs="Arial"/>
        </w:rPr>
      </w:pPr>
    </w:p>
    <w:p w14:paraId="5A006BEE" w14:textId="77777777" w:rsidR="00A93EDA" w:rsidRPr="00FC4008" w:rsidRDefault="00A93EDA" w:rsidP="00A93EDA">
      <w:pPr>
        <w:numPr>
          <w:ilvl w:val="0"/>
          <w:numId w:val="3"/>
        </w:numPr>
        <w:jc w:val="both"/>
        <w:rPr>
          <w:rFonts w:ascii="Arial" w:hAnsi="Arial" w:cs="Arial"/>
          <w:b/>
          <w:u w:val="single"/>
        </w:rPr>
      </w:pPr>
      <w:r w:rsidRPr="00FC4008">
        <w:rPr>
          <w:rFonts w:ascii="Arial" w:hAnsi="Arial" w:cs="Arial"/>
          <w:b/>
          <w:u w:val="single"/>
        </w:rPr>
        <w:t xml:space="preserve">Objetivo de </w:t>
      </w:r>
      <w:smartTag w:uri="urn:schemas-microsoft-com:office:smarttags" w:element="PersonName">
        <w:smartTagPr>
          <w:attr w:name="ProductID" w:val="la Funci￳n"/>
        </w:smartTagPr>
        <w:r w:rsidRPr="00FC4008">
          <w:rPr>
            <w:rFonts w:ascii="Arial" w:hAnsi="Arial" w:cs="Arial"/>
            <w:b/>
            <w:u w:val="single"/>
          </w:rPr>
          <w:t>la Función</w:t>
        </w:r>
      </w:smartTag>
      <w:r w:rsidRPr="00FC4008">
        <w:rPr>
          <w:rFonts w:ascii="Arial" w:hAnsi="Arial" w:cs="Arial"/>
          <w:b/>
          <w:u w:val="single"/>
        </w:rPr>
        <w:t>:</w:t>
      </w:r>
    </w:p>
    <w:p w14:paraId="5D397EB9" w14:textId="77777777" w:rsidR="00A93EDA" w:rsidRPr="00FC4008" w:rsidRDefault="00A93EDA" w:rsidP="00A93EDA">
      <w:pPr>
        <w:rPr>
          <w:rFonts w:ascii="Arial" w:hAnsi="Arial" w:cs="Arial"/>
        </w:rPr>
      </w:pPr>
    </w:p>
    <w:p w14:paraId="01BF6351" w14:textId="744967F1" w:rsidR="00A93EDA" w:rsidRDefault="00A93EDA" w:rsidP="00A93EDA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Diseñar e implementar </w:t>
      </w:r>
      <w:r w:rsidR="00E50702">
        <w:rPr>
          <w:rFonts w:ascii="Arial" w:hAnsi="Arial" w:cs="Arial"/>
        </w:rPr>
        <w:t>planes de</w:t>
      </w:r>
      <w:r>
        <w:rPr>
          <w:rFonts w:ascii="Arial" w:hAnsi="Arial" w:cs="Arial"/>
        </w:rPr>
        <w:t xml:space="preserve"> Ventas</w:t>
      </w:r>
      <w:r w:rsidR="00E5070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E50702">
        <w:rPr>
          <w:rFonts w:ascii="Arial" w:hAnsi="Arial" w:cs="Arial"/>
        </w:rPr>
        <w:t>para lograr</w:t>
      </w:r>
      <w:r>
        <w:rPr>
          <w:rFonts w:ascii="Arial" w:hAnsi="Arial" w:cs="Arial"/>
        </w:rPr>
        <w:t xml:space="preserve"> un crecimiento del negocio</w:t>
      </w:r>
      <w:r w:rsidR="00E5070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través </w:t>
      </w:r>
      <w:r w:rsidR="00E50702">
        <w:rPr>
          <w:rFonts w:ascii="Arial" w:hAnsi="Arial" w:cs="Arial"/>
        </w:rPr>
        <w:t>la generación constante de prospectos y cotizaciones que redunden en cierre de nuevos contratos con clientes.</w:t>
      </w:r>
    </w:p>
    <w:p w14:paraId="2651C151" w14:textId="77777777" w:rsidR="00A93EDA" w:rsidRPr="00FC4008" w:rsidRDefault="00A93EDA" w:rsidP="00A93EDA">
      <w:pPr>
        <w:rPr>
          <w:rFonts w:ascii="Arial" w:hAnsi="Arial" w:cs="Arial"/>
        </w:rPr>
      </w:pPr>
    </w:p>
    <w:p w14:paraId="2971FE52" w14:textId="77777777" w:rsidR="00A93EDA" w:rsidRPr="00FC4008" w:rsidRDefault="00A93EDA" w:rsidP="00A93EDA">
      <w:pPr>
        <w:numPr>
          <w:ilvl w:val="0"/>
          <w:numId w:val="3"/>
        </w:numPr>
        <w:jc w:val="both"/>
        <w:rPr>
          <w:rFonts w:ascii="Arial" w:hAnsi="Arial" w:cs="Arial"/>
          <w:b/>
          <w:u w:val="single"/>
        </w:rPr>
      </w:pPr>
      <w:r w:rsidRPr="00FC4008">
        <w:rPr>
          <w:rFonts w:ascii="Arial" w:hAnsi="Arial" w:cs="Arial"/>
          <w:b/>
          <w:u w:val="single"/>
        </w:rPr>
        <w:t>Funciones y/o Responsabilidades:</w:t>
      </w:r>
    </w:p>
    <w:p w14:paraId="15365B9F" w14:textId="77777777" w:rsidR="00A93EDA" w:rsidRPr="00FC4008" w:rsidRDefault="00A93EDA" w:rsidP="00A93EDA">
      <w:pPr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288"/>
      </w:tblGrid>
      <w:tr w:rsidR="00A93EDA" w:rsidRPr="009102A5" w14:paraId="1038FFBC" w14:textId="77777777" w:rsidTr="007B310C">
        <w:trPr>
          <w:trHeight w:val="573"/>
          <w:jc w:val="center"/>
        </w:trPr>
        <w:tc>
          <w:tcPr>
            <w:tcW w:w="928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1658F58" w14:textId="77777777" w:rsidR="00A93EDA" w:rsidRPr="00F40A8A" w:rsidRDefault="00A93EDA" w:rsidP="007B310C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F40A8A">
              <w:rPr>
                <w:rFonts w:ascii="Arial" w:hAnsi="Arial" w:cs="Arial"/>
                <w:b/>
                <w:u w:val="single"/>
              </w:rPr>
              <w:t>Descripción de las Funciones / Responsabilidades</w:t>
            </w:r>
          </w:p>
        </w:tc>
      </w:tr>
      <w:tr w:rsidR="00A93EDA" w:rsidRPr="009102A5" w14:paraId="1B630024" w14:textId="77777777" w:rsidTr="007B310C">
        <w:trPr>
          <w:jc w:val="center"/>
        </w:trPr>
        <w:tc>
          <w:tcPr>
            <w:tcW w:w="9288" w:type="dxa"/>
            <w:tcBorders>
              <w:bottom w:val="nil"/>
            </w:tcBorders>
            <w:vAlign w:val="center"/>
          </w:tcPr>
          <w:p w14:paraId="75B77DD3" w14:textId="77777777" w:rsidR="00A93EDA" w:rsidRPr="00EC1B9D" w:rsidRDefault="00A93EDA" w:rsidP="00EC1B9D">
            <w:pPr>
              <w:pStyle w:val="Prrafodelista"/>
              <w:numPr>
                <w:ilvl w:val="0"/>
                <w:numId w:val="24"/>
              </w:numPr>
              <w:rPr>
                <w:rStyle w:val="nfasis"/>
                <w:rFonts w:ascii="Arial" w:hAnsi="Arial" w:cs="Arial"/>
                <w:i w:val="0"/>
              </w:rPr>
            </w:pPr>
            <w:r w:rsidRPr="00EC1B9D">
              <w:rPr>
                <w:rStyle w:val="nfasis"/>
                <w:rFonts w:ascii="Arial" w:hAnsi="Arial" w:cs="Arial"/>
                <w:i w:val="0"/>
              </w:rPr>
              <w:t xml:space="preserve">Diseñar e implementar la estrategia de ventas y de marketing para mantener el crecimiento del negocio de doble digito anual  </w:t>
            </w:r>
          </w:p>
        </w:tc>
      </w:tr>
      <w:tr w:rsidR="00A93EDA" w:rsidRPr="009102A5" w14:paraId="3872CC16" w14:textId="77777777" w:rsidTr="007B310C">
        <w:trPr>
          <w:jc w:val="center"/>
        </w:trPr>
        <w:tc>
          <w:tcPr>
            <w:tcW w:w="9288" w:type="dxa"/>
            <w:tcBorders>
              <w:top w:val="nil"/>
              <w:bottom w:val="nil"/>
            </w:tcBorders>
            <w:vAlign w:val="center"/>
          </w:tcPr>
          <w:p w14:paraId="40091B8D" w14:textId="77777777" w:rsidR="00A93EDA" w:rsidRPr="00EC1B9D" w:rsidRDefault="00A93EDA" w:rsidP="00EC1B9D">
            <w:pPr>
              <w:pStyle w:val="Prrafodelista"/>
              <w:numPr>
                <w:ilvl w:val="0"/>
                <w:numId w:val="24"/>
              </w:numPr>
              <w:rPr>
                <w:rStyle w:val="nfasis"/>
                <w:rFonts w:ascii="Arial" w:hAnsi="Arial" w:cs="Arial"/>
                <w:i w:val="0"/>
              </w:rPr>
            </w:pPr>
            <w:r w:rsidRPr="00EC1B9D">
              <w:rPr>
                <w:rStyle w:val="nfasis"/>
                <w:rFonts w:ascii="Arial" w:hAnsi="Arial" w:cs="Arial"/>
                <w:i w:val="0"/>
              </w:rPr>
              <w:t xml:space="preserve">Desarrollar los mercados en los que participamos a través de visitas periódicas, a fin de conocer su potencial, establecer el </w:t>
            </w:r>
            <w:proofErr w:type="spellStart"/>
            <w:r w:rsidRPr="00EC1B9D">
              <w:rPr>
                <w:rStyle w:val="nfasis"/>
                <w:rFonts w:ascii="Arial" w:hAnsi="Arial" w:cs="Arial"/>
                <w:i w:val="0"/>
              </w:rPr>
              <w:t>networking</w:t>
            </w:r>
            <w:proofErr w:type="spellEnd"/>
            <w:r w:rsidRPr="00EC1B9D">
              <w:rPr>
                <w:rStyle w:val="nfasis"/>
                <w:rFonts w:ascii="Arial" w:hAnsi="Arial" w:cs="Arial"/>
                <w:i w:val="0"/>
              </w:rPr>
              <w:t xml:space="preserve"> necesario para incorporar nuevos clientes</w:t>
            </w:r>
          </w:p>
        </w:tc>
      </w:tr>
      <w:tr w:rsidR="00A93EDA" w:rsidRPr="009102A5" w14:paraId="1A802E7D" w14:textId="77777777" w:rsidTr="007B310C">
        <w:trPr>
          <w:jc w:val="center"/>
        </w:trPr>
        <w:tc>
          <w:tcPr>
            <w:tcW w:w="9288" w:type="dxa"/>
            <w:tcBorders>
              <w:top w:val="nil"/>
              <w:bottom w:val="nil"/>
            </w:tcBorders>
            <w:vAlign w:val="bottom"/>
          </w:tcPr>
          <w:p w14:paraId="270C35FF" w14:textId="77777777" w:rsidR="00A93EDA" w:rsidRPr="00EC1B9D" w:rsidRDefault="00A93EDA" w:rsidP="00EC1B9D">
            <w:pPr>
              <w:pStyle w:val="Prrafodelista"/>
              <w:numPr>
                <w:ilvl w:val="0"/>
                <w:numId w:val="24"/>
              </w:numPr>
              <w:jc w:val="both"/>
              <w:rPr>
                <w:rStyle w:val="nfasis"/>
                <w:rFonts w:ascii="Arial" w:hAnsi="Arial" w:cs="Arial"/>
                <w:i w:val="0"/>
              </w:rPr>
            </w:pPr>
            <w:r w:rsidRPr="00EC1B9D">
              <w:rPr>
                <w:rStyle w:val="nfasis"/>
                <w:rFonts w:ascii="Arial" w:hAnsi="Arial" w:cs="Arial"/>
                <w:i w:val="0"/>
              </w:rPr>
              <w:t>Ampliar los negocios con clientes actuales, liderando reuniones de revisión de resultados periódicas que nos permitan alinear agendas de negocio, medir la satisfacción del cliente e identificar nuevas oportunidades de negocio</w:t>
            </w:r>
          </w:p>
        </w:tc>
      </w:tr>
      <w:tr w:rsidR="00A93EDA" w:rsidRPr="009102A5" w14:paraId="624E6CB9" w14:textId="77777777" w:rsidTr="007B310C">
        <w:trPr>
          <w:jc w:val="center"/>
        </w:trPr>
        <w:tc>
          <w:tcPr>
            <w:tcW w:w="9288" w:type="dxa"/>
            <w:tcBorders>
              <w:top w:val="nil"/>
              <w:bottom w:val="nil"/>
            </w:tcBorders>
            <w:vAlign w:val="bottom"/>
          </w:tcPr>
          <w:p w14:paraId="47E28B31" w14:textId="77777777" w:rsidR="00A93EDA" w:rsidRDefault="00A93EDA" w:rsidP="00EC1B9D">
            <w:pPr>
              <w:pStyle w:val="Prrafodelista"/>
              <w:numPr>
                <w:ilvl w:val="0"/>
                <w:numId w:val="24"/>
              </w:numPr>
              <w:jc w:val="both"/>
              <w:rPr>
                <w:rStyle w:val="nfasis"/>
                <w:rFonts w:ascii="Arial" w:hAnsi="Arial" w:cs="Arial"/>
                <w:i w:val="0"/>
              </w:rPr>
            </w:pPr>
            <w:r w:rsidRPr="00EC1B9D">
              <w:rPr>
                <w:rStyle w:val="nfasis"/>
                <w:rFonts w:ascii="Arial" w:hAnsi="Arial" w:cs="Arial"/>
                <w:i w:val="0"/>
              </w:rPr>
              <w:t>Elaborar análisis detallados de los competidores en cada mercado donde participamos, proveyendo a la organización de información relevante que nos permita ofrecer propuestas de valor diferenciadas</w:t>
            </w:r>
            <w:r w:rsidR="00D96D07">
              <w:rPr>
                <w:rStyle w:val="nfasis"/>
                <w:rFonts w:ascii="Arial" w:hAnsi="Arial" w:cs="Arial"/>
                <w:i w:val="0"/>
              </w:rPr>
              <w:t>.</w:t>
            </w:r>
          </w:p>
          <w:p w14:paraId="42842363" w14:textId="3F256C6E" w:rsidR="00D96D07" w:rsidRPr="00EC1B9D" w:rsidRDefault="00D96D07" w:rsidP="00EC1B9D">
            <w:pPr>
              <w:pStyle w:val="Prrafodelista"/>
              <w:numPr>
                <w:ilvl w:val="0"/>
                <w:numId w:val="24"/>
              </w:numPr>
              <w:jc w:val="both"/>
              <w:rPr>
                <w:rStyle w:val="nfasis"/>
                <w:rFonts w:ascii="Arial" w:hAnsi="Arial" w:cs="Arial"/>
                <w:i w:val="0"/>
              </w:rPr>
            </w:pPr>
            <w:r>
              <w:rPr>
                <w:rStyle w:val="nfasis"/>
                <w:rFonts w:ascii="Arial" w:hAnsi="Arial" w:cs="Arial"/>
                <w:i w:val="0"/>
              </w:rPr>
              <w:t>Generar publicaciones en redes sociales para generar prospectos y cierres de contratos.</w:t>
            </w:r>
          </w:p>
        </w:tc>
      </w:tr>
      <w:tr w:rsidR="00A93EDA" w:rsidRPr="009102A5" w14:paraId="28B607FB" w14:textId="77777777" w:rsidTr="007B310C">
        <w:trPr>
          <w:jc w:val="center"/>
        </w:trPr>
        <w:tc>
          <w:tcPr>
            <w:tcW w:w="9288" w:type="dxa"/>
            <w:tcBorders>
              <w:top w:val="nil"/>
              <w:bottom w:val="nil"/>
            </w:tcBorders>
            <w:vAlign w:val="bottom"/>
          </w:tcPr>
          <w:p w14:paraId="75ADD44A" w14:textId="1FD2086D" w:rsidR="00A93EDA" w:rsidRPr="00D96D07" w:rsidRDefault="00A93EDA" w:rsidP="00D96D07">
            <w:pPr>
              <w:jc w:val="both"/>
              <w:rPr>
                <w:rStyle w:val="nfasis"/>
                <w:rFonts w:ascii="Arial" w:hAnsi="Arial" w:cs="Arial"/>
                <w:i w:val="0"/>
              </w:rPr>
            </w:pPr>
          </w:p>
        </w:tc>
      </w:tr>
      <w:tr w:rsidR="00A93EDA" w:rsidRPr="009102A5" w14:paraId="0A159508" w14:textId="77777777" w:rsidTr="007B310C">
        <w:trPr>
          <w:jc w:val="center"/>
        </w:trPr>
        <w:tc>
          <w:tcPr>
            <w:tcW w:w="9288" w:type="dxa"/>
            <w:tcBorders>
              <w:top w:val="nil"/>
              <w:bottom w:val="nil"/>
            </w:tcBorders>
            <w:vAlign w:val="bottom"/>
          </w:tcPr>
          <w:p w14:paraId="6A5CEDA4" w14:textId="77777777" w:rsidR="00A93EDA" w:rsidRPr="00EC1B9D" w:rsidRDefault="00A93EDA" w:rsidP="00EC1B9D">
            <w:pPr>
              <w:pStyle w:val="Prrafodelista"/>
              <w:numPr>
                <w:ilvl w:val="0"/>
                <w:numId w:val="24"/>
              </w:numPr>
              <w:jc w:val="both"/>
              <w:rPr>
                <w:rStyle w:val="nfasis"/>
                <w:rFonts w:ascii="Arial" w:hAnsi="Arial" w:cs="Arial"/>
                <w:i w:val="0"/>
              </w:rPr>
            </w:pPr>
            <w:r w:rsidRPr="00EC1B9D">
              <w:rPr>
                <w:rStyle w:val="nfasis"/>
                <w:rFonts w:ascii="Arial" w:hAnsi="Arial" w:cs="Arial"/>
                <w:i w:val="0"/>
              </w:rPr>
              <w:t>Participar y coordinar la elaboración del Presupuesto y Plan Estratégico de la compañía</w:t>
            </w:r>
          </w:p>
        </w:tc>
      </w:tr>
      <w:tr w:rsidR="00A93EDA" w:rsidRPr="009102A5" w14:paraId="056FBE92" w14:textId="77777777" w:rsidTr="007B310C">
        <w:trPr>
          <w:jc w:val="center"/>
        </w:trPr>
        <w:tc>
          <w:tcPr>
            <w:tcW w:w="9288" w:type="dxa"/>
            <w:tcBorders>
              <w:top w:val="nil"/>
              <w:bottom w:val="nil"/>
            </w:tcBorders>
            <w:vAlign w:val="bottom"/>
          </w:tcPr>
          <w:p w14:paraId="7A7F1DC6" w14:textId="6CFC5B20" w:rsidR="00A93EDA" w:rsidRPr="00D96D07" w:rsidRDefault="00A93EDA" w:rsidP="00D96D07">
            <w:pPr>
              <w:jc w:val="both"/>
              <w:rPr>
                <w:rStyle w:val="nfasis"/>
                <w:rFonts w:ascii="Arial" w:hAnsi="Arial" w:cs="Arial"/>
                <w:i w:val="0"/>
              </w:rPr>
            </w:pPr>
          </w:p>
          <w:p w14:paraId="788C113D" w14:textId="77777777" w:rsidR="00FD5907" w:rsidRDefault="00FD5907" w:rsidP="00EC1B9D">
            <w:pPr>
              <w:pStyle w:val="Prrafodelista"/>
              <w:numPr>
                <w:ilvl w:val="0"/>
                <w:numId w:val="24"/>
              </w:numPr>
              <w:jc w:val="both"/>
              <w:rPr>
                <w:rStyle w:val="nfasis"/>
                <w:rFonts w:ascii="Arial" w:hAnsi="Arial" w:cs="Arial"/>
                <w:i w:val="0"/>
              </w:rPr>
            </w:pPr>
            <w:r>
              <w:rPr>
                <w:rStyle w:val="nfasis"/>
                <w:rFonts w:ascii="Arial" w:hAnsi="Arial" w:cs="Arial"/>
                <w:i w:val="0"/>
              </w:rPr>
              <w:t>Aprovechar al máximo su experiencia y contacto logísticos para generar prospección de clientes.</w:t>
            </w:r>
          </w:p>
          <w:p w14:paraId="79030F52" w14:textId="4ABBF88C" w:rsidR="00FD5907" w:rsidRPr="00EC1B9D" w:rsidRDefault="00FD5907" w:rsidP="00EC1B9D">
            <w:pPr>
              <w:pStyle w:val="Prrafodelista"/>
              <w:numPr>
                <w:ilvl w:val="0"/>
                <w:numId w:val="24"/>
              </w:numPr>
              <w:jc w:val="both"/>
              <w:rPr>
                <w:rStyle w:val="nfasis"/>
                <w:rFonts w:ascii="Arial" w:hAnsi="Arial" w:cs="Arial"/>
                <w:i w:val="0"/>
              </w:rPr>
            </w:pPr>
            <w:r>
              <w:rPr>
                <w:rStyle w:val="nfasis"/>
                <w:rFonts w:ascii="Arial" w:hAnsi="Arial" w:cs="Arial"/>
                <w:i w:val="0"/>
              </w:rPr>
              <w:t>Conocimiento de los costos logísticos para generar cotizaciones efectivas que aseguren venta con margen</w:t>
            </w:r>
            <w:r w:rsidR="00D96D07">
              <w:rPr>
                <w:rStyle w:val="nfasis"/>
                <w:rFonts w:ascii="Arial" w:hAnsi="Arial" w:cs="Arial"/>
                <w:i w:val="0"/>
              </w:rPr>
              <w:t xml:space="preserve"> en servicios de transporte, almacenaje y maquilas</w:t>
            </w:r>
          </w:p>
        </w:tc>
      </w:tr>
      <w:tr w:rsidR="00A93EDA" w:rsidRPr="009102A5" w14:paraId="1C602603" w14:textId="77777777" w:rsidTr="007B310C">
        <w:trPr>
          <w:jc w:val="center"/>
        </w:trPr>
        <w:tc>
          <w:tcPr>
            <w:tcW w:w="9288" w:type="dxa"/>
            <w:tcBorders>
              <w:top w:val="nil"/>
            </w:tcBorders>
            <w:vAlign w:val="center"/>
          </w:tcPr>
          <w:p w14:paraId="2AEE8B3B" w14:textId="77777777" w:rsidR="00A93EDA" w:rsidRPr="00EC1B9D" w:rsidRDefault="00A93EDA" w:rsidP="00EC1B9D">
            <w:pPr>
              <w:rPr>
                <w:rStyle w:val="nfasis"/>
                <w:rFonts w:ascii="Arial" w:hAnsi="Arial" w:cs="Arial"/>
                <w:i w:val="0"/>
              </w:rPr>
            </w:pPr>
          </w:p>
        </w:tc>
      </w:tr>
    </w:tbl>
    <w:p w14:paraId="2F9EF0D2" w14:textId="77777777" w:rsidR="00A93EDA" w:rsidRPr="008D4EE5" w:rsidRDefault="00A93EDA" w:rsidP="00A93EDA">
      <w:pPr>
        <w:ind w:left="502"/>
        <w:rPr>
          <w:rFonts w:ascii="Verdana" w:hAnsi="Verdana"/>
          <w:b/>
          <w:u w:val="single"/>
        </w:rPr>
      </w:pPr>
    </w:p>
    <w:p w14:paraId="7F8976CF" w14:textId="77777777" w:rsidR="00A93EDA" w:rsidRDefault="00A93EDA" w:rsidP="00A93EDA">
      <w:pPr>
        <w:ind w:left="502"/>
        <w:rPr>
          <w:rFonts w:ascii="Verdana" w:hAnsi="Verdana"/>
          <w:b/>
          <w:u w:val="single"/>
        </w:rPr>
      </w:pPr>
    </w:p>
    <w:p w14:paraId="470C1E76" w14:textId="77777777" w:rsidR="00A93EDA" w:rsidRDefault="00A93EDA" w:rsidP="00A93EDA">
      <w:pPr>
        <w:ind w:left="502"/>
        <w:rPr>
          <w:rFonts w:ascii="Verdana" w:hAnsi="Verdana"/>
          <w:b/>
          <w:u w:val="single"/>
        </w:rPr>
      </w:pPr>
    </w:p>
    <w:p w14:paraId="36F9712E" w14:textId="77777777" w:rsidR="00A93EDA" w:rsidRDefault="00A93EDA" w:rsidP="00A93EDA">
      <w:pPr>
        <w:ind w:left="502"/>
        <w:rPr>
          <w:rFonts w:ascii="Verdana" w:hAnsi="Verdana"/>
          <w:b/>
          <w:u w:val="single"/>
        </w:rPr>
      </w:pPr>
    </w:p>
    <w:p w14:paraId="1A77C329" w14:textId="77777777" w:rsidR="00A93EDA" w:rsidRDefault="00A93EDA" w:rsidP="00A93EDA">
      <w:pPr>
        <w:ind w:left="502"/>
        <w:rPr>
          <w:rFonts w:ascii="Verdana" w:hAnsi="Verdana"/>
          <w:b/>
          <w:u w:val="single"/>
        </w:rPr>
      </w:pPr>
    </w:p>
    <w:p w14:paraId="7F86C060" w14:textId="77777777" w:rsidR="00A93EDA" w:rsidRDefault="00A93EDA" w:rsidP="00A93EDA">
      <w:pPr>
        <w:ind w:left="502"/>
        <w:rPr>
          <w:rFonts w:ascii="Verdana" w:hAnsi="Verdana"/>
          <w:b/>
          <w:u w:val="single"/>
        </w:rPr>
      </w:pPr>
    </w:p>
    <w:p w14:paraId="6F8F23D3" w14:textId="77777777" w:rsidR="00A93EDA" w:rsidRDefault="00A93EDA" w:rsidP="00A93EDA">
      <w:pPr>
        <w:ind w:left="502"/>
        <w:rPr>
          <w:rFonts w:ascii="Verdana" w:hAnsi="Verdana"/>
          <w:b/>
          <w:u w:val="single"/>
        </w:rPr>
      </w:pPr>
    </w:p>
    <w:p w14:paraId="615E46B8" w14:textId="77777777" w:rsidR="00A93EDA" w:rsidRDefault="00A93EDA" w:rsidP="00A93EDA">
      <w:pPr>
        <w:ind w:left="502"/>
        <w:rPr>
          <w:rFonts w:ascii="Verdana" w:hAnsi="Verdana"/>
          <w:b/>
          <w:u w:val="single"/>
        </w:rPr>
      </w:pPr>
    </w:p>
    <w:p w14:paraId="78CBDE6D" w14:textId="77777777" w:rsidR="00A93EDA" w:rsidRPr="008D4EE5" w:rsidRDefault="00A93EDA" w:rsidP="00A93EDA">
      <w:pPr>
        <w:ind w:left="502"/>
        <w:rPr>
          <w:rFonts w:ascii="Verdana" w:hAnsi="Verdana"/>
          <w:b/>
          <w:u w:val="single"/>
        </w:rPr>
      </w:pPr>
    </w:p>
    <w:p w14:paraId="579FF130" w14:textId="77777777" w:rsidR="00A93EDA" w:rsidRPr="008D4EE5" w:rsidRDefault="00A93EDA" w:rsidP="00A93EDA">
      <w:pPr>
        <w:ind w:left="502"/>
        <w:rPr>
          <w:rFonts w:ascii="Verdana" w:hAnsi="Verdana"/>
          <w:b/>
          <w:u w:val="single"/>
        </w:rPr>
      </w:pPr>
    </w:p>
    <w:p w14:paraId="2DF4A05F" w14:textId="77777777" w:rsidR="00A93EDA" w:rsidRPr="008D4EE5" w:rsidRDefault="00A93EDA" w:rsidP="00A93EDA">
      <w:pPr>
        <w:ind w:left="502"/>
        <w:rPr>
          <w:rFonts w:ascii="Verdana" w:hAnsi="Verdana"/>
          <w:b/>
          <w:u w:val="single"/>
        </w:rPr>
      </w:pPr>
    </w:p>
    <w:p w14:paraId="1CB91F80" w14:textId="77777777" w:rsidR="00A93EDA" w:rsidRPr="00961190" w:rsidRDefault="00A93EDA" w:rsidP="00A93EDA">
      <w:pPr>
        <w:numPr>
          <w:ilvl w:val="0"/>
          <w:numId w:val="3"/>
        </w:numPr>
        <w:tabs>
          <w:tab w:val="clear" w:pos="502"/>
        </w:tabs>
        <w:rPr>
          <w:rFonts w:ascii="Arial" w:hAnsi="Arial" w:cs="Arial"/>
          <w:b/>
          <w:u w:val="single"/>
        </w:rPr>
      </w:pPr>
      <w:r w:rsidRPr="00961190">
        <w:rPr>
          <w:rFonts w:ascii="Arial" w:hAnsi="Arial" w:cs="Arial"/>
          <w:b/>
          <w:u w:val="single"/>
        </w:rPr>
        <w:t>Relaciones Internas:</w:t>
      </w:r>
    </w:p>
    <w:p w14:paraId="04FA33D1" w14:textId="77777777" w:rsidR="00A93EDA" w:rsidRDefault="00A93EDA" w:rsidP="00A93EDA">
      <w:pPr>
        <w:rPr>
          <w:rFonts w:ascii="Verdana" w:hAnsi="Verdana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992"/>
        <w:gridCol w:w="2201"/>
        <w:gridCol w:w="3850"/>
      </w:tblGrid>
      <w:tr w:rsidR="00A93EDA" w:rsidRPr="00F40A8A" w14:paraId="08FE31B2" w14:textId="77777777" w:rsidTr="007B310C">
        <w:trPr>
          <w:trHeight w:val="539"/>
          <w:jc w:val="center"/>
        </w:trPr>
        <w:tc>
          <w:tcPr>
            <w:tcW w:w="2992" w:type="dxa"/>
            <w:shd w:val="clear" w:color="auto" w:fill="C0C0C0"/>
            <w:vAlign w:val="center"/>
          </w:tcPr>
          <w:p w14:paraId="0DA282E4" w14:textId="77777777" w:rsidR="00A93EDA" w:rsidRPr="00F40A8A" w:rsidRDefault="00A93EDA" w:rsidP="007B310C">
            <w:pPr>
              <w:rPr>
                <w:rFonts w:ascii="Arial" w:hAnsi="Arial" w:cs="Arial"/>
                <w:b/>
              </w:rPr>
            </w:pPr>
          </w:p>
          <w:p w14:paraId="2E840D84" w14:textId="77777777" w:rsidR="00A93EDA" w:rsidRPr="00F40A8A" w:rsidRDefault="00A93EDA" w:rsidP="007B310C">
            <w:pPr>
              <w:rPr>
                <w:rFonts w:ascii="Arial" w:hAnsi="Arial" w:cs="Arial"/>
                <w:b/>
              </w:rPr>
            </w:pPr>
            <w:r w:rsidRPr="00F40A8A">
              <w:rPr>
                <w:rFonts w:ascii="Arial" w:hAnsi="Arial" w:cs="Arial"/>
                <w:b/>
              </w:rPr>
              <w:t>Puesto</w:t>
            </w:r>
          </w:p>
        </w:tc>
        <w:tc>
          <w:tcPr>
            <w:tcW w:w="2201" w:type="dxa"/>
            <w:shd w:val="clear" w:color="auto" w:fill="C0C0C0"/>
            <w:vAlign w:val="center"/>
          </w:tcPr>
          <w:p w14:paraId="1B074CA2" w14:textId="77777777" w:rsidR="00A93EDA" w:rsidRPr="00F40A8A" w:rsidRDefault="00A93EDA" w:rsidP="007B310C">
            <w:pPr>
              <w:rPr>
                <w:rFonts w:ascii="Arial" w:hAnsi="Arial" w:cs="Arial"/>
                <w:b/>
              </w:rPr>
            </w:pPr>
          </w:p>
          <w:p w14:paraId="0213A7DD" w14:textId="77777777" w:rsidR="00A93EDA" w:rsidRPr="00F40A8A" w:rsidRDefault="00A93EDA" w:rsidP="007B310C">
            <w:pPr>
              <w:rPr>
                <w:rFonts w:ascii="Arial" w:hAnsi="Arial" w:cs="Arial"/>
                <w:b/>
              </w:rPr>
            </w:pPr>
            <w:r w:rsidRPr="00F40A8A">
              <w:rPr>
                <w:rFonts w:ascii="Arial" w:hAnsi="Arial" w:cs="Arial"/>
                <w:b/>
              </w:rPr>
              <w:t>Área</w:t>
            </w:r>
          </w:p>
        </w:tc>
        <w:tc>
          <w:tcPr>
            <w:tcW w:w="3850" w:type="dxa"/>
            <w:shd w:val="clear" w:color="auto" w:fill="C0C0C0"/>
            <w:vAlign w:val="center"/>
          </w:tcPr>
          <w:p w14:paraId="471B87ED" w14:textId="77777777" w:rsidR="00A93EDA" w:rsidRPr="00F40A8A" w:rsidRDefault="00A93EDA" w:rsidP="007B310C">
            <w:pPr>
              <w:rPr>
                <w:rFonts w:ascii="Arial" w:hAnsi="Arial" w:cs="Arial"/>
                <w:b/>
              </w:rPr>
            </w:pPr>
          </w:p>
          <w:p w14:paraId="063A6340" w14:textId="77777777" w:rsidR="00A93EDA" w:rsidRPr="00F40A8A" w:rsidRDefault="00A93EDA" w:rsidP="007B310C">
            <w:pPr>
              <w:rPr>
                <w:rFonts w:ascii="Arial" w:hAnsi="Arial" w:cs="Arial"/>
                <w:b/>
              </w:rPr>
            </w:pPr>
            <w:r w:rsidRPr="00F40A8A">
              <w:rPr>
                <w:rFonts w:ascii="Arial" w:hAnsi="Arial" w:cs="Arial"/>
                <w:b/>
              </w:rPr>
              <w:t>Motivo</w:t>
            </w:r>
          </w:p>
        </w:tc>
      </w:tr>
      <w:tr w:rsidR="00A93EDA" w:rsidRPr="009102A5" w14:paraId="3E25C496" w14:textId="77777777" w:rsidTr="007B310C">
        <w:trPr>
          <w:jc w:val="center"/>
        </w:trPr>
        <w:tc>
          <w:tcPr>
            <w:tcW w:w="2992" w:type="dxa"/>
            <w:vAlign w:val="center"/>
          </w:tcPr>
          <w:p w14:paraId="1AC529EC" w14:textId="63CE06E3" w:rsidR="00A93EDA" w:rsidRPr="00F40A8A" w:rsidRDefault="00A93EDA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Director </w:t>
            </w:r>
            <w:r w:rsidR="00D96D07">
              <w:rPr>
                <w:rFonts w:ascii="Arial" w:hAnsi="Arial" w:cs="Arial"/>
              </w:rPr>
              <w:t>General</w:t>
            </w:r>
          </w:p>
        </w:tc>
        <w:tc>
          <w:tcPr>
            <w:tcW w:w="2201" w:type="dxa"/>
            <w:vAlign w:val="center"/>
          </w:tcPr>
          <w:p w14:paraId="18E5F550" w14:textId="77777777" w:rsidR="00A93EDA" w:rsidRPr="00F40A8A" w:rsidRDefault="00A93EDA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Comercial</w:t>
            </w:r>
          </w:p>
        </w:tc>
        <w:tc>
          <w:tcPr>
            <w:tcW w:w="3850" w:type="dxa"/>
            <w:vAlign w:val="center"/>
          </w:tcPr>
          <w:p w14:paraId="4900C8D7" w14:textId="77777777" w:rsidR="00A93EDA" w:rsidRPr="00F40A8A" w:rsidRDefault="00A93EDA" w:rsidP="007B310C">
            <w:pPr>
              <w:rPr>
                <w:rFonts w:ascii="Arial" w:hAnsi="Arial" w:cs="Arial"/>
              </w:rPr>
            </w:pPr>
            <w:r w:rsidRPr="00F40A8A">
              <w:rPr>
                <w:rFonts w:ascii="Arial" w:hAnsi="Arial" w:cs="Arial"/>
              </w:rPr>
              <w:t>Reportar actividades y resultados directamente.</w:t>
            </w:r>
          </w:p>
        </w:tc>
      </w:tr>
      <w:tr w:rsidR="00A93EDA" w:rsidRPr="009102A5" w14:paraId="1F68F1AB" w14:textId="77777777" w:rsidTr="007B310C">
        <w:trPr>
          <w:jc w:val="center"/>
        </w:trPr>
        <w:tc>
          <w:tcPr>
            <w:tcW w:w="2992" w:type="dxa"/>
            <w:vAlign w:val="center"/>
          </w:tcPr>
          <w:p w14:paraId="49F37839" w14:textId="22735E4B" w:rsidR="00A93EDA" w:rsidRPr="008D4EE5" w:rsidRDefault="00D96D07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Gerente </w:t>
            </w:r>
            <w:r w:rsidR="00A93EDA">
              <w:rPr>
                <w:rFonts w:ascii="Arial" w:hAnsi="Arial" w:cs="Arial"/>
              </w:rPr>
              <w:t>de Operaciones</w:t>
            </w:r>
          </w:p>
        </w:tc>
        <w:tc>
          <w:tcPr>
            <w:tcW w:w="2201" w:type="dxa"/>
            <w:vAlign w:val="center"/>
          </w:tcPr>
          <w:p w14:paraId="1C57F25C" w14:textId="77777777" w:rsidR="00A93EDA" w:rsidRPr="00F40A8A" w:rsidRDefault="00A93EDA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Operaciones</w:t>
            </w:r>
          </w:p>
        </w:tc>
        <w:tc>
          <w:tcPr>
            <w:tcW w:w="3850" w:type="dxa"/>
            <w:vAlign w:val="center"/>
          </w:tcPr>
          <w:p w14:paraId="74F96A1E" w14:textId="77777777" w:rsidR="00A93EDA" w:rsidRPr="00F40A8A" w:rsidRDefault="00A93EDA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propuestas a clientes y resultados de Servicio</w:t>
            </w:r>
          </w:p>
        </w:tc>
      </w:tr>
      <w:tr w:rsidR="00A93EDA" w:rsidRPr="009102A5" w14:paraId="529EAD1D" w14:textId="77777777" w:rsidTr="007B310C">
        <w:trPr>
          <w:jc w:val="center"/>
        </w:trPr>
        <w:tc>
          <w:tcPr>
            <w:tcW w:w="2992" w:type="dxa"/>
            <w:vAlign w:val="center"/>
          </w:tcPr>
          <w:p w14:paraId="180BEED6" w14:textId="53F0B6F1" w:rsidR="00A93EDA" w:rsidRDefault="00D96D07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Ejecutivos de operaciones</w:t>
            </w:r>
          </w:p>
        </w:tc>
        <w:tc>
          <w:tcPr>
            <w:tcW w:w="2201" w:type="dxa"/>
            <w:vAlign w:val="center"/>
          </w:tcPr>
          <w:p w14:paraId="1CD646AF" w14:textId="77777777" w:rsidR="00A93EDA" w:rsidRDefault="00A93EDA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Operaciones</w:t>
            </w:r>
          </w:p>
        </w:tc>
        <w:tc>
          <w:tcPr>
            <w:tcW w:w="3850" w:type="dxa"/>
            <w:vAlign w:val="center"/>
          </w:tcPr>
          <w:p w14:paraId="6362713A" w14:textId="77777777" w:rsidR="00A93EDA" w:rsidRDefault="00A93EDA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propuestas a clientes y resultados de Servicio</w:t>
            </w:r>
          </w:p>
        </w:tc>
      </w:tr>
      <w:tr w:rsidR="00A93EDA" w:rsidRPr="009102A5" w14:paraId="005B285A" w14:textId="77777777" w:rsidTr="007B310C">
        <w:trPr>
          <w:jc w:val="center"/>
        </w:trPr>
        <w:tc>
          <w:tcPr>
            <w:tcW w:w="2992" w:type="dxa"/>
            <w:vAlign w:val="center"/>
          </w:tcPr>
          <w:p w14:paraId="2C6412B8" w14:textId="77777777" w:rsidR="00A93EDA" w:rsidRDefault="00A93EDA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Compras</w:t>
            </w:r>
          </w:p>
        </w:tc>
        <w:tc>
          <w:tcPr>
            <w:tcW w:w="2201" w:type="dxa"/>
            <w:vAlign w:val="center"/>
          </w:tcPr>
          <w:p w14:paraId="162EE6E0" w14:textId="77777777" w:rsidR="00A93EDA" w:rsidRDefault="00A93EDA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Administración</w:t>
            </w:r>
          </w:p>
        </w:tc>
        <w:tc>
          <w:tcPr>
            <w:tcW w:w="3850" w:type="dxa"/>
            <w:vAlign w:val="center"/>
          </w:tcPr>
          <w:p w14:paraId="205BE489" w14:textId="77777777" w:rsidR="00A93EDA" w:rsidRDefault="00A93EDA" w:rsidP="007B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Suministros para cotizaciones a clientes</w:t>
            </w:r>
          </w:p>
        </w:tc>
      </w:tr>
    </w:tbl>
    <w:p w14:paraId="4427AA3C" w14:textId="77777777" w:rsidR="00A93EDA" w:rsidRPr="00C912E6" w:rsidRDefault="00A93EDA" w:rsidP="00A93EDA"/>
    <w:p w14:paraId="40BA99B6" w14:textId="77777777" w:rsidR="00A93EDA" w:rsidRPr="00961190" w:rsidRDefault="00A93EDA" w:rsidP="00A93EDA">
      <w:pPr>
        <w:numPr>
          <w:ilvl w:val="0"/>
          <w:numId w:val="3"/>
        </w:numPr>
        <w:jc w:val="both"/>
        <w:rPr>
          <w:rFonts w:ascii="Arial" w:hAnsi="Arial" w:cs="Arial"/>
          <w:b/>
          <w:u w:val="single"/>
        </w:rPr>
      </w:pPr>
      <w:r w:rsidRPr="00961190">
        <w:rPr>
          <w:rFonts w:ascii="Arial" w:hAnsi="Arial" w:cs="Arial"/>
          <w:b/>
          <w:u w:val="single"/>
        </w:rPr>
        <w:t>Relaciones Externas:</w:t>
      </w:r>
    </w:p>
    <w:p w14:paraId="51A7C225" w14:textId="77777777" w:rsidR="00A93EDA" w:rsidRDefault="00A93EDA" w:rsidP="00A93EDA"/>
    <w:p w14:paraId="2BCFD5EA" w14:textId="77777777" w:rsidR="00A93EDA" w:rsidRDefault="00A93EDA" w:rsidP="00A93ED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489"/>
        <w:gridCol w:w="4799"/>
      </w:tblGrid>
      <w:tr w:rsidR="00A93EDA" w:rsidRPr="00F40A8A" w14:paraId="45C7DF5B" w14:textId="77777777" w:rsidTr="007B310C">
        <w:trPr>
          <w:trHeight w:val="579"/>
          <w:jc w:val="center"/>
        </w:trPr>
        <w:tc>
          <w:tcPr>
            <w:tcW w:w="4489" w:type="dxa"/>
            <w:shd w:val="clear" w:color="auto" w:fill="C0C0C0"/>
          </w:tcPr>
          <w:p w14:paraId="5F4E4EFE" w14:textId="77777777" w:rsidR="00A93EDA" w:rsidRPr="00F40A8A" w:rsidRDefault="00A93EDA" w:rsidP="007B310C">
            <w:pPr>
              <w:jc w:val="center"/>
              <w:rPr>
                <w:rFonts w:ascii="Arial" w:hAnsi="Arial" w:cs="Arial"/>
                <w:b/>
              </w:rPr>
            </w:pPr>
          </w:p>
          <w:p w14:paraId="5A395012" w14:textId="77777777" w:rsidR="00A93EDA" w:rsidRPr="00F40A8A" w:rsidRDefault="00A93EDA" w:rsidP="007B310C">
            <w:pPr>
              <w:jc w:val="center"/>
              <w:rPr>
                <w:rFonts w:ascii="Arial" w:hAnsi="Arial" w:cs="Arial"/>
                <w:b/>
              </w:rPr>
            </w:pPr>
            <w:r w:rsidRPr="00F40A8A">
              <w:rPr>
                <w:rFonts w:ascii="Arial" w:hAnsi="Arial" w:cs="Arial"/>
                <w:b/>
              </w:rPr>
              <w:t>Institución</w:t>
            </w:r>
          </w:p>
        </w:tc>
        <w:tc>
          <w:tcPr>
            <w:tcW w:w="4799" w:type="dxa"/>
            <w:shd w:val="clear" w:color="auto" w:fill="C0C0C0"/>
          </w:tcPr>
          <w:p w14:paraId="63C1AEA9" w14:textId="77777777" w:rsidR="00A93EDA" w:rsidRPr="00F40A8A" w:rsidRDefault="00A93EDA" w:rsidP="007B310C">
            <w:pPr>
              <w:jc w:val="center"/>
              <w:rPr>
                <w:rFonts w:ascii="Arial" w:hAnsi="Arial" w:cs="Arial"/>
                <w:b/>
              </w:rPr>
            </w:pPr>
          </w:p>
          <w:p w14:paraId="1856675B" w14:textId="77777777" w:rsidR="00A93EDA" w:rsidRPr="00F40A8A" w:rsidRDefault="00A93EDA" w:rsidP="007B310C">
            <w:pPr>
              <w:jc w:val="center"/>
              <w:rPr>
                <w:rFonts w:ascii="Arial" w:hAnsi="Arial" w:cs="Arial"/>
                <w:b/>
              </w:rPr>
            </w:pPr>
            <w:r w:rsidRPr="00F40A8A">
              <w:rPr>
                <w:rFonts w:ascii="Arial" w:hAnsi="Arial" w:cs="Arial"/>
                <w:b/>
              </w:rPr>
              <w:t>Motivo</w:t>
            </w:r>
          </w:p>
        </w:tc>
      </w:tr>
      <w:tr w:rsidR="00A93EDA" w:rsidRPr="009102A5" w14:paraId="52D6BBFA" w14:textId="77777777" w:rsidTr="007B310C">
        <w:trPr>
          <w:jc w:val="center"/>
        </w:trPr>
        <w:tc>
          <w:tcPr>
            <w:tcW w:w="4489" w:type="dxa"/>
          </w:tcPr>
          <w:p w14:paraId="1FD082F9" w14:textId="77777777" w:rsidR="00A93EDA" w:rsidRPr="00F40A8A" w:rsidRDefault="00A93EDA" w:rsidP="007B31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4799" w:type="dxa"/>
          </w:tcPr>
          <w:p w14:paraId="1D3D46ED" w14:textId="77777777" w:rsidR="00A93EDA" w:rsidRPr="00D16EB7" w:rsidRDefault="00A93EDA" w:rsidP="007B310C">
            <w:pPr>
              <w:rPr>
                <w:rFonts w:ascii="Arial" w:hAnsi="Arial" w:cs="Arial"/>
                <w:lang w:val="es-ES"/>
              </w:rPr>
            </w:pPr>
            <w:r w:rsidRPr="002731E0">
              <w:rPr>
                <w:rFonts w:ascii="Arial" w:hAnsi="Arial" w:cs="Arial"/>
                <w:lang w:val="es-ES"/>
              </w:rPr>
              <w:t>Desarrollar las relaciones de negocios, supervisar el desarrollo de las actividades en curso, Buscar nuevos proyectos</w:t>
            </w:r>
          </w:p>
        </w:tc>
      </w:tr>
      <w:tr w:rsidR="00A93EDA" w:rsidRPr="009102A5" w14:paraId="5C03FC19" w14:textId="77777777" w:rsidTr="007B310C">
        <w:trPr>
          <w:jc w:val="center"/>
        </w:trPr>
        <w:tc>
          <w:tcPr>
            <w:tcW w:w="4489" w:type="dxa"/>
          </w:tcPr>
          <w:p w14:paraId="12F64369" w14:textId="689A7D9E" w:rsidR="00A93EDA" w:rsidRPr="002731E0" w:rsidRDefault="00A93EDA" w:rsidP="007B310C">
            <w:pPr>
              <w:jc w:val="both"/>
              <w:rPr>
                <w:rFonts w:ascii="Arial" w:hAnsi="Arial" w:cs="Arial"/>
              </w:rPr>
            </w:pPr>
            <w:r w:rsidRPr="002731E0">
              <w:rPr>
                <w:rFonts w:ascii="Arial" w:hAnsi="Arial" w:cs="Arial"/>
              </w:rPr>
              <w:t>Cámaras de comercio estatales y locales</w:t>
            </w:r>
          </w:p>
        </w:tc>
        <w:tc>
          <w:tcPr>
            <w:tcW w:w="4799" w:type="dxa"/>
          </w:tcPr>
          <w:p w14:paraId="0C84C19B" w14:textId="77777777" w:rsidR="00A93EDA" w:rsidRPr="00D16EB7" w:rsidRDefault="00A93EDA" w:rsidP="007B310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Networking</w:t>
            </w:r>
            <w:proofErr w:type="spellEnd"/>
            <w:r>
              <w:rPr>
                <w:rFonts w:ascii="Arial" w:hAnsi="Arial" w:cs="Arial"/>
                <w:lang w:val="es-ES"/>
              </w:rPr>
              <w:t>, Relaciones locales, carteras de servicios</w:t>
            </w:r>
          </w:p>
        </w:tc>
      </w:tr>
      <w:tr w:rsidR="00A93EDA" w:rsidRPr="009102A5" w14:paraId="13EC11C9" w14:textId="77777777" w:rsidTr="007B310C">
        <w:trPr>
          <w:jc w:val="center"/>
        </w:trPr>
        <w:tc>
          <w:tcPr>
            <w:tcW w:w="4489" w:type="dxa"/>
          </w:tcPr>
          <w:p w14:paraId="1FEB2C0B" w14:textId="578C93BA" w:rsidR="00A93EDA" w:rsidRPr="002731E0" w:rsidRDefault="00A93EDA" w:rsidP="007B31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Asociaciones de Logística, Manufactura</w:t>
            </w:r>
          </w:p>
        </w:tc>
        <w:tc>
          <w:tcPr>
            <w:tcW w:w="4799" w:type="dxa"/>
          </w:tcPr>
          <w:p w14:paraId="1C05571F" w14:textId="77777777" w:rsidR="00A93EDA" w:rsidRPr="00D16EB7" w:rsidRDefault="00A93EDA" w:rsidP="007B310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Networking</w:t>
            </w:r>
            <w:proofErr w:type="spellEnd"/>
            <w:r>
              <w:rPr>
                <w:rFonts w:ascii="Arial" w:hAnsi="Arial" w:cs="Arial"/>
                <w:lang w:val="es-ES"/>
              </w:rPr>
              <w:t>, Relaciones de negocios, cartera de servicios</w:t>
            </w:r>
          </w:p>
        </w:tc>
      </w:tr>
    </w:tbl>
    <w:p w14:paraId="62731778" w14:textId="77777777" w:rsidR="00A93EDA" w:rsidRPr="00D16EB7" w:rsidRDefault="00A93EDA" w:rsidP="00A93EDA">
      <w:pPr>
        <w:rPr>
          <w:lang w:val="es-ES"/>
        </w:rPr>
      </w:pPr>
    </w:p>
    <w:p w14:paraId="7458536C" w14:textId="77777777" w:rsidR="00A93EDA" w:rsidRPr="00D16EB7" w:rsidRDefault="00A93EDA" w:rsidP="00A93EDA">
      <w:pPr>
        <w:rPr>
          <w:lang w:val="es-ES"/>
        </w:rPr>
      </w:pPr>
    </w:p>
    <w:p w14:paraId="4318B20A" w14:textId="51813B25" w:rsidR="00A93EDA" w:rsidRDefault="00A93EDA" w:rsidP="00A93EDA">
      <w:pPr>
        <w:numPr>
          <w:ilvl w:val="0"/>
          <w:numId w:val="3"/>
        </w:numPr>
        <w:jc w:val="both"/>
      </w:pPr>
      <w:r w:rsidRPr="00EC1B9D">
        <w:rPr>
          <w:rFonts w:ascii="Arial" w:hAnsi="Arial" w:cs="Arial"/>
          <w:b/>
          <w:u w:val="single"/>
        </w:rPr>
        <w:t>Perfil del Puesto:</w:t>
      </w:r>
    </w:p>
    <w:p w14:paraId="25731468" w14:textId="77777777" w:rsidR="00A93EDA" w:rsidRPr="00916572" w:rsidRDefault="00A93EDA" w:rsidP="00A93ED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344"/>
        <w:gridCol w:w="5944"/>
      </w:tblGrid>
      <w:tr w:rsidR="00A93EDA" w:rsidRPr="009102A5" w14:paraId="059C25C1" w14:textId="77777777" w:rsidTr="007B310C">
        <w:trPr>
          <w:jc w:val="center"/>
        </w:trPr>
        <w:tc>
          <w:tcPr>
            <w:tcW w:w="3344" w:type="dxa"/>
          </w:tcPr>
          <w:p w14:paraId="4AE2AD67" w14:textId="77777777" w:rsidR="00A93EDA" w:rsidRPr="00F40A8A" w:rsidRDefault="00A93EDA" w:rsidP="007B310C">
            <w:pPr>
              <w:rPr>
                <w:rFonts w:ascii="Arial" w:hAnsi="Arial" w:cs="Arial"/>
              </w:rPr>
            </w:pPr>
            <w:r w:rsidRPr="00916572">
              <w:rPr>
                <w:rFonts w:ascii="Arial" w:hAnsi="Arial" w:cs="Arial"/>
              </w:rPr>
              <w:t>Educación</w:t>
            </w:r>
            <w:r w:rsidRPr="00F40A8A">
              <w:rPr>
                <w:rFonts w:ascii="Arial" w:hAnsi="Arial" w:cs="Arial"/>
              </w:rPr>
              <w:t>:</w:t>
            </w:r>
          </w:p>
          <w:p w14:paraId="7523172A" w14:textId="77777777" w:rsidR="00A93EDA" w:rsidRPr="00F40A8A" w:rsidRDefault="00A93EDA" w:rsidP="007B310C">
            <w:pPr>
              <w:rPr>
                <w:rFonts w:ascii="Arial" w:hAnsi="Arial" w:cs="Arial"/>
              </w:rPr>
            </w:pPr>
          </w:p>
        </w:tc>
        <w:tc>
          <w:tcPr>
            <w:tcW w:w="5944" w:type="dxa"/>
          </w:tcPr>
          <w:p w14:paraId="573DF506" w14:textId="1C93C3A5" w:rsidR="00A93EDA" w:rsidRPr="00D96D07" w:rsidRDefault="00A93EDA" w:rsidP="007B310C">
            <w:pPr>
              <w:rPr>
                <w:rFonts w:ascii="Arial" w:hAnsi="Arial" w:cs="Arial"/>
                <w:bCs/>
              </w:rPr>
            </w:pPr>
            <w:r w:rsidRPr="002731E0">
              <w:rPr>
                <w:rFonts w:ascii="Arial" w:hAnsi="Arial" w:cs="Arial"/>
                <w:bCs/>
              </w:rPr>
              <w:t>Licenciatura en Administración o Ingeniería</w:t>
            </w:r>
          </w:p>
          <w:p w14:paraId="7EEDD89E" w14:textId="3F453388" w:rsidR="00A93EDA" w:rsidRPr="006A57C8" w:rsidRDefault="00A93EDA" w:rsidP="007B310C">
            <w:pPr>
              <w:rPr>
                <w:rFonts w:ascii="Arial" w:hAnsi="Arial" w:cs="Arial"/>
              </w:rPr>
            </w:pPr>
          </w:p>
        </w:tc>
      </w:tr>
      <w:tr w:rsidR="00A93EDA" w:rsidRPr="009102A5" w14:paraId="08BDF672" w14:textId="77777777" w:rsidTr="007B310C">
        <w:trPr>
          <w:jc w:val="center"/>
        </w:trPr>
        <w:tc>
          <w:tcPr>
            <w:tcW w:w="3344" w:type="dxa"/>
          </w:tcPr>
          <w:p w14:paraId="5261166F" w14:textId="77777777" w:rsidR="00A93EDA" w:rsidRPr="008D4EE5" w:rsidRDefault="00A93EDA" w:rsidP="007B310C">
            <w:pPr>
              <w:rPr>
                <w:rFonts w:ascii="Arial" w:hAnsi="Arial" w:cs="Arial"/>
              </w:rPr>
            </w:pPr>
            <w:r w:rsidRPr="008D4EE5">
              <w:rPr>
                <w:rFonts w:ascii="Arial" w:hAnsi="Arial" w:cs="Arial"/>
              </w:rPr>
              <w:t>Experiencia:</w:t>
            </w:r>
          </w:p>
          <w:p w14:paraId="71A67870" w14:textId="77777777" w:rsidR="00A93EDA" w:rsidRPr="008D4EE5" w:rsidRDefault="00A93EDA" w:rsidP="007B310C">
            <w:pPr>
              <w:rPr>
                <w:rFonts w:ascii="Arial" w:hAnsi="Arial" w:cs="Arial"/>
              </w:rPr>
            </w:pPr>
          </w:p>
        </w:tc>
        <w:tc>
          <w:tcPr>
            <w:tcW w:w="5944" w:type="dxa"/>
          </w:tcPr>
          <w:p w14:paraId="426248FC" w14:textId="77777777" w:rsidR="00EC1B9D" w:rsidRDefault="00EC1B9D" w:rsidP="007B310C">
            <w:pPr>
              <w:jc w:val="both"/>
              <w:rPr>
                <w:rFonts w:ascii="Arial" w:hAnsi="Arial" w:cs="Arial"/>
              </w:rPr>
            </w:pPr>
          </w:p>
          <w:p w14:paraId="1A6751E8" w14:textId="2EE9214F" w:rsidR="00A93EDA" w:rsidRPr="00F40A8A" w:rsidRDefault="00D96D07" w:rsidP="007B31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93EDA" w:rsidRPr="00F40A8A">
              <w:rPr>
                <w:rFonts w:ascii="Arial" w:hAnsi="Arial" w:cs="Arial"/>
              </w:rPr>
              <w:t xml:space="preserve"> años e</w:t>
            </w:r>
            <w:r w:rsidR="00A93EDA">
              <w:rPr>
                <w:rFonts w:ascii="Arial" w:hAnsi="Arial" w:cs="Arial"/>
              </w:rPr>
              <w:t xml:space="preserve">n puesto de Ventas o Marketing a nivel Gerencia </w:t>
            </w:r>
          </w:p>
        </w:tc>
      </w:tr>
      <w:tr w:rsidR="00A93EDA" w:rsidRPr="009102A5" w14:paraId="3B7373EC" w14:textId="77777777" w:rsidTr="007B310C">
        <w:trPr>
          <w:jc w:val="center"/>
        </w:trPr>
        <w:tc>
          <w:tcPr>
            <w:tcW w:w="3344" w:type="dxa"/>
          </w:tcPr>
          <w:p w14:paraId="7AA419A0" w14:textId="77777777" w:rsidR="00A93EDA" w:rsidRPr="00F40A8A" w:rsidRDefault="00A93EDA" w:rsidP="007B310C">
            <w:pPr>
              <w:rPr>
                <w:rFonts w:ascii="Arial" w:hAnsi="Arial" w:cs="Arial"/>
              </w:rPr>
            </w:pPr>
            <w:r w:rsidRPr="00F40A8A">
              <w:rPr>
                <w:rFonts w:ascii="Arial" w:hAnsi="Arial" w:cs="Arial"/>
              </w:rPr>
              <w:t>Formación:</w:t>
            </w:r>
          </w:p>
          <w:p w14:paraId="04780165" w14:textId="77777777" w:rsidR="00A93EDA" w:rsidRPr="00F40A8A" w:rsidRDefault="00A93EDA" w:rsidP="007B310C">
            <w:pPr>
              <w:rPr>
                <w:rFonts w:ascii="Arial" w:hAnsi="Arial" w:cs="Arial"/>
              </w:rPr>
            </w:pPr>
          </w:p>
        </w:tc>
        <w:tc>
          <w:tcPr>
            <w:tcW w:w="5944" w:type="dxa"/>
          </w:tcPr>
          <w:p w14:paraId="0ADA3352" w14:textId="77777777" w:rsidR="00A93EDA" w:rsidRDefault="00A93EDA" w:rsidP="007B310C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Ventas</w:t>
            </w:r>
          </w:p>
          <w:p w14:paraId="6FEF8A08" w14:textId="77777777" w:rsidR="00A93EDA" w:rsidRDefault="00A93EDA" w:rsidP="007B310C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Servicio al cliente</w:t>
            </w:r>
          </w:p>
          <w:p w14:paraId="538F4C6A" w14:textId="77777777" w:rsidR="00A93EDA" w:rsidRPr="00E32269" w:rsidRDefault="00A93EDA" w:rsidP="007B31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Logística</w:t>
            </w:r>
          </w:p>
        </w:tc>
      </w:tr>
      <w:tr w:rsidR="00A93EDA" w:rsidRPr="009102A5" w14:paraId="72692B36" w14:textId="77777777" w:rsidTr="007B310C">
        <w:trPr>
          <w:jc w:val="center"/>
        </w:trPr>
        <w:tc>
          <w:tcPr>
            <w:tcW w:w="3344" w:type="dxa"/>
          </w:tcPr>
          <w:p w14:paraId="5732F069" w14:textId="77777777" w:rsidR="00A93EDA" w:rsidRPr="00F40A8A" w:rsidRDefault="00A93EDA" w:rsidP="007B310C">
            <w:pPr>
              <w:rPr>
                <w:rFonts w:ascii="Arial" w:hAnsi="Arial" w:cs="Arial"/>
              </w:rPr>
            </w:pPr>
            <w:r w:rsidRPr="00F40A8A">
              <w:rPr>
                <w:rFonts w:ascii="Arial" w:hAnsi="Arial" w:cs="Arial"/>
              </w:rPr>
              <w:t>Habilidades:</w:t>
            </w:r>
          </w:p>
          <w:p w14:paraId="583DD784" w14:textId="77777777" w:rsidR="00A93EDA" w:rsidRPr="00F40A8A" w:rsidRDefault="00A93EDA" w:rsidP="007B310C">
            <w:pPr>
              <w:rPr>
                <w:rFonts w:ascii="Arial" w:hAnsi="Arial" w:cs="Arial"/>
              </w:rPr>
            </w:pPr>
          </w:p>
        </w:tc>
        <w:tc>
          <w:tcPr>
            <w:tcW w:w="5944" w:type="dxa"/>
          </w:tcPr>
          <w:p w14:paraId="5781C7F5" w14:textId="77777777" w:rsidR="00A93EDA" w:rsidRPr="002731E0" w:rsidRDefault="00A93EDA" w:rsidP="007B310C">
            <w:pPr>
              <w:rPr>
                <w:rFonts w:ascii="Arial" w:hAnsi="Arial" w:cs="Arial"/>
              </w:rPr>
            </w:pPr>
            <w:r w:rsidRPr="002731E0">
              <w:rPr>
                <w:rFonts w:ascii="Arial" w:hAnsi="Arial" w:cs="Arial"/>
              </w:rPr>
              <w:t>Características Psicológicas deseables</w:t>
            </w:r>
          </w:p>
          <w:p w14:paraId="28E0D626" w14:textId="77777777" w:rsidR="00A93EDA" w:rsidRPr="002731E0" w:rsidRDefault="00A93EDA" w:rsidP="007B310C">
            <w:pPr>
              <w:rPr>
                <w:rFonts w:ascii="Arial" w:hAnsi="Arial" w:cs="Arial"/>
              </w:rPr>
            </w:pPr>
            <w:r w:rsidRPr="002731E0">
              <w:rPr>
                <w:rFonts w:ascii="Arial" w:hAnsi="Arial" w:cs="Arial"/>
              </w:rPr>
              <w:t>•</w:t>
            </w:r>
            <w:r w:rsidRPr="002731E0">
              <w:rPr>
                <w:rFonts w:ascii="Arial" w:hAnsi="Arial" w:cs="Arial"/>
              </w:rPr>
              <w:tab/>
              <w:t>Liderazgo</w:t>
            </w:r>
          </w:p>
          <w:p w14:paraId="548448F8" w14:textId="77777777" w:rsidR="00A93EDA" w:rsidRPr="002731E0" w:rsidRDefault="00A93EDA" w:rsidP="007B310C">
            <w:pPr>
              <w:rPr>
                <w:rFonts w:ascii="Arial" w:hAnsi="Arial" w:cs="Arial"/>
              </w:rPr>
            </w:pPr>
            <w:r w:rsidRPr="002731E0">
              <w:rPr>
                <w:rFonts w:ascii="Arial" w:hAnsi="Arial" w:cs="Arial"/>
              </w:rPr>
              <w:t>•</w:t>
            </w:r>
            <w:r w:rsidRPr="002731E0">
              <w:rPr>
                <w:rFonts w:ascii="Arial" w:hAnsi="Arial" w:cs="Arial"/>
              </w:rPr>
              <w:tab/>
              <w:t xml:space="preserve">Comunicación asertiva </w:t>
            </w:r>
          </w:p>
          <w:p w14:paraId="71F031C6" w14:textId="77777777" w:rsidR="00A93EDA" w:rsidRPr="002731E0" w:rsidRDefault="00A93EDA" w:rsidP="007B310C">
            <w:pPr>
              <w:rPr>
                <w:rFonts w:ascii="Arial" w:hAnsi="Arial" w:cs="Arial"/>
              </w:rPr>
            </w:pPr>
            <w:r w:rsidRPr="002731E0">
              <w:rPr>
                <w:rFonts w:ascii="Arial" w:hAnsi="Arial" w:cs="Arial"/>
              </w:rPr>
              <w:t>•</w:t>
            </w:r>
            <w:r w:rsidRPr="002731E0">
              <w:rPr>
                <w:rFonts w:ascii="Arial" w:hAnsi="Arial" w:cs="Arial"/>
              </w:rPr>
              <w:tab/>
              <w:t>Analítico</w:t>
            </w:r>
          </w:p>
          <w:p w14:paraId="26B27769" w14:textId="77777777" w:rsidR="00A93EDA" w:rsidRPr="002731E0" w:rsidRDefault="00A93EDA" w:rsidP="007B310C">
            <w:pPr>
              <w:rPr>
                <w:rFonts w:ascii="Arial" w:hAnsi="Arial" w:cs="Arial"/>
              </w:rPr>
            </w:pPr>
            <w:r w:rsidRPr="002731E0">
              <w:rPr>
                <w:rFonts w:ascii="Arial" w:hAnsi="Arial" w:cs="Arial"/>
              </w:rPr>
              <w:t>•</w:t>
            </w:r>
            <w:r w:rsidRPr="002731E0">
              <w:rPr>
                <w:rFonts w:ascii="Arial" w:hAnsi="Arial" w:cs="Arial"/>
              </w:rPr>
              <w:tab/>
              <w:t>Trabajo bajo presión</w:t>
            </w:r>
          </w:p>
          <w:p w14:paraId="279BC200" w14:textId="77777777" w:rsidR="00A93EDA" w:rsidRPr="002731E0" w:rsidRDefault="00A93EDA" w:rsidP="007B310C">
            <w:pPr>
              <w:rPr>
                <w:rFonts w:ascii="Arial" w:hAnsi="Arial" w:cs="Arial"/>
              </w:rPr>
            </w:pPr>
            <w:r w:rsidRPr="002731E0">
              <w:rPr>
                <w:rFonts w:ascii="Arial" w:hAnsi="Arial" w:cs="Arial"/>
              </w:rPr>
              <w:t>•</w:t>
            </w:r>
            <w:r w:rsidRPr="002731E0">
              <w:rPr>
                <w:rFonts w:ascii="Arial" w:hAnsi="Arial" w:cs="Arial"/>
              </w:rPr>
              <w:tab/>
              <w:t>Orientación a resultados</w:t>
            </w:r>
          </w:p>
          <w:p w14:paraId="1D6E3F16" w14:textId="567AA620" w:rsidR="00A93EDA" w:rsidRPr="002731E0" w:rsidRDefault="00A93EDA" w:rsidP="007B310C">
            <w:pPr>
              <w:rPr>
                <w:rFonts w:ascii="Arial" w:hAnsi="Arial" w:cs="Arial"/>
              </w:rPr>
            </w:pPr>
            <w:r w:rsidRPr="002731E0">
              <w:rPr>
                <w:rFonts w:ascii="Arial" w:hAnsi="Arial" w:cs="Arial"/>
              </w:rPr>
              <w:t>•</w:t>
            </w:r>
            <w:r w:rsidRPr="002731E0">
              <w:rPr>
                <w:rFonts w:ascii="Arial" w:hAnsi="Arial" w:cs="Arial"/>
              </w:rPr>
              <w:tab/>
            </w:r>
            <w:r w:rsidR="000903DA">
              <w:rPr>
                <w:rFonts w:ascii="Arial" w:hAnsi="Arial" w:cs="Arial"/>
              </w:rPr>
              <w:t>Excelentes relaciones interpersonales</w:t>
            </w:r>
          </w:p>
          <w:p w14:paraId="2976F49A" w14:textId="1981F50E" w:rsidR="00A93EDA" w:rsidRPr="002731E0" w:rsidRDefault="00A93EDA" w:rsidP="007B310C">
            <w:pPr>
              <w:rPr>
                <w:rFonts w:ascii="Arial" w:hAnsi="Arial" w:cs="Arial"/>
              </w:rPr>
            </w:pPr>
            <w:r w:rsidRPr="002731E0">
              <w:rPr>
                <w:rFonts w:ascii="Arial" w:hAnsi="Arial" w:cs="Arial"/>
              </w:rPr>
              <w:t>•</w:t>
            </w:r>
            <w:r w:rsidRPr="002731E0">
              <w:rPr>
                <w:rFonts w:ascii="Arial" w:hAnsi="Arial" w:cs="Arial"/>
              </w:rPr>
              <w:tab/>
              <w:t>Auto dirigido</w:t>
            </w:r>
          </w:p>
          <w:p w14:paraId="539287F8" w14:textId="77777777" w:rsidR="00A93EDA" w:rsidRPr="002731E0" w:rsidRDefault="00A93EDA" w:rsidP="007B310C">
            <w:pPr>
              <w:rPr>
                <w:rFonts w:ascii="Arial" w:hAnsi="Arial" w:cs="Arial"/>
              </w:rPr>
            </w:pPr>
            <w:r w:rsidRPr="002731E0">
              <w:rPr>
                <w:rFonts w:ascii="Arial" w:hAnsi="Arial" w:cs="Arial"/>
              </w:rPr>
              <w:t>•</w:t>
            </w:r>
            <w:r w:rsidRPr="002731E0">
              <w:rPr>
                <w:rFonts w:ascii="Arial" w:hAnsi="Arial" w:cs="Arial"/>
              </w:rPr>
              <w:tab/>
              <w:t>Trabajo en equipo</w:t>
            </w:r>
          </w:p>
          <w:p w14:paraId="37770EA2" w14:textId="77777777" w:rsidR="00A93EDA" w:rsidRPr="002731E0" w:rsidRDefault="00A93EDA" w:rsidP="007B310C">
            <w:pPr>
              <w:rPr>
                <w:rFonts w:ascii="Arial" w:hAnsi="Arial" w:cs="Arial"/>
              </w:rPr>
            </w:pPr>
            <w:r w:rsidRPr="002731E0">
              <w:rPr>
                <w:rFonts w:ascii="Arial" w:hAnsi="Arial" w:cs="Arial"/>
              </w:rPr>
              <w:t>•</w:t>
            </w:r>
            <w:r w:rsidRPr="002731E0">
              <w:rPr>
                <w:rFonts w:ascii="Arial" w:hAnsi="Arial" w:cs="Arial"/>
              </w:rPr>
              <w:tab/>
              <w:t>Negociación</w:t>
            </w:r>
          </w:p>
          <w:p w14:paraId="5ACA805F" w14:textId="25AB9F6B" w:rsidR="000903DA" w:rsidRPr="002731E0" w:rsidRDefault="00A93EDA" w:rsidP="007B310C">
            <w:pPr>
              <w:rPr>
                <w:rFonts w:ascii="Arial" w:hAnsi="Arial" w:cs="Arial"/>
              </w:rPr>
            </w:pPr>
            <w:r w:rsidRPr="002731E0">
              <w:rPr>
                <w:rFonts w:ascii="Arial" w:hAnsi="Arial" w:cs="Arial"/>
              </w:rPr>
              <w:t>•</w:t>
            </w:r>
            <w:r w:rsidRPr="002731E0">
              <w:rPr>
                <w:rFonts w:ascii="Arial" w:hAnsi="Arial" w:cs="Arial"/>
              </w:rPr>
              <w:tab/>
              <w:t>Curiosidad intelectual</w:t>
            </w:r>
          </w:p>
          <w:p w14:paraId="6F7EA2FB" w14:textId="1F7FFDFB" w:rsidR="00A93EDA" w:rsidRDefault="00A93EDA" w:rsidP="00EC1B9D">
            <w:pPr>
              <w:rPr>
                <w:rFonts w:ascii="Arial" w:hAnsi="Arial" w:cs="Arial"/>
              </w:rPr>
            </w:pPr>
            <w:r w:rsidRPr="002731E0">
              <w:rPr>
                <w:rFonts w:ascii="Arial" w:hAnsi="Arial" w:cs="Arial"/>
              </w:rPr>
              <w:t>•</w:t>
            </w:r>
            <w:r w:rsidRPr="002731E0">
              <w:rPr>
                <w:rFonts w:ascii="Arial" w:hAnsi="Arial" w:cs="Arial"/>
              </w:rPr>
              <w:tab/>
            </w:r>
            <w:r w:rsidR="000903DA">
              <w:rPr>
                <w:rFonts w:ascii="Arial" w:hAnsi="Arial" w:cs="Arial"/>
              </w:rPr>
              <w:t>E</w:t>
            </w:r>
            <w:r w:rsidR="00FD5907">
              <w:rPr>
                <w:rFonts w:ascii="Arial" w:hAnsi="Arial" w:cs="Arial"/>
              </w:rPr>
              <w:t>n</w:t>
            </w:r>
            <w:r w:rsidR="000903DA">
              <w:rPr>
                <w:rFonts w:ascii="Arial" w:hAnsi="Arial" w:cs="Arial"/>
              </w:rPr>
              <w:t>foque al cliente</w:t>
            </w:r>
          </w:p>
          <w:p w14:paraId="64F6FD88" w14:textId="42130A4A" w:rsidR="000903DA" w:rsidRPr="000903DA" w:rsidRDefault="000903DA" w:rsidP="000903DA">
            <w:pPr>
              <w:rPr>
                <w:rFonts w:ascii="Arial" w:hAnsi="Arial" w:cs="Arial"/>
              </w:rPr>
            </w:pPr>
          </w:p>
        </w:tc>
      </w:tr>
    </w:tbl>
    <w:p w14:paraId="47ABAA88" w14:textId="77777777" w:rsidR="00A93EDA" w:rsidRPr="00E32269" w:rsidRDefault="00A93EDA" w:rsidP="00A93EDA"/>
    <w:p w14:paraId="30ABA046" w14:textId="77777777" w:rsidR="00A93EDA" w:rsidRDefault="00A93EDA" w:rsidP="00A93EDA">
      <w:pPr>
        <w:outlineLvl w:val="0"/>
        <w:rPr>
          <w:rFonts w:ascii="Arial" w:hAnsi="Arial" w:cs="Arial"/>
          <w:b/>
          <w:bCs/>
          <w:iCs/>
          <w:u w:val="single"/>
        </w:rPr>
      </w:pPr>
    </w:p>
    <w:p w14:paraId="43306E94" w14:textId="77777777" w:rsidR="00A93EDA" w:rsidRDefault="00A93EDA" w:rsidP="00A93EDA">
      <w:pPr>
        <w:outlineLvl w:val="0"/>
        <w:rPr>
          <w:rFonts w:ascii="Arial" w:hAnsi="Arial" w:cs="Arial"/>
          <w:b/>
          <w:bCs/>
          <w:iCs/>
          <w:u w:val="single"/>
        </w:rPr>
      </w:pPr>
    </w:p>
    <w:p w14:paraId="3BD4E657" w14:textId="77777777" w:rsidR="00A93EDA" w:rsidRPr="005E3282" w:rsidRDefault="00A93EDA" w:rsidP="00A93EDA">
      <w:pPr>
        <w:numPr>
          <w:ilvl w:val="0"/>
          <w:numId w:val="3"/>
        </w:numPr>
        <w:tabs>
          <w:tab w:val="clear" w:pos="502"/>
        </w:tabs>
        <w:ind w:left="567" w:hanging="425"/>
        <w:outlineLvl w:val="0"/>
        <w:rPr>
          <w:rFonts w:ascii="Arial" w:hAnsi="Arial" w:cs="Arial"/>
          <w:b/>
          <w:bCs/>
          <w:iCs/>
          <w:u w:val="single"/>
        </w:rPr>
      </w:pPr>
      <w:r w:rsidRPr="005E3282">
        <w:rPr>
          <w:rFonts w:ascii="Arial" w:hAnsi="Arial" w:cs="Arial"/>
          <w:b/>
          <w:bCs/>
          <w:iCs/>
          <w:u w:val="single"/>
        </w:rPr>
        <w:t>Estructura Organizacional</w:t>
      </w:r>
    </w:p>
    <w:p w14:paraId="719565D4" w14:textId="77777777" w:rsidR="00A93EDA" w:rsidRPr="005E3282" w:rsidRDefault="00A93EDA" w:rsidP="00A93EDA">
      <w:pPr>
        <w:outlineLvl w:val="0"/>
        <w:rPr>
          <w:rFonts w:ascii="Arial" w:hAnsi="Arial" w:cs="Arial"/>
          <w:b/>
          <w:bCs/>
          <w:iCs/>
        </w:rPr>
      </w:pPr>
    </w:p>
    <w:p w14:paraId="0B706823" w14:textId="77777777" w:rsidR="00A93EDA" w:rsidRPr="005E3282" w:rsidRDefault="00A93EDA" w:rsidP="00A93EDA">
      <w:pPr>
        <w:outlineLvl w:val="0"/>
        <w:rPr>
          <w:rFonts w:ascii="Arial" w:hAnsi="Arial" w:cs="Arial"/>
          <w:b/>
          <w:bCs/>
          <w:iCs/>
        </w:rPr>
      </w:pPr>
    </w:p>
    <w:p w14:paraId="7257AC67" w14:textId="77777777" w:rsidR="00A93EDA" w:rsidRPr="005E3282" w:rsidRDefault="00A93EDA" w:rsidP="00A93EDA">
      <w:pPr>
        <w:jc w:val="center"/>
        <w:outlineLvl w:val="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  <w:noProof/>
          <w:lang w:eastAsia="es-MX"/>
        </w:rPr>
        <w:drawing>
          <wp:inline distT="0" distB="0" distL="0" distR="0" wp14:anchorId="194E95B9" wp14:editId="76D28D3B">
            <wp:extent cx="3131820" cy="1565910"/>
            <wp:effectExtent l="0" t="0" r="0" b="15240"/>
            <wp:docPr id="11" name="Organi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87DD345" w14:textId="77777777" w:rsidR="00A93EDA" w:rsidRDefault="00A93EDA" w:rsidP="00A93EDA">
      <w:pPr>
        <w:outlineLvl w:val="0"/>
        <w:rPr>
          <w:rFonts w:ascii="Arial" w:hAnsi="Arial" w:cs="Arial"/>
          <w:b/>
          <w:bCs/>
          <w:iCs/>
          <w:u w:val="single"/>
        </w:rPr>
      </w:pPr>
    </w:p>
    <w:p w14:paraId="7E1ECE9C" w14:textId="77777777" w:rsidR="00A93EDA" w:rsidRDefault="00A93EDA" w:rsidP="00A93EDA">
      <w:pPr>
        <w:outlineLvl w:val="0"/>
        <w:rPr>
          <w:rFonts w:ascii="Arial" w:hAnsi="Arial" w:cs="Arial"/>
          <w:b/>
          <w:bCs/>
          <w:iCs/>
          <w:u w:val="single"/>
        </w:rPr>
      </w:pPr>
    </w:p>
    <w:p w14:paraId="7EE940FC" w14:textId="77777777" w:rsidR="00A93EDA" w:rsidRPr="00F40A8A" w:rsidRDefault="00A93EDA" w:rsidP="00A93EDA">
      <w:pPr>
        <w:numPr>
          <w:ilvl w:val="0"/>
          <w:numId w:val="3"/>
        </w:numPr>
        <w:tabs>
          <w:tab w:val="clear" w:pos="502"/>
        </w:tabs>
        <w:ind w:left="567" w:hanging="425"/>
        <w:outlineLvl w:val="0"/>
        <w:rPr>
          <w:rFonts w:ascii="Arial" w:hAnsi="Arial" w:cs="Arial"/>
          <w:b/>
          <w:bCs/>
          <w:iCs/>
          <w:u w:val="single"/>
        </w:rPr>
      </w:pPr>
      <w:r w:rsidRPr="00F40A8A">
        <w:rPr>
          <w:rFonts w:ascii="Arial" w:hAnsi="Arial" w:cs="Arial"/>
          <w:b/>
          <w:bCs/>
          <w:iCs/>
          <w:u w:val="single"/>
        </w:rPr>
        <w:t>Margen de Decisión</w:t>
      </w:r>
    </w:p>
    <w:p w14:paraId="556F0FBD" w14:textId="77777777" w:rsidR="00A93EDA" w:rsidRPr="00F40A8A" w:rsidRDefault="00A93EDA" w:rsidP="00A93EDA">
      <w:pPr>
        <w:ind w:left="567"/>
        <w:outlineLvl w:val="0"/>
        <w:rPr>
          <w:rFonts w:ascii="Arial" w:hAnsi="Arial" w:cs="Arial"/>
          <w:b/>
          <w:bCs/>
        </w:rPr>
      </w:pPr>
      <w:r w:rsidRPr="00F40A8A">
        <w:rPr>
          <w:rFonts w:ascii="Arial" w:hAnsi="Arial" w:cs="Arial"/>
          <w:b/>
          <w:bCs/>
        </w:rPr>
        <w:t>Cualitativo</w:t>
      </w:r>
      <w:r w:rsidRPr="00F40A8A">
        <w:rPr>
          <w:rFonts w:ascii="Arial" w:hAnsi="Arial" w:cs="Arial"/>
          <w:b/>
          <w:bCs/>
        </w:rPr>
        <w:tab/>
      </w:r>
      <w:r w:rsidRPr="00F40A8A">
        <w:rPr>
          <w:rFonts w:ascii="Arial" w:hAnsi="Arial" w:cs="Arial"/>
          <w:b/>
          <w:bCs/>
        </w:rPr>
        <w:tab/>
      </w:r>
      <w:r w:rsidRPr="00F40A8A">
        <w:rPr>
          <w:rFonts w:ascii="Arial" w:hAnsi="Arial" w:cs="Arial"/>
          <w:b/>
          <w:bCs/>
        </w:rPr>
        <w:tab/>
      </w:r>
      <w:r w:rsidRPr="00F40A8A">
        <w:rPr>
          <w:rFonts w:ascii="Arial" w:hAnsi="Arial" w:cs="Arial"/>
          <w:b/>
          <w:bCs/>
        </w:rPr>
        <w:tab/>
      </w:r>
      <w:r w:rsidRPr="00F40A8A">
        <w:rPr>
          <w:rFonts w:ascii="Arial" w:hAnsi="Arial" w:cs="Arial"/>
          <w:b/>
          <w:bCs/>
        </w:rPr>
        <w:tab/>
      </w:r>
      <w:r w:rsidRPr="00F40A8A">
        <w:rPr>
          <w:rFonts w:ascii="Arial" w:hAnsi="Arial" w:cs="Arial"/>
          <w:b/>
          <w:bCs/>
        </w:rPr>
        <w:tab/>
      </w:r>
      <w:r w:rsidRPr="00F40A8A">
        <w:rPr>
          <w:rFonts w:ascii="Arial" w:hAnsi="Arial" w:cs="Arial"/>
          <w:b/>
          <w:bCs/>
        </w:rPr>
        <w:tab/>
      </w:r>
    </w:p>
    <w:p w14:paraId="20BB99CF" w14:textId="77777777" w:rsidR="00A93EDA" w:rsidRPr="00C912E6" w:rsidRDefault="00A93EDA" w:rsidP="00A93EDA">
      <w:pPr>
        <w:ind w:left="567"/>
        <w:rPr>
          <w:rFonts w:ascii="Verdana" w:hAnsi="Verdana"/>
        </w:rPr>
      </w:pPr>
      <w:r>
        <w:rPr>
          <w:rFonts w:ascii="Verdana" w:hAnsi="Verdana"/>
        </w:rPr>
        <w:t>Personal a cargo: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SI_</w:t>
      </w:r>
      <w:r w:rsidRPr="00C912E6">
        <w:rPr>
          <w:rFonts w:ascii="Verdana" w:hAnsi="Verdana"/>
        </w:rPr>
        <w:t>_</w:t>
      </w:r>
      <w:r>
        <w:rPr>
          <w:rFonts w:ascii="Verdana" w:hAnsi="Verdana"/>
        </w:rPr>
        <w:t>x</w:t>
      </w:r>
      <w:proofErr w:type="spellEnd"/>
      <w:r w:rsidRPr="00C912E6">
        <w:rPr>
          <w:rFonts w:ascii="Verdana" w:hAnsi="Verdana"/>
        </w:rPr>
        <w:t xml:space="preserve">  NO </w:t>
      </w:r>
      <w:r>
        <w:rPr>
          <w:rFonts w:ascii="Verdana" w:hAnsi="Verdana"/>
        </w:rPr>
        <w:t xml:space="preserve">  </w:t>
      </w:r>
    </w:p>
    <w:p w14:paraId="58084D00" w14:textId="77777777" w:rsidR="00A93EDA" w:rsidRPr="00C912E6" w:rsidRDefault="00A93EDA" w:rsidP="00A93EDA"/>
    <w:p w14:paraId="517ED8AF" w14:textId="77777777" w:rsidR="00A93EDA" w:rsidRPr="00961190" w:rsidRDefault="00A93EDA" w:rsidP="00A93EDA">
      <w:pPr>
        <w:numPr>
          <w:ilvl w:val="0"/>
          <w:numId w:val="3"/>
        </w:numPr>
        <w:rPr>
          <w:rFonts w:ascii="Arial" w:hAnsi="Arial" w:cs="Arial"/>
          <w:b/>
          <w:bCs/>
          <w:i/>
        </w:rPr>
      </w:pPr>
      <w:r w:rsidRPr="00961190">
        <w:rPr>
          <w:rFonts w:ascii="Arial" w:hAnsi="Arial" w:cs="Arial"/>
          <w:b/>
        </w:rPr>
        <w:t>Manejo de información confidencial:</w:t>
      </w:r>
      <w:r w:rsidRPr="00961190">
        <w:rPr>
          <w:rFonts w:ascii="Arial" w:hAnsi="Arial" w:cs="Arial"/>
        </w:rPr>
        <w:t xml:space="preserve">     </w:t>
      </w:r>
    </w:p>
    <w:p w14:paraId="0A4B89B2" w14:textId="77777777" w:rsidR="00A93EDA" w:rsidRPr="00961190" w:rsidRDefault="00A93EDA" w:rsidP="00A93EDA">
      <w:pPr>
        <w:ind w:left="4822" w:firstLine="218"/>
        <w:rPr>
          <w:rFonts w:ascii="Arial" w:hAnsi="Arial" w:cs="Arial"/>
          <w:b/>
          <w:bCs/>
          <w:i/>
        </w:rPr>
      </w:pPr>
      <w:proofErr w:type="spellStart"/>
      <w:r w:rsidRPr="00961190">
        <w:rPr>
          <w:rFonts w:ascii="Arial" w:hAnsi="Arial" w:cs="Arial"/>
        </w:rPr>
        <w:t>SI___</w:t>
      </w:r>
      <w:r>
        <w:rPr>
          <w:rFonts w:ascii="Arial" w:hAnsi="Arial" w:cs="Arial"/>
        </w:rPr>
        <w:t>x</w:t>
      </w:r>
      <w:proofErr w:type="spellEnd"/>
      <w:r w:rsidRPr="00961190">
        <w:rPr>
          <w:rFonts w:ascii="Arial" w:hAnsi="Arial" w:cs="Arial"/>
        </w:rPr>
        <w:t xml:space="preserve">  NO </w:t>
      </w:r>
      <w:r>
        <w:rPr>
          <w:rFonts w:ascii="Arial" w:hAnsi="Arial" w:cs="Arial"/>
        </w:rPr>
        <w:t xml:space="preserve">  </w:t>
      </w:r>
    </w:p>
    <w:p w14:paraId="0EEE1628" w14:textId="77777777" w:rsidR="00A93EDA" w:rsidRPr="00961190" w:rsidRDefault="00A93EDA" w:rsidP="00A93EDA">
      <w:pPr>
        <w:ind w:left="567"/>
        <w:outlineLvl w:val="0"/>
        <w:rPr>
          <w:rFonts w:ascii="Arial" w:hAnsi="Arial" w:cs="Arial"/>
          <w:b/>
          <w:bCs/>
          <w:i/>
        </w:rPr>
      </w:pPr>
      <w:r w:rsidRPr="00961190">
        <w:rPr>
          <w:rFonts w:ascii="Arial" w:hAnsi="Arial" w:cs="Arial"/>
          <w:b/>
          <w:bCs/>
          <w:i/>
        </w:rPr>
        <w:t>Cuantitativo</w:t>
      </w:r>
    </w:p>
    <w:p w14:paraId="5ED4C19D" w14:textId="77777777" w:rsidR="00A93EDA" w:rsidRDefault="00A93EDA" w:rsidP="00A93EDA">
      <w:pPr>
        <w:ind w:left="567"/>
        <w:outlineLvl w:val="0"/>
        <w:rPr>
          <w:rFonts w:ascii="Arial" w:hAnsi="Arial" w:cs="Arial"/>
        </w:rPr>
      </w:pPr>
      <w:r w:rsidRPr="00961190">
        <w:rPr>
          <w:rFonts w:ascii="Arial" w:hAnsi="Arial" w:cs="Arial"/>
        </w:rPr>
        <w:t>Presupuesto que maneja anualmente (Monto):</w:t>
      </w:r>
      <w:r>
        <w:rPr>
          <w:rFonts w:ascii="Arial" w:hAnsi="Arial" w:cs="Arial"/>
        </w:rPr>
        <w:t xml:space="preserve"> $ 300,000,000</w:t>
      </w:r>
    </w:p>
    <w:p w14:paraId="23149002" w14:textId="77777777" w:rsidR="00A93EDA" w:rsidRPr="00961190" w:rsidRDefault="00A93EDA" w:rsidP="00A93EDA">
      <w:pPr>
        <w:ind w:left="567"/>
        <w:outlineLvl w:val="0"/>
        <w:rPr>
          <w:rFonts w:ascii="Arial" w:hAnsi="Arial" w:cs="Arial"/>
        </w:rPr>
      </w:pPr>
    </w:p>
    <w:p w14:paraId="66E56CBF" w14:textId="77777777" w:rsidR="00A93EDA" w:rsidRPr="0082429C" w:rsidRDefault="00A93EDA" w:rsidP="00A93EDA">
      <w:pPr>
        <w:numPr>
          <w:ilvl w:val="0"/>
          <w:numId w:val="3"/>
        </w:numPr>
        <w:rPr>
          <w:rFonts w:ascii="Arial" w:hAnsi="Arial" w:cs="Arial"/>
        </w:rPr>
      </w:pPr>
      <w:r w:rsidRPr="0082429C">
        <w:rPr>
          <w:rFonts w:ascii="Arial" w:hAnsi="Arial" w:cs="Arial"/>
          <w:b/>
          <w:bCs/>
          <w:sz w:val="18"/>
          <w:szCs w:val="18"/>
          <w:u w:val="single"/>
        </w:rPr>
        <w:t>Tipo de Unidad a Conducir</w:t>
      </w:r>
      <w:r w:rsidRPr="0082429C">
        <w:rPr>
          <w:rFonts w:ascii="Arial" w:hAnsi="Arial" w:cs="Arial"/>
          <w:b/>
          <w:bCs/>
          <w:sz w:val="18"/>
          <w:szCs w:val="18"/>
        </w:rPr>
        <w:t xml:space="preserve"> </w:t>
      </w:r>
      <w:r w:rsidRPr="0082429C">
        <w:rPr>
          <w:rFonts w:ascii="Arial" w:hAnsi="Arial" w:cs="Arial"/>
          <w:b/>
          <w:bCs/>
          <w:sz w:val="18"/>
          <w:szCs w:val="18"/>
        </w:rPr>
        <w:tab/>
      </w:r>
      <w:r w:rsidRPr="0082429C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Auto SEDAN</w:t>
      </w:r>
    </w:p>
    <w:p w14:paraId="0A89DB4B" w14:textId="77777777" w:rsidR="00A93EDA" w:rsidRPr="0082429C" w:rsidRDefault="00A93EDA" w:rsidP="00A93EDA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89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0"/>
        <w:gridCol w:w="540"/>
      </w:tblGrid>
      <w:tr w:rsidR="00A93EDA" w:rsidRPr="00961190" w14:paraId="41F7E289" w14:textId="77777777" w:rsidTr="00A93EDA">
        <w:tc>
          <w:tcPr>
            <w:tcW w:w="2880" w:type="dxa"/>
          </w:tcPr>
          <w:p w14:paraId="6BA02FF8" w14:textId="77777777" w:rsidR="00A93EDA" w:rsidRPr="00961190" w:rsidRDefault="00A93EDA" w:rsidP="00A93EDA">
            <w:pPr>
              <w:jc w:val="both"/>
              <w:rPr>
                <w:rFonts w:ascii="Arial" w:hAnsi="Arial" w:cs="Arial"/>
              </w:rPr>
            </w:pPr>
            <w:r w:rsidRPr="00961190">
              <w:rPr>
                <w:rFonts w:ascii="Arial" w:hAnsi="Arial" w:cs="Arial"/>
              </w:rPr>
              <w:t>Para Viajar</w:t>
            </w:r>
          </w:p>
        </w:tc>
        <w:tc>
          <w:tcPr>
            <w:tcW w:w="540" w:type="dxa"/>
          </w:tcPr>
          <w:p w14:paraId="7B5D3645" w14:textId="77777777" w:rsidR="00A93EDA" w:rsidRPr="00961190" w:rsidRDefault="00A93EDA" w:rsidP="00A93E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</w:tr>
      <w:tr w:rsidR="00A93EDA" w:rsidRPr="00961190" w14:paraId="71420525" w14:textId="77777777" w:rsidTr="00A93EDA">
        <w:tc>
          <w:tcPr>
            <w:tcW w:w="2880" w:type="dxa"/>
          </w:tcPr>
          <w:p w14:paraId="5DBA8A25" w14:textId="77777777" w:rsidR="00A93EDA" w:rsidRPr="00961190" w:rsidRDefault="00A93EDA" w:rsidP="00A93EDA">
            <w:pPr>
              <w:jc w:val="both"/>
              <w:rPr>
                <w:rFonts w:ascii="Arial" w:hAnsi="Arial" w:cs="Arial"/>
              </w:rPr>
            </w:pPr>
            <w:r w:rsidRPr="00961190">
              <w:rPr>
                <w:rFonts w:ascii="Arial" w:hAnsi="Arial" w:cs="Arial"/>
              </w:rPr>
              <w:t>Para Cambio de Residencia</w:t>
            </w:r>
          </w:p>
        </w:tc>
        <w:tc>
          <w:tcPr>
            <w:tcW w:w="540" w:type="dxa"/>
          </w:tcPr>
          <w:p w14:paraId="58528841" w14:textId="77777777" w:rsidR="00A93EDA" w:rsidRPr="00961190" w:rsidRDefault="00A93EDA" w:rsidP="00A93E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</w:tr>
      <w:tr w:rsidR="00A93EDA" w:rsidRPr="00961190" w14:paraId="13536805" w14:textId="77777777" w:rsidTr="00A93EDA">
        <w:tc>
          <w:tcPr>
            <w:tcW w:w="2880" w:type="dxa"/>
          </w:tcPr>
          <w:p w14:paraId="0CCC4CFD" w14:textId="77777777" w:rsidR="00A93EDA" w:rsidRPr="00961190" w:rsidRDefault="00A93EDA" w:rsidP="00A93EDA">
            <w:pPr>
              <w:jc w:val="both"/>
              <w:rPr>
                <w:rFonts w:ascii="Arial" w:hAnsi="Arial" w:cs="Arial"/>
              </w:rPr>
            </w:pPr>
            <w:r w:rsidRPr="00961190">
              <w:rPr>
                <w:rFonts w:ascii="Arial" w:hAnsi="Arial" w:cs="Arial"/>
              </w:rPr>
              <w:t>Para Cambio de Turno</w:t>
            </w:r>
          </w:p>
        </w:tc>
        <w:tc>
          <w:tcPr>
            <w:tcW w:w="540" w:type="dxa"/>
          </w:tcPr>
          <w:p w14:paraId="14B232CC" w14:textId="77777777" w:rsidR="00A93EDA" w:rsidRPr="00961190" w:rsidRDefault="00A93EDA" w:rsidP="00A93E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</w:tbl>
    <w:p w14:paraId="201D67FE" w14:textId="520C5ADC" w:rsidR="00670749" w:rsidRPr="00A93EDA" w:rsidRDefault="00670749" w:rsidP="00A93EDA"/>
    <w:sectPr w:rsidR="00670749" w:rsidRPr="00A93EDA" w:rsidSect="008D52F8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479" w:right="758" w:bottom="964" w:left="851" w:header="426" w:footer="68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BD618" w14:textId="77777777" w:rsidR="00226D60" w:rsidRDefault="00226D60">
      <w:r>
        <w:separator/>
      </w:r>
    </w:p>
  </w:endnote>
  <w:endnote w:type="continuationSeparator" w:id="0">
    <w:p w14:paraId="6EC3E05C" w14:textId="77777777" w:rsidR="00226D60" w:rsidRDefault="0022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N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70928" w14:textId="77777777" w:rsidR="00920E3F" w:rsidRDefault="00920E3F">
    <w:pPr>
      <w:pStyle w:val="Piedepgina"/>
      <w:jc w:val="right"/>
      <w:rPr>
        <w:rFonts w:ascii="Arial" w:hAnsi="Arial"/>
        <w:b/>
        <w:sz w:val="18"/>
      </w:rPr>
    </w:pPr>
  </w:p>
  <w:tbl>
    <w:tblPr>
      <w:tblW w:w="11139" w:type="dxa"/>
      <w:tblInd w:w="-1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385"/>
      <w:gridCol w:w="3525"/>
      <w:gridCol w:w="4229"/>
    </w:tblGrid>
    <w:tr w:rsidR="00D96D07" w14:paraId="6AEDF487" w14:textId="77777777" w:rsidTr="00045D76">
      <w:trPr>
        <w:trHeight w:val="273"/>
      </w:trPr>
      <w:tc>
        <w:tcPr>
          <w:tcW w:w="338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0070C0"/>
        </w:tcPr>
        <w:p w14:paraId="16CD3A28" w14:textId="77777777" w:rsidR="00D96D07" w:rsidRDefault="00D96D07" w:rsidP="00D96D07">
          <w:pPr>
            <w:pStyle w:val="Ttulo2"/>
            <w:spacing w:before="40" w:after="40"/>
            <w:jc w:val="center"/>
            <w:rPr>
              <w:rFonts w:ascii="Arial" w:hAnsi="Arial"/>
              <w:b w:val="0"/>
            </w:rPr>
          </w:pPr>
          <w:r>
            <w:rPr>
              <w:rFonts w:ascii="Arial" w:hAnsi="Arial"/>
            </w:rPr>
            <w:t>Elaborado por:</w:t>
          </w:r>
        </w:p>
      </w:tc>
      <w:tc>
        <w:tcPr>
          <w:tcW w:w="3525" w:type="dxa"/>
          <w:tcBorders>
            <w:top w:val="single" w:sz="12" w:space="0" w:color="auto"/>
            <w:left w:val="nil"/>
            <w:right w:val="single" w:sz="12" w:space="0" w:color="auto"/>
          </w:tcBorders>
          <w:shd w:val="clear" w:color="auto" w:fill="0070C0"/>
        </w:tcPr>
        <w:p w14:paraId="5A3CD5C4" w14:textId="77777777" w:rsidR="00D96D07" w:rsidRDefault="00D96D07" w:rsidP="00D96D07">
          <w:pPr>
            <w:pStyle w:val="Ttulo2"/>
            <w:spacing w:before="40" w:after="40"/>
            <w:jc w:val="center"/>
            <w:rPr>
              <w:rFonts w:ascii="Arial" w:hAnsi="Arial"/>
              <w:b w:val="0"/>
            </w:rPr>
          </w:pPr>
          <w:r>
            <w:rPr>
              <w:rFonts w:ascii="Arial" w:hAnsi="Arial"/>
            </w:rPr>
            <w:t>Revisado por:</w:t>
          </w:r>
        </w:p>
      </w:tc>
      <w:tc>
        <w:tcPr>
          <w:tcW w:w="4229" w:type="dxa"/>
          <w:tcBorders>
            <w:top w:val="single" w:sz="12" w:space="0" w:color="auto"/>
            <w:left w:val="nil"/>
          </w:tcBorders>
          <w:shd w:val="clear" w:color="auto" w:fill="0070C0"/>
        </w:tcPr>
        <w:p w14:paraId="6AE193BF" w14:textId="77777777" w:rsidR="00D96D07" w:rsidRDefault="00D96D07" w:rsidP="00D96D07">
          <w:pPr>
            <w:pStyle w:val="Ttulo2"/>
            <w:spacing w:before="40" w:after="40"/>
            <w:jc w:val="center"/>
            <w:rPr>
              <w:rFonts w:ascii="Arial" w:hAnsi="Arial"/>
              <w:b w:val="0"/>
            </w:rPr>
          </w:pPr>
          <w:r>
            <w:rPr>
              <w:rFonts w:ascii="Arial" w:hAnsi="Arial"/>
            </w:rPr>
            <w:t>Aprobado por:</w:t>
          </w:r>
        </w:p>
      </w:tc>
    </w:tr>
    <w:tr w:rsidR="00D96D07" w:rsidRPr="00955565" w14:paraId="388B1644" w14:textId="77777777" w:rsidTr="00F770A6">
      <w:trPr>
        <w:trHeight w:val="383"/>
      </w:trPr>
      <w:tc>
        <w:tcPr>
          <w:tcW w:w="338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45CADFD8" w14:textId="77777777" w:rsidR="00D96D07" w:rsidRPr="00955565" w:rsidRDefault="00D96D07" w:rsidP="00D96D07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Gerente de ventas</w:t>
          </w:r>
        </w:p>
        <w:p w14:paraId="12FA449A" w14:textId="77777777" w:rsidR="00D96D07" w:rsidRPr="00955565" w:rsidRDefault="00D96D07" w:rsidP="00D96D07">
          <w:pPr>
            <w:pStyle w:val="Ttulo2"/>
            <w:jc w:val="center"/>
            <w:rPr>
              <w:rFonts w:ascii="Arial" w:hAnsi="Arial" w:cs="Arial"/>
              <w:sz w:val="20"/>
            </w:rPr>
          </w:pPr>
          <w:r w:rsidRPr="00955565">
            <w:rPr>
              <w:rFonts w:ascii="Arial" w:hAnsi="Arial" w:cs="Arial"/>
              <w:sz w:val="20"/>
            </w:rPr>
            <w:t>Nombre, Puesto y Firma</w:t>
          </w:r>
        </w:p>
      </w:tc>
      <w:tc>
        <w:tcPr>
          <w:tcW w:w="3525" w:type="dxa"/>
          <w:tcBorders>
            <w:left w:val="nil"/>
            <w:bottom w:val="single" w:sz="12" w:space="0" w:color="auto"/>
            <w:right w:val="single" w:sz="12" w:space="0" w:color="auto"/>
          </w:tcBorders>
          <w:vAlign w:val="bottom"/>
        </w:tcPr>
        <w:p w14:paraId="26268756" w14:textId="77777777" w:rsidR="00D96D07" w:rsidRPr="00955565" w:rsidRDefault="00D96D07" w:rsidP="00D96D07">
          <w:pPr>
            <w:rPr>
              <w:rFonts w:ascii="Arial" w:hAnsi="Arial" w:cs="Arial"/>
            </w:rPr>
          </w:pPr>
          <w:r w:rsidRPr="00955565">
            <w:rPr>
              <w:rFonts w:ascii="Arial" w:hAnsi="Arial" w:cs="Arial"/>
            </w:rPr>
            <w:t>Gerente de Recursos Humanos</w:t>
          </w:r>
        </w:p>
        <w:p w14:paraId="2F22BB58" w14:textId="77777777" w:rsidR="00D96D07" w:rsidRPr="00955565" w:rsidRDefault="00D96D07" w:rsidP="00D96D07">
          <w:pPr>
            <w:pStyle w:val="Ttulo2"/>
            <w:jc w:val="center"/>
            <w:rPr>
              <w:rFonts w:ascii="Arial" w:hAnsi="Arial" w:cs="Arial"/>
              <w:sz w:val="20"/>
            </w:rPr>
          </w:pPr>
          <w:r w:rsidRPr="00955565">
            <w:rPr>
              <w:rFonts w:ascii="Arial" w:hAnsi="Arial" w:cs="Arial"/>
              <w:sz w:val="20"/>
            </w:rPr>
            <w:t>Nombre, Puesto y Firma</w:t>
          </w:r>
        </w:p>
      </w:tc>
      <w:tc>
        <w:tcPr>
          <w:tcW w:w="4229" w:type="dxa"/>
          <w:tcBorders>
            <w:left w:val="nil"/>
            <w:bottom w:val="single" w:sz="12" w:space="0" w:color="auto"/>
          </w:tcBorders>
          <w:vAlign w:val="bottom"/>
        </w:tcPr>
        <w:p w14:paraId="6279F549" w14:textId="77777777" w:rsidR="00D96D07" w:rsidRPr="00955565" w:rsidRDefault="00D96D07" w:rsidP="00D96D07">
          <w:pPr>
            <w:pStyle w:val="Ttulo2"/>
            <w:jc w:val="center"/>
            <w:rPr>
              <w:rFonts w:ascii="Arial" w:hAnsi="Arial" w:cs="Arial"/>
              <w:sz w:val="20"/>
            </w:rPr>
          </w:pPr>
        </w:p>
        <w:p w14:paraId="7BC3D4F2" w14:textId="77777777" w:rsidR="00D96D07" w:rsidRDefault="00D96D07" w:rsidP="00D96D07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Director</w:t>
          </w:r>
          <w:r w:rsidRPr="00955565">
            <w:rPr>
              <w:rFonts w:ascii="Arial" w:hAnsi="Arial" w:cs="Arial"/>
            </w:rPr>
            <w:t xml:space="preserve"> General</w:t>
          </w:r>
        </w:p>
        <w:p w14:paraId="22CD498B" w14:textId="77777777" w:rsidR="00D96D07" w:rsidRPr="00955565" w:rsidRDefault="00D96D07" w:rsidP="00D96D07">
          <w:pPr>
            <w:jc w:val="center"/>
            <w:rPr>
              <w:rFonts w:ascii="Arial" w:hAnsi="Arial" w:cs="Arial"/>
            </w:rPr>
          </w:pPr>
          <w:r w:rsidRPr="00955565">
            <w:rPr>
              <w:rFonts w:ascii="Arial" w:hAnsi="Arial" w:cs="Arial"/>
            </w:rPr>
            <w:t>Nombre, Puesto y Firma</w:t>
          </w:r>
        </w:p>
      </w:tc>
    </w:tr>
  </w:tbl>
  <w:p w14:paraId="611721F0" w14:textId="65E6A0FD" w:rsidR="00EB16E5" w:rsidRPr="00573C88" w:rsidRDefault="00EB16E5" w:rsidP="00EB16E5">
    <w:pPr>
      <w:pStyle w:val="Piedepgina"/>
      <w:jc w:val="right"/>
      <w:rPr>
        <w:rFonts w:ascii="Arial" w:hAnsi="Arial" w:cs="Arial"/>
        <w:b/>
      </w:rPr>
    </w:pPr>
  </w:p>
  <w:p w14:paraId="4F7DEF4B" w14:textId="77777777" w:rsidR="00920E3F" w:rsidRDefault="00920E3F">
    <w:pPr>
      <w:pStyle w:val="Piedepgina"/>
      <w:jc w:val="right"/>
      <w:rPr>
        <w:rFonts w:ascii="Arial" w:hAnsi="Arial"/>
        <w:b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39" w:type="dxa"/>
      <w:tblInd w:w="-1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385"/>
      <w:gridCol w:w="3525"/>
      <w:gridCol w:w="4229"/>
    </w:tblGrid>
    <w:tr w:rsidR="00920E3F" w14:paraId="79A8F958" w14:textId="77777777" w:rsidTr="00045D76">
      <w:trPr>
        <w:trHeight w:val="273"/>
      </w:trPr>
      <w:tc>
        <w:tcPr>
          <w:tcW w:w="338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0070C0"/>
        </w:tcPr>
        <w:p w14:paraId="183C49DB" w14:textId="77777777" w:rsidR="00920E3F" w:rsidRDefault="00920E3F" w:rsidP="00F607A5">
          <w:pPr>
            <w:pStyle w:val="Ttulo2"/>
            <w:spacing w:before="40" w:after="40"/>
            <w:jc w:val="center"/>
            <w:rPr>
              <w:rFonts w:ascii="Arial" w:hAnsi="Arial"/>
              <w:b w:val="0"/>
            </w:rPr>
          </w:pPr>
          <w:bookmarkStart w:id="0" w:name="_Hlk163577883"/>
          <w:r>
            <w:rPr>
              <w:rFonts w:ascii="Arial" w:hAnsi="Arial"/>
            </w:rPr>
            <w:t>Elaborado por:</w:t>
          </w:r>
        </w:p>
      </w:tc>
      <w:tc>
        <w:tcPr>
          <w:tcW w:w="3525" w:type="dxa"/>
          <w:tcBorders>
            <w:top w:val="single" w:sz="12" w:space="0" w:color="auto"/>
            <w:left w:val="nil"/>
            <w:right w:val="single" w:sz="12" w:space="0" w:color="auto"/>
          </w:tcBorders>
          <w:shd w:val="clear" w:color="auto" w:fill="0070C0"/>
        </w:tcPr>
        <w:p w14:paraId="5BEA0862" w14:textId="77777777" w:rsidR="00920E3F" w:rsidRDefault="00920E3F" w:rsidP="00F607A5">
          <w:pPr>
            <w:pStyle w:val="Ttulo2"/>
            <w:spacing w:before="40" w:after="40"/>
            <w:jc w:val="center"/>
            <w:rPr>
              <w:rFonts w:ascii="Arial" w:hAnsi="Arial"/>
              <w:b w:val="0"/>
            </w:rPr>
          </w:pPr>
          <w:r>
            <w:rPr>
              <w:rFonts w:ascii="Arial" w:hAnsi="Arial"/>
            </w:rPr>
            <w:t>Revisado por:</w:t>
          </w:r>
        </w:p>
      </w:tc>
      <w:tc>
        <w:tcPr>
          <w:tcW w:w="4229" w:type="dxa"/>
          <w:tcBorders>
            <w:top w:val="single" w:sz="12" w:space="0" w:color="auto"/>
            <w:left w:val="nil"/>
          </w:tcBorders>
          <w:shd w:val="clear" w:color="auto" w:fill="0070C0"/>
        </w:tcPr>
        <w:p w14:paraId="3C508FC9" w14:textId="77777777" w:rsidR="00920E3F" w:rsidRDefault="00920E3F" w:rsidP="00F607A5">
          <w:pPr>
            <w:pStyle w:val="Ttulo2"/>
            <w:spacing w:before="40" w:after="40"/>
            <w:jc w:val="center"/>
            <w:rPr>
              <w:rFonts w:ascii="Arial" w:hAnsi="Arial"/>
              <w:b w:val="0"/>
            </w:rPr>
          </w:pPr>
          <w:r>
            <w:rPr>
              <w:rFonts w:ascii="Arial" w:hAnsi="Arial"/>
            </w:rPr>
            <w:t>Aprobado por:</w:t>
          </w:r>
        </w:p>
      </w:tc>
    </w:tr>
    <w:tr w:rsidR="0030193E" w:rsidRPr="00955565" w14:paraId="2D8B4AA8" w14:textId="77777777" w:rsidTr="00467578">
      <w:trPr>
        <w:trHeight w:val="383"/>
      </w:trPr>
      <w:tc>
        <w:tcPr>
          <w:tcW w:w="338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36BFDB23" w14:textId="48ED8B0E" w:rsidR="0030193E" w:rsidRPr="00955565" w:rsidRDefault="00E50702" w:rsidP="00E50702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Gerente de ventas</w:t>
          </w:r>
        </w:p>
        <w:p w14:paraId="25FB8B3E" w14:textId="1933089D" w:rsidR="0030193E" w:rsidRPr="00955565" w:rsidRDefault="0030193E" w:rsidP="00467578">
          <w:pPr>
            <w:pStyle w:val="Ttulo2"/>
            <w:jc w:val="center"/>
            <w:rPr>
              <w:rFonts w:ascii="Arial" w:hAnsi="Arial" w:cs="Arial"/>
              <w:sz w:val="20"/>
            </w:rPr>
          </w:pPr>
          <w:r w:rsidRPr="00955565">
            <w:rPr>
              <w:rFonts w:ascii="Arial" w:hAnsi="Arial" w:cs="Arial"/>
              <w:sz w:val="20"/>
            </w:rPr>
            <w:t>Nombre, Puesto y Firma</w:t>
          </w:r>
        </w:p>
      </w:tc>
      <w:tc>
        <w:tcPr>
          <w:tcW w:w="3525" w:type="dxa"/>
          <w:tcBorders>
            <w:left w:val="nil"/>
            <w:bottom w:val="single" w:sz="12" w:space="0" w:color="auto"/>
            <w:right w:val="single" w:sz="12" w:space="0" w:color="auto"/>
          </w:tcBorders>
          <w:vAlign w:val="bottom"/>
        </w:tcPr>
        <w:p w14:paraId="5F8E723D" w14:textId="796F3737" w:rsidR="00EC1B9D" w:rsidRPr="00955565" w:rsidRDefault="00955565" w:rsidP="00E50702">
          <w:pPr>
            <w:rPr>
              <w:rFonts w:ascii="Arial" w:hAnsi="Arial" w:cs="Arial"/>
            </w:rPr>
          </w:pPr>
          <w:r w:rsidRPr="00955565">
            <w:rPr>
              <w:rFonts w:ascii="Arial" w:hAnsi="Arial" w:cs="Arial"/>
            </w:rPr>
            <w:t>Gerente de Recursos Humanos</w:t>
          </w:r>
        </w:p>
        <w:p w14:paraId="333FCDB4" w14:textId="325EA4B7" w:rsidR="0030193E" w:rsidRPr="00955565" w:rsidRDefault="00EC1B9D" w:rsidP="00467578">
          <w:pPr>
            <w:pStyle w:val="Ttulo2"/>
            <w:jc w:val="center"/>
            <w:rPr>
              <w:rFonts w:ascii="Arial" w:hAnsi="Arial" w:cs="Arial"/>
              <w:sz w:val="20"/>
            </w:rPr>
          </w:pPr>
          <w:r w:rsidRPr="00955565">
            <w:rPr>
              <w:rFonts w:ascii="Arial" w:hAnsi="Arial" w:cs="Arial"/>
              <w:sz w:val="20"/>
            </w:rPr>
            <w:t>N</w:t>
          </w:r>
          <w:r w:rsidR="0030193E" w:rsidRPr="00955565">
            <w:rPr>
              <w:rFonts w:ascii="Arial" w:hAnsi="Arial" w:cs="Arial"/>
              <w:sz w:val="20"/>
            </w:rPr>
            <w:t>ombre, Puesto y Firma</w:t>
          </w:r>
        </w:p>
      </w:tc>
      <w:tc>
        <w:tcPr>
          <w:tcW w:w="4229" w:type="dxa"/>
          <w:tcBorders>
            <w:left w:val="nil"/>
            <w:bottom w:val="single" w:sz="12" w:space="0" w:color="auto"/>
          </w:tcBorders>
          <w:vAlign w:val="bottom"/>
        </w:tcPr>
        <w:p w14:paraId="31C33E98" w14:textId="24EF1D44" w:rsidR="0030193E" w:rsidRPr="00955565" w:rsidRDefault="0030193E" w:rsidP="00955565">
          <w:pPr>
            <w:pStyle w:val="Ttulo2"/>
            <w:jc w:val="center"/>
            <w:rPr>
              <w:rFonts w:ascii="Arial" w:hAnsi="Arial" w:cs="Arial"/>
              <w:sz w:val="20"/>
            </w:rPr>
          </w:pPr>
        </w:p>
        <w:p w14:paraId="73FEA4A4" w14:textId="5E08DEAE" w:rsidR="00955565" w:rsidRDefault="00E50702" w:rsidP="0095556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Director</w:t>
          </w:r>
          <w:r w:rsidR="00955565" w:rsidRPr="00955565">
            <w:rPr>
              <w:rFonts w:ascii="Arial" w:hAnsi="Arial" w:cs="Arial"/>
            </w:rPr>
            <w:t xml:space="preserve"> General</w:t>
          </w:r>
        </w:p>
        <w:p w14:paraId="4AF82AB5" w14:textId="5542853F" w:rsidR="0030193E" w:rsidRPr="00955565" w:rsidRDefault="0030193E" w:rsidP="00955565">
          <w:pPr>
            <w:jc w:val="center"/>
            <w:rPr>
              <w:rFonts w:ascii="Arial" w:hAnsi="Arial" w:cs="Arial"/>
            </w:rPr>
          </w:pPr>
          <w:r w:rsidRPr="00955565">
            <w:rPr>
              <w:rFonts w:ascii="Arial" w:hAnsi="Arial" w:cs="Arial"/>
            </w:rPr>
            <w:t>Nombre, Puesto y Firma</w:t>
          </w:r>
        </w:p>
      </w:tc>
    </w:tr>
    <w:bookmarkEnd w:id="0"/>
  </w:tbl>
  <w:p w14:paraId="53BBCDE5" w14:textId="77777777" w:rsidR="00920E3F" w:rsidRPr="00955565" w:rsidRDefault="00920E3F">
    <w:pPr>
      <w:pStyle w:val="Piedepgina"/>
      <w:jc w:val="right"/>
      <w:rPr>
        <w:rFonts w:ascii="Arial" w:hAnsi="Arial" w:cs="Arial"/>
        <w:b/>
      </w:rPr>
    </w:pPr>
  </w:p>
  <w:p w14:paraId="66D6B33D" w14:textId="0AABFB46" w:rsidR="0030193E" w:rsidRPr="00EB16E5" w:rsidRDefault="0030193E" w:rsidP="00EB16E5">
    <w:pPr>
      <w:pStyle w:val="Piedepgina"/>
      <w:jc w:val="right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055E1" w14:textId="77777777" w:rsidR="00226D60" w:rsidRDefault="00226D60">
      <w:r>
        <w:separator/>
      </w:r>
    </w:p>
  </w:footnote>
  <w:footnote w:type="continuationSeparator" w:id="0">
    <w:p w14:paraId="679B168E" w14:textId="77777777" w:rsidR="00226D60" w:rsidRDefault="00226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87E" w14:textId="77777777" w:rsidR="00920E3F" w:rsidRDefault="00920E3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39F881D" w14:textId="77777777" w:rsidR="00920E3F" w:rsidRDefault="00920E3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403"/>
      <w:gridCol w:w="3544"/>
      <w:gridCol w:w="1701"/>
      <w:gridCol w:w="2551"/>
    </w:tblGrid>
    <w:tr w:rsidR="00920E3F" w14:paraId="4F99151B" w14:textId="77777777" w:rsidTr="00EB16E5">
      <w:trPr>
        <w:cantSplit/>
        <w:trHeight w:val="821"/>
      </w:trPr>
      <w:tc>
        <w:tcPr>
          <w:tcW w:w="3403" w:type="dxa"/>
          <w:vMerge w:val="restart"/>
          <w:tcBorders>
            <w:right w:val="single" w:sz="12" w:space="0" w:color="auto"/>
          </w:tcBorders>
          <w:vAlign w:val="center"/>
        </w:tcPr>
        <w:p w14:paraId="56281E45" w14:textId="0E696A5C" w:rsidR="00920E3F" w:rsidRDefault="00D96D07" w:rsidP="00EB16E5">
          <w:pPr>
            <w:pStyle w:val="Ttulo8"/>
            <w:ind w:right="-108"/>
            <w:jc w:val="center"/>
          </w:pPr>
          <w:r>
            <w:rPr>
              <w:noProof/>
            </w:rPr>
            <w:drawing>
              <wp:inline distT="0" distB="0" distL="0" distR="0" wp14:anchorId="79000578" wp14:editId="7E473FD9">
                <wp:extent cx="2023745" cy="878205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3745" cy="878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tcBorders>
            <w:left w:val="nil"/>
            <w:right w:val="single" w:sz="12" w:space="0" w:color="auto"/>
          </w:tcBorders>
        </w:tcPr>
        <w:p w14:paraId="5C1E1B40" w14:textId="44CAFBD6" w:rsidR="00920E3F" w:rsidRDefault="00920E3F">
          <w:pPr>
            <w:spacing w:before="20" w:after="20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Nombre del </w:t>
          </w:r>
          <w:r w:rsidR="00467578">
            <w:rPr>
              <w:rFonts w:ascii="Arial" w:hAnsi="Arial"/>
              <w:b/>
              <w:sz w:val="16"/>
            </w:rPr>
            <w:t>d</w:t>
          </w:r>
          <w:r>
            <w:rPr>
              <w:rFonts w:ascii="Arial" w:hAnsi="Arial"/>
              <w:b/>
              <w:sz w:val="16"/>
            </w:rPr>
            <w:t>ocumento</w:t>
          </w:r>
          <w:r w:rsidR="00467578">
            <w:rPr>
              <w:rFonts w:ascii="Arial" w:hAnsi="Arial"/>
              <w:b/>
              <w:sz w:val="16"/>
            </w:rPr>
            <w:t>:</w:t>
          </w:r>
        </w:p>
        <w:p w14:paraId="0A084C75" w14:textId="77777777" w:rsidR="00920E3F" w:rsidRDefault="00920E3F">
          <w:pPr>
            <w:spacing w:before="20" w:after="20"/>
            <w:jc w:val="center"/>
            <w:rPr>
              <w:rFonts w:ascii="Arial" w:hAnsi="Arial"/>
              <w:b/>
              <w:sz w:val="16"/>
            </w:rPr>
          </w:pPr>
        </w:p>
        <w:p w14:paraId="7B69CEAF" w14:textId="77777777" w:rsidR="00920E3F" w:rsidRDefault="00920E3F">
          <w:pPr>
            <w:spacing w:before="20" w:after="20"/>
            <w:jc w:val="center"/>
            <w:rPr>
              <w:rFonts w:ascii="Arial" w:hAnsi="Arial"/>
              <w:b/>
              <w:sz w:val="16"/>
            </w:rPr>
          </w:pPr>
        </w:p>
        <w:p w14:paraId="252B19E5" w14:textId="77777777" w:rsidR="007159B2" w:rsidRDefault="007159B2">
          <w:pPr>
            <w:spacing w:before="20" w:after="20"/>
            <w:jc w:val="center"/>
            <w:rPr>
              <w:rFonts w:ascii="Arial" w:hAnsi="Arial"/>
              <w:b/>
              <w:sz w:val="16"/>
            </w:rPr>
          </w:pPr>
        </w:p>
        <w:p w14:paraId="018D25A9" w14:textId="1F7BAACA" w:rsidR="00CC726E" w:rsidRDefault="00CC726E" w:rsidP="00CC726E">
          <w:pPr>
            <w:pStyle w:val="Ttulo3"/>
            <w:spacing w:before="20" w:after="20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DESCRIPTIVO DE PUESTO </w:t>
          </w:r>
        </w:p>
        <w:p w14:paraId="4351465C" w14:textId="77777777" w:rsidR="00920E3F" w:rsidRDefault="00920E3F">
          <w:pPr>
            <w:spacing w:before="20" w:after="20"/>
            <w:jc w:val="center"/>
            <w:rPr>
              <w:rFonts w:ascii="Arial" w:hAnsi="Arial"/>
              <w:b/>
              <w:sz w:val="16"/>
            </w:rPr>
          </w:pPr>
        </w:p>
        <w:p w14:paraId="1EEA721A" w14:textId="108389FA" w:rsidR="00467578" w:rsidRPr="00467578" w:rsidRDefault="00EC1B9D" w:rsidP="00467578">
          <w:pPr>
            <w:jc w:val="center"/>
            <w:rPr>
              <w:rFonts w:ascii="Arial" w:hAnsi="Arial" w:cs="Arial"/>
              <w:i/>
              <w:iCs/>
            </w:rPr>
          </w:pPr>
          <w:r>
            <w:rPr>
              <w:rFonts w:ascii="Arial" w:hAnsi="Arial" w:cs="Arial"/>
              <w:i/>
              <w:iCs/>
            </w:rPr>
            <w:t>Gerente de Ventas</w:t>
          </w:r>
        </w:p>
      </w:tc>
      <w:tc>
        <w:tcPr>
          <w:tcW w:w="1701" w:type="dxa"/>
          <w:vMerge w:val="restart"/>
          <w:tcBorders>
            <w:left w:val="nil"/>
          </w:tcBorders>
        </w:tcPr>
        <w:p w14:paraId="232821A5" w14:textId="77777777" w:rsidR="00920E3F" w:rsidRPr="00C912E6" w:rsidRDefault="00920E3F" w:rsidP="00C912E6">
          <w:pPr>
            <w:pStyle w:val="Textoindependiente"/>
            <w:spacing w:before="20" w:after="20"/>
            <w:rPr>
              <w:rFonts w:cs="Arial"/>
              <w:b/>
            </w:rPr>
          </w:pPr>
          <w:r w:rsidRPr="00C912E6">
            <w:rPr>
              <w:rFonts w:cs="Arial"/>
              <w:b/>
            </w:rPr>
            <w:t xml:space="preserve">Código del </w:t>
          </w:r>
        </w:p>
        <w:p w14:paraId="559F7FE2" w14:textId="0B5F91E7" w:rsidR="00920E3F" w:rsidRPr="00C912E6" w:rsidRDefault="00467578" w:rsidP="00C912E6">
          <w:pPr>
            <w:pStyle w:val="Textoindependiente"/>
            <w:spacing w:before="20" w:after="20"/>
            <w:rPr>
              <w:rFonts w:cs="Arial"/>
              <w:b/>
            </w:rPr>
          </w:pPr>
          <w:r>
            <w:rPr>
              <w:rFonts w:cs="Arial"/>
              <w:b/>
            </w:rPr>
            <w:t>d</w:t>
          </w:r>
          <w:r w:rsidR="00920E3F" w:rsidRPr="00C912E6">
            <w:rPr>
              <w:rFonts w:cs="Arial"/>
              <w:b/>
            </w:rPr>
            <w:t>ocumento</w:t>
          </w:r>
          <w:r>
            <w:rPr>
              <w:rFonts w:cs="Arial"/>
              <w:b/>
            </w:rPr>
            <w:t>:</w:t>
          </w:r>
        </w:p>
        <w:p w14:paraId="62F9E77D" w14:textId="77777777" w:rsidR="00920E3F" w:rsidRDefault="00920E3F" w:rsidP="00C912E6">
          <w:pPr>
            <w:pStyle w:val="Textoindependiente"/>
            <w:spacing w:before="20" w:after="20"/>
            <w:rPr>
              <w:rFonts w:cs="Arial"/>
              <w:sz w:val="18"/>
              <w:szCs w:val="18"/>
            </w:rPr>
          </w:pPr>
        </w:p>
        <w:p w14:paraId="28329B9A" w14:textId="77777777" w:rsidR="007159B2" w:rsidRPr="00C912E6" w:rsidRDefault="007159B2" w:rsidP="00C912E6">
          <w:pPr>
            <w:pStyle w:val="Textoindependiente"/>
            <w:spacing w:before="20" w:after="20"/>
            <w:rPr>
              <w:rFonts w:cs="Arial"/>
              <w:sz w:val="18"/>
              <w:szCs w:val="18"/>
            </w:rPr>
          </w:pPr>
        </w:p>
        <w:p w14:paraId="388819B8" w14:textId="323787FA" w:rsidR="00920E3F" w:rsidRDefault="00920E3F" w:rsidP="00E20F11">
          <w:pPr>
            <w:pStyle w:val="Ttulo3"/>
            <w:spacing w:before="20" w:after="20"/>
            <w:rPr>
              <w:rFonts w:ascii="Arial" w:hAnsi="Arial"/>
              <w:b w:val="0"/>
            </w:rPr>
          </w:pPr>
        </w:p>
      </w:tc>
      <w:tc>
        <w:tcPr>
          <w:tcW w:w="2551" w:type="dxa"/>
          <w:tcBorders>
            <w:bottom w:val="single" w:sz="12" w:space="0" w:color="auto"/>
          </w:tcBorders>
        </w:tcPr>
        <w:p w14:paraId="584F7937" w14:textId="65700BF9" w:rsidR="00920E3F" w:rsidRDefault="00920E3F">
          <w:pPr>
            <w:pStyle w:val="Ttulo3"/>
            <w:spacing w:before="20" w:after="20"/>
            <w:rPr>
              <w:rStyle w:val="Nmerodepgina"/>
              <w:rFonts w:ascii="Arial" w:hAnsi="Arial"/>
              <w:snapToGrid w:val="0"/>
              <w:sz w:val="16"/>
            </w:rPr>
          </w:pPr>
          <w:r>
            <w:rPr>
              <w:rStyle w:val="Nmerodepgina"/>
              <w:rFonts w:ascii="Arial" w:hAnsi="Arial"/>
              <w:snapToGrid w:val="0"/>
              <w:sz w:val="16"/>
            </w:rPr>
            <w:t>Página</w:t>
          </w:r>
          <w:r w:rsidR="00467578">
            <w:rPr>
              <w:rStyle w:val="Nmerodepgina"/>
              <w:rFonts w:ascii="Arial" w:hAnsi="Arial"/>
              <w:snapToGrid w:val="0"/>
              <w:sz w:val="16"/>
            </w:rPr>
            <w:t xml:space="preserve">s: </w:t>
          </w:r>
        </w:p>
        <w:p w14:paraId="16883164" w14:textId="77777777" w:rsidR="00467578" w:rsidRPr="00467578" w:rsidRDefault="00467578" w:rsidP="00467578"/>
        <w:p w14:paraId="5E7BD4A1" w14:textId="46F4D7AB" w:rsidR="00920E3F" w:rsidRDefault="00920E3F" w:rsidP="00467578">
          <w:pPr>
            <w:pStyle w:val="Ttulo3"/>
            <w:spacing w:before="20" w:after="20"/>
            <w:rPr>
              <w:rFonts w:ascii="Arial" w:hAnsi="Arial"/>
            </w:rPr>
          </w:pPr>
          <w:r>
            <w:rPr>
              <w:rStyle w:val="Nmerodepgina"/>
              <w:rFonts w:ascii="Arial" w:hAnsi="Arial"/>
              <w:snapToGrid w:val="0"/>
              <w:sz w:val="18"/>
            </w:rPr>
            <w:fldChar w:fldCharType="begin"/>
          </w:r>
          <w:r>
            <w:rPr>
              <w:rStyle w:val="Nmerodepgina"/>
              <w:rFonts w:ascii="Arial" w:hAnsi="Arial"/>
              <w:snapToGrid w:val="0"/>
              <w:sz w:val="18"/>
            </w:rPr>
            <w:instrText xml:space="preserve"> PAGE </w:instrText>
          </w:r>
          <w:r>
            <w:rPr>
              <w:rStyle w:val="Nmerodepgina"/>
              <w:rFonts w:ascii="Arial" w:hAnsi="Arial"/>
              <w:snapToGrid w:val="0"/>
              <w:sz w:val="18"/>
            </w:rPr>
            <w:fldChar w:fldCharType="separate"/>
          </w:r>
          <w:r w:rsidR="00A93EDA">
            <w:rPr>
              <w:rStyle w:val="Nmerodepgina"/>
              <w:rFonts w:ascii="Arial" w:hAnsi="Arial"/>
              <w:noProof/>
              <w:snapToGrid w:val="0"/>
              <w:sz w:val="18"/>
            </w:rPr>
            <w:t>3</w:t>
          </w:r>
          <w:r>
            <w:rPr>
              <w:rStyle w:val="Nmerodepgina"/>
              <w:rFonts w:ascii="Arial" w:hAnsi="Arial"/>
              <w:snapToGrid w:val="0"/>
              <w:sz w:val="18"/>
            </w:rPr>
            <w:fldChar w:fldCharType="end"/>
          </w:r>
          <w:r>
            <w:rPr>
              <w:rStyle w:val="Nmerodepgina"/>
              <w:rFonts w:ascii="Arial" w:hAnsi="Arial"/>
              <w:snapToGrid w:val="0"/>
              <w:sz w:val="18"/>
            </w:rPr>
            <w:t xml:space="preserve"> de </w:t>
          </w:r>
          <w:r w:rsidR="006D3F9E">
            <w:rPr>
              <w:rStyle w:val="Nmerodepgina"/>
              <w:rFonts w:ascii="Arial" w:hAnsi="Arial"/>
              <w:snapToGrid w:val="0"/>
              <w:sz w:val="18"/>
            </w:rPr>
            <w:t>3</w:t>
          </w:r>
        </w:p>
      </w:tc>
    </w:tr>
    <w:tr w:rsidR="00920E3F" w:rsidRPr="0015054B" w14:paraId="58964EEB" w14:textId="77777777">
      <w:trPr>
        <w:cantSplit/>
        <w:trHeight w:val="596"/>
      </w:trPr>
      <w:tc>
        <w:tcPr>
          <w:tcW w:w="3403" w:type="dxa"/>
          <w:vMerge/>
          <w:tcBorders>
            <w:right w:val="single" w:sz="12" w:space="0" w:color="auto"/>
          </w:tcBorders>
        </w:tcPr>
        <w:p w14:paraId="3ECB86DF" w14:textId="77777777" w:rsidR="00920E3F" w:rsidRDefault="00920E3F" w:rsidP="00F607A5">
          <w:pPr>
            <w:pStyle w:val="Ttulo7"/>
            <w:spacing w:before="20" w:after="20"/>
            <w:ind w:hanging="108"/>
          </w:pPr>
        </w:p>
      </w:tc>
      <w:tc>
        <w:tcPr>
          <w:tcW w:w="3544" w:type="dxa"/>
          <w:vMerge/>
          <w:tcBorders>
            <w:left w:val="nil"/>
            <w:right w:val="single" w:sz="12" w:space="0" w:color="auto"/>
          </w:tcBorders>
        </w:tcPr>
        <w:p w14:paraId="2101FF97" w14:textId="77777777" w:rsidR="00920E3F" w:rsidRDefault="00920E3F">
          <w:pPr>
            <w:spacing w:before="20" w:after="20"/>
            <w:jc w:val="center"/>
            <w:rPr>
              <w:rFonts w:ascii="Arial" w:hAnsi="Arial"/>
              <w:b/>
              <w:sz w:val="16"/>
            </w:rPr>
          </w:pPr>
        </w:p>
      </w:tc>
      <w:tc>
        <w:tcPr>
          <w:tcW w:w="1701" w:type="dxa"/>
          <w:vMerge/>
          <w:tcBorders>
            <w:left w:val="nil"/>
          </w:tcBorders>
        </w:tcPr>
        <w:p w14:paraId="64B710E1" w14:textId="77777777" w:rsidR="00920E3F" w:rsidRDefault="00920E3F">
          <w:pPr>
            <w:spacing w:before="20" w:after="20"/>
            <w:jc w:val="center"/>
            <w:rPr>
              <w:rFonts w:ascii="Arial" w:hAnsi="Arial"/>
              <w:b/>
            </w:rPr>
          </w:pPr>
        </w:p>
      </w:tc>
      <w:tc>
        <w:tcPr>
          <w:tcW w:w="2551" w:type="dxa"/>
          <w:tcBorders>
            <w:bottom w:val="single" w:sz="12" w:space="0" w:color="auto"/>
          </w:tcBorders>
        </w:tcPr>
        <w:p w14:paraId="134C8C55" w14:textId="158B9094" w:rsidR="00920E3F" w:rsidRDefault="00920E3F" w:rsidP="00467578">
          <w:pPr>
            <w:pStyle w:val="Ttulo1"/>
            <w:spacing w:before="20" w:after="20"/>
            <w:ind w:hanging="108"/>
            <w:jc w:val="center"/>
            <w:rPr>
              <w:rFonts w:ascii="Arial" w:hAnsi="Arial" w:cs="Arial"/>
              <w:sz w:val="18"/>
              <w:szCs w:val="18"/>
            </w:rPr>
          </w:pPr>
          <w:r w:rsidRPr="00C912E6">
            <w:rPr>
              <w:rFonts w:ascii="Arial" w:hAnsi="Arial" w:cs="Arial"/>
              <w:sz w:val="18"/>
              <w:szCs w:val="18"/>
            </w:rPr>
            <w:t xml:space="preserve">Área o </w:t>
          </w:r>
          <w:r w:rsidR="00467578">
            <w:rPr>
              <w:rFonts w:ascii="Arial" w:hAnsi="Arial" w:cs="Arial"/>
              <w:sz w:val="18"/>
              <w:szCs w:val="18"/>
            </w:rPr>
            <w:t>d</w:t>
          </w:r>
          <w:r w:rsidRPr="00C912E6">
            <w:rPr>
              <w:rFonts w:ascii="Arial" w:hAnsi="Arial" w:cs="Arial"/>
              <w:sz w:val="18"/>
              <w:szCs w:val="18"/>
            </w:rPr>
            <w:t>epartamento</w:t>
          </w:r>
          <w:r w:rsidR="00467578">
            <w:rPr>
              <w:rFonts w:ascii="Arial" w:hAnsi="Arial" w:cs="Arial"/>
              <w:sz w:val="18"/>
              <w:szCs w:val="18"/>
            </w:rPr>
            <w:t>:</w:t>
          </w:r>
        </w:p>
        <w:p w14:paraId="26364639" w14:textId="77777777" w:rsidR="00467578" w:rsidRPr="00467578" w:rsidRDefault="00467578" w:rsidP="00467578"/>
        <w:p w14:paraId="7AB04D66" w14:textId="77777777" w:rsidR="00920E3F" w:rsidRDefault="00920E3F" w:rsidP="00F607A5">
          <w:pPr>
            <w:pStyle w:val="Ttulo3"/>
            <w:spacing w:before="20" w:after="20"/>
            <w:rPr>
              <w:rFonts w:ascii="Arial" w:hAnsi="Arial"/>
            </w:rPr>
          </w:pPr>
          <w:r w:rsidRPr="00C912E6">
            <w:rPr>
              <w:rFonts w:ascii="Arial" w:hAnsi="Arial" w:cs="Arial"/>
              <w:sz w:val="18"/>
              <w:szCs w:val="18"/>
            </w:rPr>
            <w:t>Recursos Humanos</w:t>
          </w:r>
        </w:p>
      </w:tc>
    </w:tr>
  </w:tbl>
  <w:p w14:paraId="195E79CC" w14:textId="77777777" w:rsidR="00920E3F" w:rsidRPr="00C912E6" w:rsidRDefault="00920E3F">
    <w:pPr>
      <w:pStyle w:val="Encabezado"/>
      <w:rPr>
        <w:rFonts w:ascii="Arial" w:hAnsi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403"/>
      <w:gridCol w:w="3544"/>
      <w:gridCol w:w="1701"/>
      <w:gridCol w:w="2551"/>
    </w:tblGrid>
    <w:tr w:rsidR="00920E3F" w14:paraId="79D46A58" w14:textId="77777777" w:rsidTr="00467578">
      <w:trPr>
        <w:cantSplit/>
        <w:trHeight w:val="591"/>
      </w:trPr>
      <w:tc>
        <w:tcPr>
          <w:tcW w:w="3403" w:type="dxa"/>
          <w:vMerge w:val="restart"/>
          <w:tcBorders>
            <w:right w:val="single" w:sz="12" w:space="0" w:color="auto"/>
          </w:tcBorders>
          <w:vAlign w:val="bottom"/>
        </w:tcPr>
        <w:p w14:paraId="3D0F22D3" w14:textId="0F18CA07" w:rsidR="00920E3F" w:rsidRDefault="00E50702" w:rsidP="00F607A5">
          <w:pPr>
            <w:pStyle w:val="Ttulo8"/>
            <w:ind w:right="-108"/>
          </w:pPr>
          <w:r>
            <w:rPr>
              <w:noProof/>
            </w:rPr>
            <w:drawing>
              <wp:inline distT="0" distB="0" distL="0" distR="0" wp14:anchorId="450B3A5F" wp14:editId="6225CB61">
                <wp:extent cx="2023745" cy="8763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3745" cy="87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tcBorders>
            <w:left w:val="nil"/>
            <w:right w:val="single" w:sz="12" w:space="0" w:color="auto"/>
          </w:tcBorders>
          <w:vAlign w:val="center"/>
        </w:tcPr>
        <w:p w14:paraId="08B7D3C5" w14:textId="1C5278D9" w:rsidR="00920E3F" w:rsidRDefault="00920E3F" w:rsidP="00467578">
          <w:pPr>
            <w:spacing w:before="20" w:after="20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Nombre del </w:t>
          </w:r>
          <w:r w:rsidR="006D3F9E">
            <w:rPr>
              <w:rFonts w:ascii="Arial" w:hAnsi="Arial"/>
              <w:b/>
              <w:sz w:val="16"/>
            </w:rPr>
            <w:t>d</w:t>
          </w:r>
          <w:r>
            <w:rPr>
              <w:rFonts w:ascii="Arial" w:hAnsi="Arial"/>
              <w:b/>
              <w:sz w:val="16"/>
            </w:rPr>
            <w:t>ocumento</w:t>
          </w:r>
          <w:r w:rsidR="006D3F9E">
            <w:rPr>
              <w:rFonts w:ascii="Arial" w:hAnsi="Arial"/>
              <w:b/>
              <w:sz w:val="16"/>
            </w:rPr>
            <w:t>:</w:t>
          </w:r>
        </w:p>
        <w:p w14:paraId="0F43DB40" w14:textId="77777777" w:rsidR="00920E3F" w:rsidRDefault="00920E3F" w:rsidP="00467578">
          <w:pPr>
            <w:spacing w:before="20" w:after="20"/>
            <w:jc w:val="center"/>
            <w:rPr>
              <w:rFonts w:ascii="Arial" w:hAnsi="Arial"/>
              <w:b/>
              <w:sz w:val="16"/>
            </w:rPr>
          </w:pPr>
        </w:p>
        <w:p w14:paraId="393EDFF2" w14:textId="77777777" w:rsidR="00920E3F" w:rsidRDefault="00920E3F" w:rsidP="00467578">
          <w:pPr>
            <w:spacing w:before="20" w:after="20"/>
            <w:jc w:val="center"/>
            <w:rPr>
              <w:rFonts w:ascii="Arial" w:hAnsi="Arial"/>
              <w:b/>
              <w:sz w:val="16"/>
            </w:rPr>
          </w:pPr>
        </w:p>
        <w:p w14:paraId="3C221B82" w14:textId="21A545F1" w:rsidR="00A612C7" w:rsidRDefault="00A612C7" w:rsidP="00467578">
          <w:pPr>
            <w:pStyle w:val="Ttulo3"/>
            <w:spacing w:before="20" w:after="20"/>
            <w:rPr>
              <w:rFonts w:ascii="Arial" w:hAnsi="Arial"/>
              <w:sz w:val="18"/>
            </w:rPr>
          </w:pPr>
          <w:r w:rsidRPr="00081B75">
            <w:rPr>
              <w:rFonts w:ascii="Arial" w:hAnsi="Arial"/>
              <w:sz w:val="22"/>
            </w:rPr>
            <w:t>DESCRIPTIVO DE PUESTO</w:t>
          </w:r>
        </w:p>
        <w:p w14:paraId="20B6D8BB" w14:textId="5C78F761" w:rsidR="00467578" w:rsidRDefault="00467578" w:rsidP="00467578">
          <w:pPr>
            <w:jc w:val="center"/>
          </w:pPr>
        </w:p>
        <w:p w14:paraId="27B7335C" w14:textId="23A5E27F" w:rsidR="00467578" w:rsidRPr="00045D76" w:rsidRDefault="00A93EDA" w:rsidP="00467578">
          <w:pPr>
            <w:jc w:val="center"/>
            <w:rPr>
              <w:rFonts w:ascii="Arial" w:hAnsi="Arial" w:cs="Arial"/>
              <w:b/>
              <w:bCs/>
              <w:i/>
              <w:iCs/>
            </w:rPr>
          </w:pPr>
          <w:r w:rsidRPr="00045D76">
            <w:rPr>
              <w:rFonts w:ascii="Arial" w:hAnsi="Arial" w:cs="Arial"/>
              <w:b/>
              <w:bCs/>
              <w:i/>
              <w:iCs/>
            </w:rPr>
            <w:t>Gerente de ventas</w:t>
          </w:r>
        </w:p>
        <w:p w14:paraId="038626D8" w14:textId="77777777" w:rsidR="00920E3F" w:rsidRPr="00C912E6" w:rsidRDefault="00920E3F" w:rsidP="00467578">
          <w:pPr>
            <w:jc w:val="center"/>
          </w:pPr>
        </w:p>
      </w:tc>
      <w:tc>
        <w:tcPr>
          <w:tcW w:w="1701" w:type="dxa"/>
          <w:vMerge w:val="restart"/>
          <w:tcBorders>
            <w:left w:val="nil"/>
          </w:tcBorders>
        </w:tcPr>
        <w:p w14:paraId="4C8CCD10" w14:textId="77777777" w:rsidR="00920E3F" w:rsidRDefault="00920E3F" w:rsidP="00C912E6">
          <w:pPr>
            <w:pStyle w:val="Textoindependiente"/>
            <w:spacing w:before="20" w:after="20"/>
            <w:rPr>
              <w:b/>
            </w:rPr>
          </w:pPr>
          <w:r>
            <w:rPr>
              <w:b/>
            </w:rPr>
            <w:t xml:space="preserve">Código del </w:t>
          </w:r>
        </w:p>
        <w:p w14:paraId="50A3B92D" w14:textId="2DA24FF2" w:rsidR="00920E3F" w:rsidRDefault="006D3F9E" w:rsidP="00C912E6">
          <w:pPr>
            <w:pStyle w:val="Textoindependiente"/>
            <w:spacing w:before="20" w:after="20"/>
            <w:rPr>
              <w:b/>
            </w:rPr>
          </w:pPr>
          <w:r>
            <w:rPr>
              <w:b/>
            </w:rPr>
            <w:t>D</w:t>
          </w:r>
          <w:r w:rsidR="00920E3F">
            <w:rPr>
              <w:b/>
            </w:rPr>
            <w:t>ocumento</w:t>
          </w:r>
          <w:r>
            <w:rPr>
              <w:b/>
            </w:rPr>
            <w:t>:</w:t>
          </w:r>
        </w:p>
        <w:p w14:paraId="3403CF70" w14:textId="77777777" w:rsidR="00920E3F" w:rsidRDefault="00920E3F" w:rsidP="00C912E6">
          <w:pPr>
            <w:pStyle w:val="Textoindependiente"/>
            <w:spacing w:before="20" w:after="20"/>
            <w:rPr>
              <w:sz w:val="18"/>
              <w:szCs w:val="18"/>
            </w:rPr>
          </w:pPr>
        </w:p>
        <w:p w14:paraId="1139B83C" w14:textId="77777777" w:rsidR="007159B2" w:rsidRDefault="007159B2" w:rsidP="00C912E6">
          <w:pPr>
            <w:pStyle w:val="Textoindependiente"/>
            <w:spacing w:before="20" w:after="20"/>
            <w:rPr>
              <w:sz w:val="18"/>
              <w:szCs w:val="18"/>
            </w:rPr>
          </w:pPr>
        </w:p>
        <w:p w14:paraId="6E5D8047" w14:textId="48D93E11" w:rsidR="00920E3F" w:rsidRPr="00C912E6" w:rsidRDefault="00920E3F" w:rsidP="00A93EDA">
          <w:pPr>
            <w:pStyle w:val="Textoindependiente"/>
            <w:spacing w:before="20" w:after="20"/>
            <w:rPr>
              <w:b/>
            </w:rPr>
          </w:pPr>
        </w:p>
      </w:tc>
      <w:tc>
        <w:tcPr>
          <w:tcW w:w="2551" w:type="dxa"/>
          <w:tcBorders>
            <w:bottom w:val="single" w:sz="12" w:space="0" w:color="auto"/>
          </w:tcBorders>
        </w:tcPr>
        <w:p w14:paraId="140F23A0" w14:textId="46E1D181" w:rsidR="00920E3F" w:rsidRDefault="00920E3F">
          <w:pPr>
            <w:pStyle w:val="Ttulo3"/>
            <w:spacing w:before="20" w:after="20"/>
            <w:rPr>
              <w:rStyle w:val="Nmerodepgina"/>
              <w:rFonts w:ascii="Arial" w:hAnsi="Arial"/>
              <w:snapToGrid w:val="0"/>
              <w:sz w:val="16"/>
            </w:rPr>
          </w:pPr>
          <w:r>
            <w:rPr>
              <w:rStyle w:val="Nmerodepgina"/>
              <w:rFonts w:ascii="Arial" w:hAnsi="Arial"/>
              <w:snapToGrid w:val="0"/>
              <w:sz w:val="16"/>
            </w:rPr>
            <w:t>Página</w:t>
          </w:r>
          <w:r w:rsidR="006D3F9E">
            <w:rPr>
              <w:rStyle w:val="Nmerodepgina"/>
              <w:rFonts w:ascii="Arial" w:hAnsi="Arial"/>
              <w:snapToGrid w:val="0"/>
              <w:sz w:val="16"/>
            </w:rPr>
            <w:t>:</w:t>
          </w:r>
        </w:p>
        <w:p w14:paraId="495CAF5F" w14:textId="77777777" w:rsidR="00467578" w:rsidRPr="00467578" w:rsidRDefault="00467578" w:rsidP="00467578"/>
        <w:p w14:paraId="7231C160" w14:textId="1069EF6C" w:rsidR="00920E3F" w:rsidRDefault="00920E3F" w:rsidP="00467578">
          <w:pPr>
            <w:pStyle w:val="Ttulo3"/>
            <w:spacing w:before="20" w:after="20"/>
            <w:rPr>
              <w:rFonts w:ascii="Arial" w:hAnsi="Arial"/>
            </w:rPr>
          </w:pPr>
          <w:r>
            <w:rPr>
              <w:rStyle w:val="Nmerodepgina"/>
              <w:rFonts w:ascii="Arial" w:hAnsi="Arial"/>
              <w:snapToGrid w:val="0"/>
              <w:sz w:val="18"/>
            </w:rPr>
            <w:fldChar w:fldCharType="begin"/>
          </w:r>
          <w:r>
            <w:rPr>
              <w:rStyle w:val="Nmerodepgina"/>
              <w:rFonts w:ascii="Arial" w:hAnsi="Arial"/>
              <w:snapToGrid w:val="0"/>
              <w:sz w:val="18"/>
            </w:rPr>
            <w:instrText xml:space="preserve"> PAGE </w:instrText>
          </w:r>
          <w:r>
            <w:rPr>
              <w:rStyle w:val="Nmerodepgina"/>
              <w:rFonts w:ascii="Arial" w:hAnsi="Arial"/>
              <w:snapToGrid w:val="0"/>
              <w:sz w:val="18"/>
            </w:rPr>
            <w:fldChar w:fldCharType="separate"/>
          </w:r>
          <w:r w:rsidR="00A93EDA">
            <w:rPr>
              <w:rStyle w:val="Nmerodepgina"/>
              <w:rFonts w:ascii="Arial" w:hAnsi="Arial"/>
              <w:noProof/>
              <w:snapToGrid w:val="0"/>
              <w:sz w:val="18"/>
            </w:rPr>
            <w:t>1</w:t>
          </w:r>
          <w:r>
            <w:rPr>
              <w:rStyle w:val="Nmerodepgina"/>
              <w:rFonts w:ascii="Arial" w:hAnsi="Arial"/>
              <w:snapToGrid w:val="0"/>
              <w:sz w:val="18"/>
            </w:rPr>
            <w:fldChar w:fldCharType="end"/>
          </w:r>
          <w:r>
            <w:rPr>
              <w:rStyle w:val="Nmerodepgina"/>
              <w:rFonts w:ascii="Arial" w:hAnsi="Arial"/>
              <w:snapToGrid w:val="0"/>
              <w:sz w:val="18"/>
            </w:rPr>
            <w:t xml:space="preserve"> de </w:t>
          </w:r>
          <w:r w:rsidR="006D3F9E">
            <w:rPr>
              <w:rStyle w:val="Nmerodepgina"/>
              <w:rFonts w:ascii="Arial" w:hAnsi="Arial"/>
              <w:snapToGrid w:val="0"/>
              <w:sz w:val="18"/>
            </w:rPr>
            <w:t>3</w:t>
          </w:r>
        </w:p>
      </w:tc>
    </w:tr>
    <w:tr w:rsidR="00920E3F" w:rsidRPr="0015054B" w14:paraId="53E7442B" w14:textId="77777777" w:rsidTr="00570184">
      <w:trPr>
        <w:cantSplit/>
        <w:trHeight w:val="754"/>
      </w:trPr>
      <w:tc>
        <w:tcPr>
          <w:tcW w:w="3403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14:paraId="6500B684" w14:textId="77777777" w:rsidR="00920E3F" w:rsidRDefault="00920E3F" w:rsidP="005F12AC">
          <w:pPr>
            <w:pStyle w:val="Ttulo8"/>
            <w:ind w:right="-108" w:hanging="108"/>
            <w:jc w:val="center"/>
            <w:rPr>
              <w:noProof/>
            </w:rPr>
          </w:pPr>
        </w:p>
      </w:tc>
      <w:tc>
        <w:tcPr>
          <w:tcW w:w="3544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766CC3A" w14:textId="77777777" w:rsidR="00920E3F" w:rsidRDefault="00920E3F">
          <w:pPr>
            <w:spacing w:before="20" w:after="20"/>
            <w:jc w:val="center"/>
            <w:rPr>
              <w:rFonts w:ascii="Arial" w:hAnsi="Arial"/>
              <w:b/>
              <w:sz w:val="16"/>
            </w:rPr>
          </w:pPr>
        </w:p>
      </w:tc>
      <w:tc>
        <w:tcPr>
          <w:tcW w:w="1701" w:type="dxa"/>
          <w:vMerge/>
          <w:tcBorders>
            <w:left w:val="nil"/>
            <w:bottom w:val="single" w:sz="12" w:space="0" w:color="auto"/>
          </w:tcBorders>
        </w:tcPr>
        <w:p w14:paraId="6DB5CAF3" w14:textId="77777777" w:rsidR="00920E3F" w:rsidRDefault="00920E3F">
          <w:pPr>
            <w:pStyle w:val="Textoindependiente"/>
            <w:spacing w:before="20" w:after="20"/>
            <w:rPr>
              <w:b/>
            </w:rPr>
          </w:pPr>
        </w:p>
      </w:tc>
      <w:tc>
        <w:tcPr>
          <w:tcW w:w="2551" w:type="dxa"/>
          <w:tcBorders>
            <w:bottom w:val="single" w:sz="12" w:space="0" w:color="auto"/>
          </w:tcBorders>
        </w:tcPr>
        <w:p w14:paraId="7237AC1C" w14:textId="5FBB3965" w:rsidR="00920E3F" w:rsidRDefault="00920E3F" w:rsidP="005F12AC">
          <w:pPr>
            <w:pStyle w:val="Ttulo1"/>
            <w:spacing w:before="20" w:after="20"/>
            <w:ind w:hanging="108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Área o </w:t>
          </w:r>
          <w:r w:rsidR="006D3F9E">
            <w:rPr>
              <w:rFonts w:ascii="Arial" w:hAnsi="Arial"/>
              <w:sz w:val="16"/>
            </w:rPr>
            <w:t>d</w:t>
          </w:r>
          <w:r>
            <w:rPr>
              <w:rFonts w:ascii="Arial" w:hAnsi="Arial"/>
              <w:sz w:val="16"/>
            </w:rPr>
            <w:t>epartamento</w:t>
          </w:r>
          <w:r w:rsidR="006D3F9E">
            <w:rPr>
              <w:rFonts w:ascii="Arial" w:hAnsi="Arial"/>
              <w:sz w:val="16"/>
            </w:rPr>
            <w:t>:</w:t>
          </w:r>
        </w:p>
        <w:p w14:paraId="5CD2944C" w14:textId="77777777" w:rsidR="00920E3F" w:rsidRDefault="00920E3F" w:rsidP="00791A42">
          <w:pPr>
            <w:pStyle w:val="Ttulo7"/>
            <w:spacing w:before="20" w:after="20"/>
            <w:ind w:hanging="108"/>
            <w:rPr>
              <w:sz w:val="18"/>
            </w:rPr>
          </w:pPr>
        </w:p>
        <w:p w14:paraId="159017A1" w14:textId="09E490C0" w:rsidR="00920E3F" w:rsidRPr="00570184" w:rsidRDefault="00920E3F" w:rsidP="00570184">
          <w:pPr>
            <w:pStyle w:val="Ttulo7"/>
            <w:spacing w:before="20" w:after="20"/>
            <w:ind w:hanging="108"/>
            <w:rPr>
              <w:rStyle w:val="Nmerodepgina"/>
              <w:sz w:val="18"/>
            </w:rPr>
          </w:pPr>
          <w:r>
            <w:rPr>
              <w:sz w:val="18"/>
            </w:rPr>
            <w:t xml:space="preserve">Recursos </w:t>
          </w:r>
          <w:r w:rsidR="006D3F9E">
            <w:rPr>
              <w:sz w:val="18"/>
            </w:rPr>
            <w:t>h</w:t>
          </w:r>
          <w:r>
            <w:rPr>
              <w:sz w:val="18"/>
            </w:rPr>
            <w:t>umanos</w:t>
          </w:r>
        </w:p>
      </w:tc>
    </w:tr>
    <w:tr w:rsidR="00920E3F" w14:paraId="7A251CC6" w14:textId="77777777" w:rsidTr="00045D76">
      <w:tc>
        <w:tcPr>
          <w:tcW w:w="3403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0070C0"/>
        </w:tcPr>
        <w:p w14:paraId="6A2F06CD" w14:textId="001A2665" w:rsidR="00920E3F" w:rsidRPr="00EC1B9D" w:rsidRDefault="007D697D">
          <w:pPr>
            <w:pStyle w:val="Textoindependiente2"/>
            <w:spacing w:before="100" w:after="40"/>
            <w:ind w:hanging="108"/>
            <w:rPr>
              <w:sz w:val="20"/>
            </w:rPr>
          </w:pPr>
          <w:r w:rsidRPr="00EC1B9D">
            <w:rPr>
              <w:sz w:val="20"/>
            </w:rPr>
            <w:t xml:space="preserve">Fecha de Emisión: </w:t>
          </w:r>
          <w:r w:rsidR="00E50702">
            <w:rPr>
              <w:sz w:val="20"/>
            </w:rPr>
            <w:t>ABR 2024</w:t>
          </w:r>
        </w:p>
      </w:tc>
      <w:tc>
        <w:tcPr>
          <w:tcW w:w="354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0070C0"/>
        </w:tcPr>
        <w:p w14:paraId="2924D6DE" w14:textId="57E32856" w:rsidR="00920E3F" w:rsidRPr="00EC1B9D" w:rsidRDefault="007D697D" w:rsidP="00B735EC">
          <w:pPr>
            <w:pStyle w:val="Textoindependiente2"/>
            <w:spacing w:before="100" w:after="20"/>
            <w:rPr>
              <w:sz w:val="20"/>
            </w:rPr>
          </w:pPr>
          <w:r w:rsidRPr="00EC1B9D">
            <w:rPr>
              <w:sz w:val="20"/>
            </w:rPr>
            <w:t xml:space="preserve">Fecha de Revisión: </w:t>
          </w:r>
          <w:r w:rsidR="00E50702">
            <w:rPr>
              <w:sz w:val="20"/>
            </w:rPr>
            <w:t>ABR 2025</w:t>
          </w:r>
        </w:p>
      </w:tc>
      <w:tc>
        <w:tcPr>
          <w:tcW w:w="4252" w:type="dxa"/>
          <w:gridSpan w:val="2"/>
          <w:tcBorders>
            <w:top w:val="single" w:sz="12" w:space="0" w:color="auto"/>
            <w:left w:val="nil"/>
            <w:bottom w:val="single" w:sz="12" w:space="0" w:color="auto"/>
          </w:tcBorders>
          <w:shd w:val="clear" w:color="auto" w:fill="0070C0"/>
        </w:tcPr>
        <w:p w14:paraId="0553C7D0" w14:textId="2F2D90A3" w:rsidR="00920E3F" w:rsidRPr="00EC1B9D" w:rsidRDefault="00920E3F">
          <w:pPr>
            <w:pStyle w:val="Textoindependiente2"/>
            <w:spacing w:before="100" w:after="20"/>
            <w:rPr>
              <w:sz w:val="20"/>
            </w:rPr>
          </w:pPr>
          <w:r w:rsidRPr="00EC1B9D">
            <w:rPr>
              <w:sz w:val="20"/>
            </w:rPr>
            <w:t xml:space="preserve">Versión: </w:t>
          </w:r>
          <w:r w:rsidR="00A93EDA" w:rsidRPr="00EC1B9D">
            <w:rPr>
              <w:sz w:val="20"/>
            </w:rPr>
            <w:t>0</w:t>
          </w:r>
        </w:p>
      </w:tc>
    </w:tr>
  </w:tbl>
  <w:p w14:paraId="7CCDCA31" w14:textId="77777777" w:rsidR="00920E3F" w:rsidRPr="00B735EC" w:rsidRDefault="00920E3F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006"/>
    <w:multiLevelType w:val="hybridMultilevel"/>
    <w:tmpl w:val="AD867A3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C3A6C"/>
    <w:multiLevelType w:val="multilevel"/>
    <w:tmpl w:val="0D54A8D2"/>
    <w:name w:val="3.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1B293988"/>
    <w:multiLevelType w:val="hybridMultilevel"/>
    <w:tmpl w:val="AD0C5998"/>
    <w:lvl w:ilvl="0" w:tplc="F35A4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3E27BA"/>
    <w:multiLevelType w:val="hybridMultilevel"/>
    <w:tmpl w:val="81505EF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F3AC4"/>
    <w:multiLevelType w:val="multilevel"/>
    <w:tmpl w:val="9D46F2E0"/>
    <w:numStyleLink w:val="Estilo1"/>
  </w:abstractNum>
  <w:abstractNum w:abstractNumId="5" w15:restartNumberingAfterBreak="0">
    <w:nsid w:val="27966EC3"/>
    <w:multiLevelType w:val="multilevel"/>
    <w:tmpl w:val="22E284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27996"/>
    <w:multiLevelType w:val="hybridMultilevel"/>
    <w:tmpl w:val="9D46F2E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6581A"/>
    <w:multiLevelType w:val="hybridMultilevel"/>
    <w:tmpl w:val="40F8F2E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D50DC2"/>
    <w:multiLevelType w:val="multilevel"/>
    <w:tmpl w:val="0D54A8D2"/>
    <w:name w:val="3.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39412D2A"/>
    <w:multiLevelType w:val="hybridMultilevel"/>
    <w:tmpl w:val="3184EE52"/>
    <w:lvl w:ilvl="0" w:tplc="70A60FF0">
      <w:start w:val="1"/>
      <w:numFmt w:val="lowerLetter"/>
      <w:lvlText w:val="%1."/>
      <w:lvlJc w:val="left"/>
      <w:pPr>
        <w:ind w:left="69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10" w:hanging="360"/>
      </w:pPr>
    </w:lvl>
    <w:lvl w:ilvl="2" w:tplc="0C0A001B" w:tentative="1">
      <w:start w:val="1"/>
      <w:numFmt w:val="lowerRoman"/>
      <w:lvlText w:val="%3."/>
      <w:lvlJc w:val="right"/>
      <w:pPr>
        <w:ind w:left="2130" w:hanging="180"/>
      </w:pPr>
    </w:lvl>
    <w:lvl w:ilvl="3" w:tplc="0C0A000F" w:tentative="1">
      <w:start w:val="1"/>
      <w:numFmt w:val="decimal"/>
      <w:lvlText w:val="%4."/>
      <w:lvlJc w:val="left"/>
      <w:pPr>
        <w:ind w:left="2850" w:hanging="360"/>
      </w:pPr>
    </w:lvl>
    <w:lvl w:ilvl="4" w:tplc="0C0A0019" w:tentative="1">
      <w:start w:val="1"/>
      <w:numFmt w:val="lowerLetter"/>
      <w:lvlText w:val="%5."/>
      <w:lvlJc w:val="left"/>
      <w:pPr>
        <w:ind w:left="3570" w:hanging="360"/>
      </w:pPr>
    </w:lvl>
    <w:lvl w:ilvl="5" w:tplc="0C0A001B" w:tentative="1">
      <w:start w:val="1"/>
      <w:numFmt w:val="lowerRoman"/>
      <w:lvlText w:val="%6."/>
      <w:lvlJc w:val="right"/>
      <w:pPr>
        <w:ind w:left="4290" w:hanging="180"/>
      </w:pPr>
    </w:lvl>
    <w:lvl w:ilvl="6" w:tplc="0C0A000F" w:tentative="1">
      <w:start w:val="1"/>
      <w:numFmt w:val="decimal"/>
      <w:lvlText w:val="%7."/>
      <w:lvlJc w:val="left"/>
      <w:pPr>
        <w:ind w:left="5010" w:hanging="360"/>
      </w:pPr>
    </w:lvl>
    <w:lvl w:ilvl="7" w:tplc="0C0A0019" w:tentative="1">
      <w:start w:val="1"/>
      <w:numFmt w:val="lowerLetter"/>
      <w:lvlText w:val="%8."/>
      <w:lvlJc w:val="left"/>
      <w:pPr>
        <w:ind w:left="5730" w:hanging="360"/>
      </w:pPr>
    </w:lvl>
    <w:lvl w:ilvl="8" w:tplc="0C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39681397"/>
    <w:multiLevelType w:val="singleLevel"/>
    <w:tmpl w:val="5AC842E2"/>
    <w:lvl w:ilvl="0">
      <w:start w:val="1"/>
      <w:numFmt w:val="upperLetter"/>
      <w:pStyle w:val="Ttulo4"/>
      <w:lvlText w:val="%1)"/>
      <w:lvlJc w:val="left"/>
      <w:pPr>
        <w:tabs>
          <w:tab w:val="num" w:pos="705"/>
        </w:tabs>
        <w:ind w:left="705" w:hanging="360"/>
      </w:pPr>
      <w:rPr>
        <w:rFonts w:hint="default"/>
      </w:rPr>
    </w:lvl>
  </w:abstractNum>
  <w:abstractNum w:abstractNumId="11" w15:restartNumberingAfterBreak="0">
    <w:nsid w:val="3C8F0A57"/>
    <w:multiLevelType w:val="hybridMultilevel"/>
    <w:tmpl w:val="384ABEB4"/>
    <w:lvl w:ilvl="0" w:tplc="6FBE67D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67DFD"/>
    <w:multiLevelType w:val="singleLevel"/>
    <w:tmpl w:val="374603C6"/>
    <w:lvl w:ilvl="0">
      <w:start w:val="1"/>
      <w:numFmt w:val="upperLetter"/>
      <w:pStyle w:val="Ttulo6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3" w15:restartNumberingAfterBreak="0">
    <w:nsid w:val="463074ED"/>
    <w:multiLevelType w:val="multilevel"/>
    <w:tmpl w:val="5072A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62" w:hanging="405"/>
      </w:pPr>
      <w:rPr>
        <w:rFonts w:ascii="Verdana" w:hAnsi="Verdana" w:cs="Times New Roman" w:hint="default"/>
      </w:rPr>
    </w:lvl>
    <w:lvl w:ilvl="2">
      <w:start w:val="1"/>
      <w:numFmt w:val="decimal"/>
      <w:isLgl/>
      <w:lvlText w:val="%1.%2.%3"/>
      <w:lvlJc w:val="left"/>
      <w:pPr>
        <w:ind w:left="1874" w:hanging="720"/>
      </w:pPr>
      <w:rPr>
        <w:rFonts w:ascii="Verdana" w:hAnsi="Verdana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271" w:hanging="720"/>
      </w:pPr>
      <w:rPr>
        <w:rFonts w:ascii="Verdana" w:hAnsi="Verdana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028" w:hanging="1080"/>
      </w:pPr>
      <w:rPr>
        <w:rFonts w:ascii="Verdana" w:hAnsi="Verdana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425" w:hanging="1080"/>
      </w:pPr>
      <w:rPr>
        <w:rFonts w:ascii="Verdana" w:hAnsi="Verdana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182" w:hanging="1440"/>
      </w:pPr>
      <w:rPr>
        <w:rFonts w:ascii="Verdana" w:hAnsi="Verdana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440"/>
      </w:pPr>
      <w:rPr>
        <w:rFonts w:ascii="Verdana" w:hAnsi="Verdana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36" w:hanging="1800"/>
      </w:pPr>
      <w:rPr>
        <w:rFonts w:ascii="Verdana" w:hAnsi="Verdana" w:cs="Times New Roman" w:hint="default"/>
      </w:rPr>
    </w:lvl>
  </w:abstractNum>
  <w:abstractNum w:abstractNumId="14" w15:restartNumberingAfterBreak="0">
    <w:nsid w:val="4AF43675"/>
    <w:multiLevelType w:val="hybridMultilevel"/>
    <w:tmpl w:val="DD58F98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13A9"/>
    <w:multiLevelType w:val="hybridMultilevel"/>
    <w:tmpl w:val="16A4172E"/>
    <w:lvl w:ilvl="0" w:tplc="B262DE1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 w:cs="Aria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6" w15:restartNumberingAfterBreak="0">
    <w:nsid w:val="515160BE"/>
    <w:multiLevelType w:val="hybridMultilevel"/>
    <w:tmpl w:val="AF840462"/>
    <w:lvl w:ilvl="0" w:tplc="080A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02241"/>
    <w:multiLevelType w:val="hybridMultilevel"/>
    <w:tmpl w:val="C3FE67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B4FCB"/>
    <w:multiLevelType w:val="hybridMultilevel"/>
    <w:tmpl w:val="B9FEF13E"/>
    <w:lvl w:ilvl="0" w:tplc="080A0019">
      <w:start w:val="1"/>
      <w:numFmt w:val="lowerLetter"/>
      <w:lvlText w:val="%1."/>
      <w:lvlJc w:val="left"/>
      <w:pPr>
        <w:ind w:left="928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67E31"/>
    <w:multiLevelType w:val="hybridMultilevel"/>
    <w:tmpl w:val="B9FEF13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E613E"/>
    <w:multiLevelType w:val="hybridMultilevel"/>
    <w:tmpl w:val="98E65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B1DD0"/>
    <w:multiLevelType w:val="multilevel"/>
    <w:tmpl w:val="C12C3D9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42737"/>
    <w:multiLevelType w:val="multilevel"/>
    <w:tmpl w:val="0D54A8D2"/>
    <w:name w:val="3.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 w15:restartNumberingAfterBreak="0">
    <w:nsid w:val="72C96A12"/>
    <w:multiLevelType w:val="multilevel"/>
    <w:tmpl w:val="9D46F2E0"/>
    <w:styleLink w:val="Estilo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B187C"/>
    <w:multiLevelType w:val="hybridMultilevel"/>
    <w:tmpl w:val="872C376C"/>
    <w:lvl w:ilvl="0" w:tplc="83F01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27C02"/>
    <w:multiLevelType w:val="hybridMultilevel"/>
    <w:tmpl w:val="62EA31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60494"/>
    <w:multiLevelType w:val="hybridMultilevel"/>
    <w:tmpl w:val="863894A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391525"/>
    <w:multiLevelType w:val="hybridMultilevel"/>
    <w:tmpl w:val="C3BE098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24"/>
  </w:num>
  <w:num w:numId="5">
    <w:abstractNumId w:val="9"/>
  </w:num>
  <w:num w:numId="6">
    <w:abstractNumId w:val="13"/>
  </w:num>
  <w:num w:numId="7">
    <w:abstractNumId w:val="0"/>
  </w:num>
  <w:num w:numId="8">
    <w:abstractNumId w:val="14"/>
  </w:num>
  <w:num w:numId="9">
    <w:abstractNumId w:val="26"/>
  </w:num>
  <w:num w:numId="10">
    <w:abstractNumId w:val="2"/>
  </w:num>
  <w:num w:numId="11">
    <w:abstractNumId w:val="7"/>
  </w:num>
  <w:num w:numId="12">
    <w:abstractNumId w:val="18"/>
  </w:num>
  <w:num w:numId="13">
    <w:abstractNumId w:val="19"/>
  </w:num>
  <w:num w:numId="14">
    <w:abstractNumId w:val="16"/>
  </w:num>
  <w:num w:numId="15">
    <w:abstractNumId w:val="17"/>
  </w:num>
  <w:num w:numId="16">
    <w:abstractNumId w:val="27"/>
  </w:num>
  <w:num w:numId="17">
    <w:abstractNumId w:val="6"/>
  </w:num>
  <w:num w:numId="18">
    <w:abstractNumId w:val="11"/>
  </w:num>
  <w:num w:numId="19">
    <w:abstractNumId w:val="23"/>
  </w:num>
  <w:num w:numId="20">
    <w:abstractNumId w:val="4"/>
  </w:num>
  <w:num w:numId="21">
    <w:abstractNumId w:val="21"/>
  </w:num>
  <w:num w:numId="22">
    <w:abstractNumId w:val="5"/>
  </w:num>
  <w:num w:numId="23">
    <w:abstractNumId w:val="3"/>
  </w:num>
  <w:num w:numId="24">
    <w:abstractNumId w:val="25"/>
  </w:num>
  <w:num w:numId="25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MX" w:vendorID="9" w:dllVersion="512" w:checkStyle="1"/>
  <w:activeWritingStyle w:appName="MSWord" w:lang="es-ES_tradnl" w:vendorID="9" w:dllVersion="512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05"/>
    <w:rsid w:val="00001803"/>
    <w:rsid w:val="000018ED"/>
    <w:rsid w:val="00011BC4"/>
    <w:rsid w:val="000205E4"/>
    <w:rsid w:val="00045D76"/>
    <w:rsid w:val="00047A9F"/>
    <w:rsid w:val="00075E99"/>
    <w:rsid w:val="000816E9"/>
    <w:rsid w:val="000855DF"/>
    <w:rsid w:val="000903DA"/>
    <w:rsid w:val="0009504A"/>
    <w:rsid w:val="000C305F"/>
    <w:rsid w:val="000C5D94"/>
    <w:rsid w:val="000D1416"/>
    <w:rsid w:val="000D5057"/>
    <w:rsid w:val="000E084B"/>
    <w:rsid w:val="000E4D7A"/>
    <w:rsid w:val="000E6D0E"/>
    <w:rsid w:val="000E7CEA"/>
    <w:rsid w:val="001036D4"/>
    <w:rsid w:val="00113EAF"/>
    <w:rsid w:val="0012111B"/>
    <w:rsid w:val="00127760"/>
    <w:rsid w:val="00135292"/>
    <w:rsid w:val="00136B34"/>
    <w:rsid w:val="0015054B"/>
    <w:rsid w:val="00153420"/>
    <w:rsid w:val="00153C62"/>
    <w:rsid w:val="00171505"/>
    <w:rsid w:val="00175621"/>
    <w:rsid w:val="00180DCB"/>
    <w:rsid w:val="00183936"/>
    <w:rsid w:val="001A1471"/>
    <w:rsid w:val="001A1978"/>
    <w:rsid w:val="001A453B"/>
    <w:rsid w:val="001A78D8"/>
    <w:rsid w:val="001D0C65"/>
    <w:rsid w:val="001D0DD8"/>
    <w:rsid w:val="001E215F"/>
    <w:rsid w:val="001E3536"/>
    <w:rsid w:val="001E741A"/>
    <w:rsid w:val="00221353"/>
    <w:rsid w:val="002225E0"/>
    <w:rsid w:val="00226D60"/>
    <w:rsid w:val="00231DF0"/>
    <w:rsid w:val="002350A0"/>
    <w:rsid w:val="00245F66"/>
    <w:rsid w:val="00253F1F"/>
    <w:rsid w:val="00260F92"/>
    <w:rsid w:val="002659DE"/>
    <w:rsid w:val="0026692F"/>
    <w:rsid w:val="002A20CA"/>
    <w:rsid w:val="002A75D2"/>
    <w:rsid w:val="002B2F74"/>
    <w:rsid w:val="002B7ED2"/>
    <w:rsid w:val="002C19EE"/>
    <w:rsid w:val="002C272E"/>
    <w:rsid w:val="002C36C9"/>
    <w:rsid w:val="002D7ED4"/>
    <w:rsid w:val="002E245F"/>
    <w:rsid w:val="002E366C"/>
    <w:rsid w:val="002E41F2"/>
    <w:rsid w:val="002F5E43"/>
    <w:rsid w:val="0030193E"/>
    <w:rsid w:val="00335C36"/>
    <w:rsid w:val="003834C3"/>
    <w:rsid w:val="00387FA1"/>
    <w:rsid w:val="003A22D5"/>
    <w:rsid w:val="003D5A4D"/>
    <w:rsid w:val="00403BB0"/>
    <w:rsid w:val="00413EA3"/>
    <w:rsid w:val="00414F1D"/>
    <w:rsid w:val="00415D9B"/>
    <w:rsid w:val="00423F64"/>
    <w:rsid w:val="00431859"/>
    <w:rsid w:val="00431A50"/>
    <w:rsid w:val="00431C2B"/>
    <w:rsid w:val="00436262"/>
    <w:rsid w:val="004378C2"/>
    <w:rsid w:val="0044005D"/>
    <w:rsid w:val="004439CB"/>
    <w:rsid w:val="00453F28"/>
    <w:rsid w:val="00467578"/>
    <w:rsid w:val="00467D10"/>
    <w:rsid w:val="0047742F"/>
    <w:rsid w:val="00490D25"/>
    <w:rsid w:val="004A4677"/>
    <w:rsid w:val="004C7C7D"/>
    <w:rsid w:val="004E0FB3"/>
    <w:rsid w:val="004E5604"/>
    <w:rsid w:val="004E5BE4"/>
    <w:rsid w:val="004F6F5E"/>
    <w:rsid w:val="004F7DB7"/>
    <w:rsid w:val="00514EC6"/>
    <w:rsid w:val="005573A1"/>
    <w:rsid w:val="0056351B"/>
    <w:rsid w:val="0056416C"/>
    <w:rsid w:val="00565FF1"/>
    <w:rsid w:val="00570184"/>
    <w:rsid w:val="0059294F"/>
    <w:rsid w:val="005A12B9"/>
    <w:rsid w:val="005B0CC3"/>
    <w:rsid w:val="005C50E9"/>
    <w:rsid w:val="005D2927"/>
    <w:rsid w:val="005D5DAE"/>
    <w:rsid w:val="005D7BCC"/>
    <w:rsid w:val="005D7EAC"/>
    <w:rsid w:val="005F12AC"/>
    <w:rsid w:val="00622852"/>
    <w:rsid w:val="006308CF"/>
    <w:rsid w:val="00662F1A"/>
    <w:rsid w:val="00667AD6"/>
    <w:rsid w:val="00670749"/>
    <w:rsid w:val="00675D7E"/>
    <w:rsid w:val="0067799A"/>
    <w:rsid w:val="00684BC6"/>
    <w:rsid w:val="00686335"/>
    <w:rsid w:val="006A79D5"/>
    <w:rsid w:val="006B0AC2"/>
    <w:rsid w:val="006D3F9E"/>
    <w:rsid w:val="006E0234"/>
    <w:rsid w:val="006E2A6C"/>
    <w:rsid w:val="006E44DB"/>
    <w:rsid w:val="006F26A8"/>
    <w:rsid w:val="006F462F"/>
    <w:rsid w:val="00706050"/>
    <w:rsid w:val="007159B2"/>
    <w:rsid w:val="00722993"/>
    <w:rsid w:val="007232E8"/>
    <w:rsid w:val="007251F6"/>
    <w:rsid w:val="00740134"/>
    <w:rsid w:val="00746E86"/>
    <w:rsid w:val="00760DDC"/>
    <w:rsid w:val="00765A67"/>
    <w:rsid w:val="0076704F"/>
    <w:rsid w:val="0076781C"/>
    <w:rsid w:val="0077223C"/>
    <w:rsid w:val="00780442"/>
    <w:rsid w:val="00791A42"/>
    <w:rsid w:val="007A0C95"/>
    <w:rsid w:val="007A25B1"/>
    <w:rsid w:val="007B641E"/>
    <w:rsid w:val="007C6C14"/>
    <w:rsid w:val="007D697D"/>
    <w:rsid w:val="007E1D09"/>
    <w:rsid w:val="007F2485"/>
    <w:rsid w:val="007F2ED3"/>
    <w:rsid w:val="00805DD2"/>
    <w:rsid w:val="00806F81"/>
    <w:rsid w:val="00812C2A"/>
    <w:rsid w:val="00820A05"/>
    <w:rsid w:val="008259F9"/>
    <w:rsid w:val="0083681E"/>
    <w:rsid w:val="008A31F0"/>
    <w:rsid w:val="008A666C"/>
    <w:rsid w:val="008C164A"/>
    <w:rsid w:val="008C6FC9"/>
    <w:rsid w:val="008D52F8"/>
    <w:rsid w:val="008E4083"/>
    <w:rsid w:val="008F00D5"/>
    <w:rsid w:val="008F1EB3"/>
    <w:rsid w:val="008F3BAE"/>
    <w:rsid w:val="00901970"/>
    <w:rsid w:val="0090400D"/>
    <w:rsid w:val="009077DB"/>
    <w:rsid w:val="009112B2"/>
    <w:rsid w:val="00916572"/>
    <w:rsid w:val="00920E3F"/>
    <w:rsid w:val="009349D5"/>
    <w:rsid w:val="0093503F"/>
    <w:rsid w:val="00955565"/>
    <w:rsid w:val="00961110"/>
    <w:rsid w:val="00961190"/>
    <w:rsid w:val="00975E21"/>
    <w:rsid w:val="00982486"/>
    <w:rsid w:val="009A5B93"/>
    <w:rsid w:val="009C2BAF"/>
    <w:rsid w:val="009D20A5"/>
    <w:rsid w:val="009F3B40"/>
    <w:rsid w:val="00A05EB1"/>
    <w:rsid w:val="00A123F0"/>
    <w:rsid w:val="00A21A7D"/>
    <w:rsid w:val="00A263AB"/>
    <w:rsid w:val="00A266B6"/>
    <w:rsid w:val="00A34771"/>
    <w:rsid w:val="00A37C4F"/>
    <w:rsid w:val="00A43DE3"/>
    <w:rsid w:val="00A513CF"/>
    <w:rsid w:val="00A54910"/>
    <w:rsid w:val="00A56139"/>
    <w:rsid w:val="00A612C7"/>
    <w:rsid w:val="00A674E9"/>
    <w:rsid w:val="00A76EA7"/>
    <w:rsid w:val="00A826E3"/>
    <w:rsid w:val="00A85210"/>
    <w:rsid w:val="00A867F3"/>
    <w:rsid w:val="00A93EDA"/>
    <w:rsid w:val="00AB074F"/>
    <w:rsid w:val="00AE3B12"/>
    <w:rsid w:val="00AE5B6A"/>
    <w:rsid w:val="00AF044B"/>
    <w:rsid w:val="00AF3B1F"/>
    <w:rsid w:val="00B10ACF"/>
    <w:rsid w:val="00B116A9"/>
    <w:rsid w:val="00B15CB7"/>
    <w:rsid w:val="00B2079C"/>
    <w:rsid w:val="00B70B9B"/>
    <w:rsid w:val="00B735EC"/>
    <w:rsid w:val="00B93A04"/>
    <w:rsid w:val="00BA25B0"/>
    <w:rsid w:val="00BA35DA"/>
    <w:rsid w:val="00BA7D53"/>
    <w:rsid w:val="00BB0A7A"/>
    <w:rsid w:val="00BB3845"/>
    <w:rsid w:val="00BB5753"/>
    <w:rsid w:val="00BC21D5"/>
    <w:rsid w:val="00BC500E"/>
    <w:rsid w:val="00BD2102"/>
    <w:rsid w:val="00BD7647"/>
    <w:rsid w:val="00BE057C"/>
    <w:rsid w:val="00BE35B6"/>
    <w:rsid w:val="00C277FE"/>
    <w:rsid w:val="00C3007E"/>
    <w:rsid w:val="00C377B7"/>
    <w:rsid w:val="00C61B08"/>
    <w:rsid w:val="00C74B08"/>
    <w:rsid w:val="00C84276"/>
    <w:rsid w:val="00C87A23"/>
    <w:rsid w:val="00C912E6"/>
    <w:rsid w:val="00C9329F"/>
    <w:rsid w:val="00CA1783"/>
    <w:rsid w:val="00CB008E"/>
    <w:rsid w:val="00CB0A33"/>
    <w:rsid w:val="00CB1253"/>
    <w:rsid w:val="00CC726E"/>
    <w:rsid w:val="00CD4C0D"/>
    <w:rsid w:val="00CE5E21"/>
    <w:rsid w:val="00CF1931"/>
    <w:rsid w:val="00D1766E"/>
    <w:rsid w:val="00D240DF"/>
    <w:rsid w:val="00D27F3A"/>
    <w:rsid w:val="00D35866"/>
    <w:rsid w:val="00D370C7"/>
    <w:rsid w:val="00D379C8"/>
    <w:rsid w:val="00D4184C"/>
    <w:rsid w:val="00D42103"/>
    <w:rsid w:val="00D51C08"/>
    <w:rsid w:val="00D55F09"/>
    <w:rsid w:val="00D60AF2"/>
    <w:rsid w:val="00D62C70"/>
    <w:rsid w:val="00D74285"/>
    <w:rsid w:val="00D755A9"/>
    <w:rsid w:val="00D96D07"/>
    <w:rsid w:val="00DA2692"/>
    <w:rsid w:val="00DA54EE"/>
    <w:rsid w:val="00DB678A"/>
    <w:rsid w:val="00DC738D"/>
    <w:rsid w:val="00DD7D22"/>
    <w:rsid w:val="00DF178A"/>
    <w:rsid w:val="00DF610C"/>
    <w:rsid w:val="00E1607B"/>
    <w:rsid w:val="00E20F11"/>
    <w:rsid w:val="00E222F3"/>
    <w:rsid w:val="00E237AE"/>
    <w:rsid w:val="00E279C3"/>
    <w:rsid w:val="00E412CC"/>
    <w:rsid w:val="00E44B3F"/>
    <w:rsid w:val="00E50702"/>
    <w:rsid w:val="00E67F1B"/>
    <w:rsid w:val="00E756A0"/>
    <w:rsid w:val="00E75EFB"/>
    <w:rsid w:val="00E86D5D"/>
    <w:rsid w:val="00E92A97"/>
    <w:rsid w:val="00E95D4F"/>
    <w:rsid w:val="00EA4CBB"/>
    <w:rsid w:val="00EB10AC"/>
    <w:rsid w:val="00EB16E5"/>
    <w:rsid w:val="00EB1A28"/>
    <w:rsid w:val="00EB32F5"/>
    <w:rsid w:val="00EB354E"/>
    <w:rsid w:val="00EB585F"/>
    <w:rsid w:val="00EC1B9D"/>
    <w:rsid w:val="00EC708D"/>
    <w:rsid w:val="00ED0C8B"/>
    <w:rsid w:val="00ED61F9"/>
    <w:rsid w:val="00EF74A3"/>
    <w:rsid w:val="00F23FB0"/>
    <w:rsid w:val="00F31A7B"/>
    <w:rsid w:val="00F33030"/>
    <w:rsid w:val="00F40A8A"/>
    <w:rsid w:val="00F41FF4"/>
    <w:rsid w:val="00F607A5"/>
    <w:rsid w:val="00F61E31"/>
    <w:rsid w:val="00F8142A"/>
    <w:rsid w:val="00F867FE"/>
    <w:rsid w:val="00F93666"/>
    <w:rsid w:val="00F94E4B"/>
    <w:rsid w:val="00FA0471"/>
    <w:rsid w:val="00FB37B5"/>
    <w:rsid w:val="00FB5ED3"/>
    <w:rsid w:val="00FC4008"/>
    <w:rsid w:val="00FD4A93"/>
    <w:rsid w:val="00FD5907"/>
    <w:rsid w:val="00FD79A1"/>
    <w:rsid w:val="00FF37F9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6C7E898E"/>
  <w15:chartTrackingRefBased/>
  <w15:docId w15:val="{68BC9B91-FE11-4A93-8CE1-735E9320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outlineLvl w:val="3"/>
    </w:pPr>
    <w:rPr>
      <w:rFonts w:ascii="Arial" w:hAnsi="Arial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u w:val="single"/>
    </w:rPr>
  </w:style>
  <w:style w:type="paragraph" w:styleId="Ttulo6">
    <w:name w:val="heading 6"/>
    <w:basedOn w:val="Normal"/>
    <w:next w:val="Normal"/>
    <w:qFormat/>
    <w:pPr>
      <w:keepNext/>
      <w:numPr>
        <w:numId w:val="2"/>
      </w:numPr>
      <w:outlineLvl w:val="5"/>
    </w:pPr>
    <w:rPr>
      <w:rFonts w:ascii="Arial" w:hAnsi="Arial"/>
      <w:b/>
      <w:u w:val="single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16"/>
    </w:rPr>
  </w:style>
  <w:style w:type="paragraph" w:styleId="Ttulo8">
    <w:name w:val="heading 8"/>
    <w:basedOn w:val="Normal"/>
    <w:next w:val="Normal"/>
    <w:qFormat/>
    <w:pPr>
      <w:keepNext/>
      <w:spacing w:before="20" w:after="20"/>
      <w:outlineLvl w:val="7"/>
    </w:pPr>
    <w:rPr>
      <w:rFonts w:ascii="Arial" w:hAnsi="Arial"/>
      <w:b/>
      <w:i/>
      <w:sz w:val="16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jc w:val="right"/>
    </w:pPr>
    <w:rPr>
      <w:rFonts w:ascii="Arial" w:hAnsi="Arial"/>
      <w:b/>
      <w:sz w:val="16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sz w:val="16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center"/>
    </w:pPr>
    <w:rPr>
      <w:rFonts w:ascii="Arial" w:hAnsi="Arial"/>
      <w:b/>
      <w:sz w:val="16"/>
    </w:rPr>
  </w:style>
  <w:style w:type="paragraph" w:styleId="Sangradetextonormal">
    <w:name w:val="Body Text Indent"/>
    <w:basedOn w:val="Normal"/>
    <w:pPr>
      <w:ind w:left="709"/>
    </w:pPr>
    <w:rPr>
      <w:rFonts w:ascii="Arial" w:hAnsi="Arial"/>
      <w:bCs/>
    </w:rPr>
  </w:style>
  <w:style w:type="paragraph" w:styleId="Sangra2detindependiente">
    <w:name w:val="Body Text Indent 2"/>
    <w:basedOn w:val="Normal"/>
    <w:pPr>
      <w:tabs>
        <w:tab w:val="left" w:pos="2835"/>
      </w:tabs>
      <w:ind w:left="1134"/>
    </w:pPr>
    <w:rPr>
      <w:rFonts w:ascii="Arial" w:hAnsi="Arial"/>
    </w:rPr>
  </w:style>
  <w:style w:type="paragraph" w:styleId="Sangra3detindependiente">
    <w:name w:val="Body Text Indent 3"/>
    <w:basedOn w:val="Normal"/>
    <w:pPr>
      <w:tabs>
        <w:tab w:val="left" w:pos="2835"/>
      </w:tabs>
      <w:ind w:left="1134" w:hanging="1134"/>
    </w:pPr>
    <w:rPr>
      <w:rFonts w:ascii="Arial" w:hAnsi="Arial"/>
    </w:rPr>
  </w:style>
  <w:style w:type="paragraph" w:styleId="Textoindependiente3">
    <w:name w:val="Body Text 3"/>
    <w:basedOn w:val="Normal"/>
    <w:pPr>
      <w:tabs>
        <w:tab w:val="left" w:pos="851"/>
        <w:tab w:val="left" w:pos="2835"/>
        <w:tab w:val="left" w:pos="3402"/>
      </w:tabs>
      <w:jc w:val="both"/>
    </w:pPr>
    <w:rPr>
      <w:rFonts w:ascii="Arial" w:hAnsi="Arial"/>
    </w:rPr>
  </w:style>
  <w:style w:type="table" w:styleId="Tablaconcuadrcula">
    <w:name w:val="Table Grid"/>
    <w:basedOn w:val="Tablanormal"/>
    <w:rsid w:val="00E44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1A50"/>
    <w:pPr>
      <w:ind w:left="708"/>
    </w:pPr>
  </w:style>
  <w:style w:type="character" w:styleId="Hipervnculo">
    <w:name w:val="Hyperlink"/>
    <w:rsid w:val="00335C36"/>
    <w:rPr>
      <w:color w:val="0000FF"/>
      <w:u w:val="single"/>
    </w:rPr>
  </w:style>
  <w:style w:type="paragraph" w:customStyle="1" w:styleId="Textonormal">
    <w:name w:val="Texto normal"/>
    <w:basedOn w:val="Normal"/>
    <w:rsid w:val="0076704F"/>
    <w:pPr>
      <w:jc w:val="both"/>
    </w:pPr>
    <w:rPr>
      <w:rFonts w:ascii="Univers (WN)" w:hAnsi="Univers (WN)"/>
      <w:lang w:val="es-ES_tradnl"/>
    </w:rPr>
  </w:style>
  <w:style w:type="character" w:customStyle="1" w:styleId="apple-converted-space">
    <w:name w:val="apple-converted-space"/>
    <w:rsid w:val="00F94E4B"/>
  </w:style>
  <w:style w:type="character" w:customStyle="1" w:styleId="EncabezadoCar">
    <w:name w:val="Encabezado Car"/>
    <w:link w:val="Encabezado"/>
    <w:uiPriority w:val="99"/>
    <w:rsid w:val="009A5B93"/>
    <w:rPr>
      <w:lang w:val="en-US" w:eastAsia="es-ES"/>
    </w:rPr>
  </w:style>
  <w:style w:type="character" w:styleId="nfasis">
    <w:name w:val="Emphasis"/>
    <w:qFormat/>
    <w:rsid w:val="009A5B93"/>
    <w:rPr>
      <w:rFonts w:ascii="Times New Roman" w:hAnsi="Times New Roman" w:cs="Times New Roman"/>
      <w:i/>
      <w:iCs/>
    </w:rPr>
  </w:style>
  <w:style w:type="paragraph" w:customStyle="1" w:styleId="Prrafodelista1">
    <w:name w:val="Párrafo de lista1"/>
    <w:basedOn w:val="Normal"/>
    <w:rsid w:val="009A5B93"/>
    <w:pPr>
      <w:ind w:left="720"/>
    </w:pPr>
    <w:rPr>
      <w:sz w:val="24"/>
      <w:szCs w:val="24"/>
      <w:lang w:val="es-ES"/>
    </w:rPr>
  </w:style>
  <w:style w:type="paragraph" w:customStyle="1" w:styleId="msolistparagraph0">
    <w:name w:val="msolistparagraph"/>
    <w:basedOn w:val="Normal"/>
    <w:rsid w:val="00765A67"/>
    <w:pPr>
      <w:ind w:left="720"/>
    </w:pPr>
    <w:rPr>
      <w:rFonts w:ascii="Calibri" w:hAnsi="Calibri"/>
      <w:sz w:val="22"/>
      <w:szCs w:val="22"/>
      <w:lang w:val="es-ES"/>
    </w:rPr>
  </w:style>
  <w:style w:type="paragraph" w:styleId="NormalWeb">
    <w:name w:val="Normal (Web)"/>
    <w:basedOn w:val="Normal"/>
    <w:uiPriority w:val="99"/>
    <w:unhideWhenUsed/>
    <w:rsid w:val="00467D10"/>
    <w:pPr>
      <w:spacing w:before="100" w:beforeAutospacing="1" w:after="100" w:afterAutospacing="1"/>
    </w:pPr>
    <w:rPr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semiHidden/>
    <w:unhideWhenUsed/>
    <w:rsid w:val="000D1416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D1416"/>
    <w:rPr>
      <w:rFonts w:ascii="Segoe UI" w:hAnsi="Segoe UI" w:cs="Segoe UI"/>
      <w:sz w:val="18"/>
      <w:szCs w:val="18"/>
      <w:lang w:val="en-US" w:eastAsia="es-ES"/>
    </w:rPr>
  </w:style>
  <w:style w:type="numbering" w:customStyle="1" w:styleId="Estilo1">
    <w:name w:val="Estilo1"/>
    <w:uiPriority w:val="99"/>
    <w:rsid w:val="00136B34"/>
    <w:pPr>
      <w:numPr>
        <w:numId w:val="19"/>
      </w:numPr>
    </w:pPr>
  </w:style>
  <w:style w:type="character" w:customStyle="1" w:styleId="Ttulo2Car">
    <w:name w:val="Título 2 Car"/>
    <w:link w:val="Ttulo2"/>
    <w:rsid w:val="0030193E"/>
    <w:rPr>
      <w:b/>
      <w:sz w:val="16"/>
      <w:lang w:eastAsia="es-ES"/>
    </w:rPr>
  </w:style>
  <w:style w:type="character" w:customStyle="1" w:styleId="PiedepginaCar">
    <w:name w:val="Pie de página Car"/>
    <w:link w:val="Piedepgina"/>
    <w:uiPriority w:val="99"/>
    <w:rsid w:val="00EB16E5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SO-9001\Documentos\4.2\F-AC-GE-001-0Vertical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46D48-50A8-4E5B-92B0-802547C0116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6D338BE9-C30C-41B6-9726-A7DE826F6F5D}">
      <dgm:prSet/>
      <dgm:spPr/>
      <dgm:t>
        <a:bodyPr/>
        <a:lstStyle/>
        <a:p>
          <a:pPr marR="0" algn="ctr" rtl="0"/>
          <a:r>
            <a:rPr lang="es-MX" b="0" i="0" u="none" strike="noStrike" baseline="0">
              <a:latin typeface="Calibri" panose="020F0502020204030204" pitchFamily="34" charset="0"/>
            </a:rPr>
            <a:t>Dirección General</a:t>
          </a:r>
          <a:endParaRPr lang="es-MX"/>
        </a:p>
      </dgm:t>
    </dgm:pt>
    <dgm:pt modelId="{9EB1EB64-D6E8-45D0-9A40-D0501C22D96F}" type="parTrans" cxnId="{4119A2DD-E231-4FF8-9C9B-18D02D772361}">
      <dgm:prSet/>
      <dgm:spPr/>
    </dgm:pt>
    <dgm:pt modelId="{1A9A9308-CF55-48F6-B17E-AF07E1C8867C}" type="sibTrans" cxnId="{4119A2DD-E231-4FF8-9C9B-18D02D772361}">
      <dgm:prSet/>
      <dgm:spPr/>
    </dgm:pt>
    <dgm:pt modelId="{947A0A48-EA5C-4437-9628-A019F0BDB2D2}">
      <dgm:prSet/>
      <dgm:spPr/>
      <dgm:t>
        <a:bodyPr/>
        <a:lstStyle/>
        <a:p>
          <a:pPr marR="0" algn="ctr" rtl="0"/>
          <a:r>
            <a:rPr lang="es-MX" b="0" i="0" u="none" strike="noStrike" baseline="0">
              <a:latin typeface="Calibri" panose="020F0502020204030204" pitchFamily="34" charset="0"/>
            </a:rPr>
            <a:t>Director de Ventas y Mercadotecnia</a:t>
          </a:r>
          <a:endParaRPr lang="es-MX"/>
        </a:p>
      </dgm:t>
    </dgm:pt>
    <dgm:pt modelId="{6A1E6C80-7529-45CE-A595-863EB41CEBAA}" type="parTrans" cxnId="{74526B7E-F1EA-4D6A-AEDE-E053FA23D555}">
      <dgm:prSet/>
      <dgm:spPr/>
    </dgm:pt>
    <dgm:pt modelId="{A9BAC3F1-790E-47AB-AB6A-C7CB0115ED86}" type="sibTrans" cxnId="{74526B7E-F1EA-4D6A-AEDE-E053FA23D555}">
      <dgm:prSet/>
      <dgm:spPr/>
    </dgm:pt>
    <dgm:pt modelId="{C15BF898-6F80-43C3-BEF5-B842281E0E3A}">
      <dgm:prSet/>
      <dgm:spPr/>
      <dgm:t>
        <a:bodyPr/>
        <a:lstStyle/>
        <a:p>
          <a:pPr marR="0" algn="ctr" rtl="0"/>
          <a:r>
            <a:rPr lang="es-MX" b="0" i="0" u="none" strike="noStrike" baseline="0">
              <a:latin typeface="Calibri" panose="020F0502020204030204" pitchFamily="34" charset="0"/>
            </a:rPr>
            <a:t>Gerentes Comerciales</a:t>
          </a:r>
          <a:endParaRPr lang="es-MX"/>
        </a:p>
      </dgm:t>
    </dgm:pt>
    <dgm:pt modelId="{0C623EB0-295F-459B-A274-F18595A3A429}" type="parTrans" cxnId="{1B759C57-FCD6-434E-BF1D-CAF19CD3AF6F}">
      <dgm:prSet/>
      <dgm:spPr/>
    </dgm:pt>
    <dgm:pt modelId="{B4D1E216-CBBF-49DB-A926-7FC3D4B6FC49}" type="sibTrans" cxnId="{1B759C57-FCD6-434E-BF1D-CAF19CD3AF6F}">
      <dgm:prSet/>
      <dgm:spPr/>
    </dgm:pt>
    <dgm:pt modelId="{4141C09A-F1B0-4F94-8471-391826444F52}" type="pres">
      <dgm:prSet presAssocID="{6FC46D48-50A8-4E5B-92B0-802547C011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32F3F0-1391-4215-9FF0-56F8519A2FB8}" type="pres">
      <dgm:prSet presAssocID="{6D338BE9-C30C-41B6-9726-A7DE826F6F5D}" presName="hierRoot1" presStyleCnt="0">
        <dgm:presLayoutVars>
          <dgm:hierBranch/>
        </dgm:presLayoutVars>
      </dgm:prSet>
      <dgm:spPr/>
    </dgm:pt>
    <dgm:pt modelId="{3A6DBB68-F62F-424E-A9CB-C53C9CD8CFFC}" type="pres">
      <dgm:prSet presAssocID="{6D338BE9-C30C-41B6-9726-A7DE826F6F5D}" presName="rootComposite1" presStyleCnt="0"/>
      <dgm:spPr/>
    </dgm:pt>
    <dgm:pt modelId="{E75C69D9-1652-4F6F-A5F7-7D3B109814CA}" type="pres">
      <dgm:prSet presAssocID="{6D338BE9-C30C-41B6-9726-A7DE826F6F5D}" presName="rootText1" presStyleLbl="node0" presStyleIdx="0" presStyleCnt="1">
        <dgm:presLayoutVars>
          <dgm:chPref val="3"/>
        </dgm:presLayoutVars>
      </dgm:prSet>
      <dgm:spPr/>
    </dgm:pt>
    <dgm:pt modelId="{9C8F8CCF-6BEA-4A84-B9FC-82072208B700}" type="pres">
      <dgm:prSet presAssocID="{6D338BE9-C30C-41B6-9726-A7DE826F6F5D}" presName="rootConnector1" presStyleLbl="node1" presStyleIdx="0" presStyleCnt="0"/>
      <dgm:spPr/>
    </dgm:pt>
    <dgm:pt modelId="{00C3934E-5953-4FD7-AA4C-F4036F0C8BF1}" type="pres">
      <dgm:prSet presAssocID="{6D338BE9-C30C-41B6-9726-A7DE826F6F5D}" presName="hierChild2" presStyleCnt="0"/>
      <dgm:spPr/>
    </dgm:pt>
    <dgm:pt modelId="{FEBCCC37-0CA5-4D97-9436-2F5BB621C4ED}" type="pres">
      <dgm:prSet presAssocID="{6A1E6C80-7529-45CE-A595-863EB41CEBAA}" presName="Name35" presStyleLbl="parChTrans1D2" presStyleIdx="0" presStyleCnt="1"/>
      <dgm:spPr/>
    </dgm:pt>
    <dgm:pt modelId="{4C830611-5C63-4945-9963-C70AD70E8948}" type="pres">
      <dgm:prSet presAssocID="{947A0A48-EA5C-4437-9628-A019F0BDB2D2}" presName="hierRoot2" presStyleCnt="0">
        <dgm:presLayoutVars>
          <dgm:hierBranch/>
        </dgm:presLayoutVars>
      </dgm:prSet>
      <dgm:spPr/>
    </dgm:pt>
    <dgm:pt modelId="{52715919-1473-4851-AA14-ABF1FC745D73}" type="pres">
      <dgm:prSet presAssocID="{947A0A48-EA5C-4437-9628-A019F0BDB2D2}" presName="rootComposite" presStyleCnt="0"/>
      <dgm:spPr/>
    </dgm:pt>
    <dgm:pt modelId="{810C149F-2F1B-4A45-A4CC-804B0A9F6CC7}" type="pres">
      <dgm:prSet presAssocID="{947A0A48-EA5C-4437-9628-A019F0BDB2D2}" presName="rootText" presStyleLbl="node2" presStyleIdx="0" presStyleCnt="1">
        <dgm:presLayoutVars>
          <dgm:chPref val="3"/>
        </dgm:presLayoutVars>
      </dgm:prSet>
      <dgm:spPr/>
    </dgm:pt>
    <dgm:pt modelId="{8BE671BC-9889-45BD-97AE-BCB92D63F8EC}" type="pres">
      <dgm:prSet presAssocID="{947A0A48-EA5C-4437-9628-A019F0BDB2D2}" presName="rootConnector" presStyleLbl="node2" presStyleIdx="0" presStyleCnt="1"/>
      <dgm:spPr/>
    </dgm:pt>
    <dgm:pt modelId="{3DB76000-69A2-4644-8156-37F62DC43F1C}" type="pres">
      <dgm:prSet presAssocID="{947A0A48-EA5C-4437-9628-A019F0BDB2D2}" presName="hierChild4" presStyleCnt="0"/>
      <dgm:spPr/>
    </dgm:pt>
    <dgm:pt modelId="{A997091D-02CB-450D-B5EB-80B5D84774F9}" type="pres">
      <dgm:prSet presAssocID="{0C623EB0-295F-459B-A274-F18595A3A429}" presName="Name35" presStyleLbl="parChTrans1D3" presStyleIdx="0" presStyleCnt="1"/>
      <dgm:spPr/>
    </dgm:pt>
    <dgm:pt modelId="{33BC2569-95D2-4B35-86F4-A7489F25C8E7}" type="pres">
      <dgm:prSet presAssocID="{C15BF898-6F80-43C3-BEF5-B842281E0E3A}" presName="hierRoot2" presStyleCnt="0">
        <dgm:presLayoutVars>
          <dgm:hierBranch val="r"/>
        </dgm:presLayoutVars>
      </dgm:prSet>
      <dgm:spPr/>
    </dgm:pt>
    <dgm:pt modelId="{6C010E96-0E4F-43C7-8C43-BB1C8C575024}" type="pres">
      <dgm:prSet presAssocID="{C15BF898-6F80-43C3-BEF5-B842281E0E3A}" presName="rootComposite" presStyleCnt="0"/>
      <dgm:spPr/>
    </dgm:pt>
    <dgm:pt modelId="{635974F4-27EE-43E4-8657-207CDB49D991}" type="pres">
      <dgm:prSet presAssocID="{C15BF898-6F80-43C3-BEF5-B842281E0E3A}" presName="rootText" presStyleLbl="node3" presStyleIdx="0" presStyleCnt="1">
        <dgm:presLayoutVars>
          <dgm:chPref val="3"/>
        </dgm:presLayoutVars>
      </dgm:prSet>
      <dgm:spPr/>
    </dgm:pt>
    <dgm:pt modelId="{CEF24794-DE34-4765-BB65-094A10142322}" type="pres">
      <dgm:prSet presAssocID="{C15BF898-6F80-43C3-BEF5-B842281E0E3A}" presName="rootConnector" presStyleLbl="node3" presStyleIdx="0" presStyleCnt="1"/>
      <dgm:spPr/>
    </dgm:pt>
    <dgm:pt modelId="{9ACBE4C9-C334-4B6F-911B-8431ADDB3071}" type="pres">
      <dgm:prSet presAssocID="{C15BF898-6F80-43C3-BEF5-B842281E0E3A}" presName="hierChild4" presStyleCnt="0"/>
      <dgm:spPr/>
    </dgm:pt>
    <dgm:pt modelId="{3BC6EEB5-C9BC-414D-8FD5-DEEEFD664F2C}" type="pres">
      <dgm:prSet presAssocID="{C15BF898-6F80-43C3-BEF5-B842281E0E3A}" presName="hierChild5" presStyleCnt="0"/>
      <dgm:spPr/>
    </dgm:pt>
    <dgm:pt modelId="{6F67BD0F-8ED8-4516-80D2-3FC9BFBCE054}" type="pres">
      <dgm:prSet presAssocID="{947A0A48-EA5C-4437-9628-A019F0BDB2D2}" presName="hierChild5" presStyleCnt="0"/>
      <dgm:spPr/>
    </dgm:pt>
    <dgm:pt modelId="{7364DC87-6BB9-4469-9787-F0955622B843}" type="pres">
      <dgm:prSet presAssocID="{6D338BE9-C30C-41B6-9726-A7DE826F6F5D}" presName="hierChild3" presStyleCnt="0"/>
      <dgm:spPr/>
    </dgm:pt>
  </dgm:ptLst>
  <dgm:cxnLst>
    <dgm:cxn modelId="{74E7702F-0916-41CF-B4B4-823B2E7B1EB4}" type="presOf" srcId="{6D338BE9-C30C-41B6-9726-A7DE826F6F5D}" destId="{9C8F8CCF-6BEA-4A84-B9FC-82072208B700}" srcOrd="1" destOrd="0" presId="urn:microsoft.com/office/officeart/2005/8/layout/orgChart1"/>
    <dgm:cxn modelId="{00FFA73F-302C-4B65-ABD3-58A7CD1AB70D}" type="presOf" srcId="{947A0A48-EA5C-4437-9628-A019F0BDB2D2}" destId="{8BE671BC-9889-45BD-97AE-BCB92D63F8EC}" srcOrd="1" destOrd="0" presId="urn:microsoft.com/office/officeart/2005/8/layout/orgChart1"/>
    <dgm:cxn modelId="{FE99CE65-019F-4058-876C-AA9D44D24928}" type="presOf" srcId="{6FC46D48-50A8-4E5B-92B0-802547C01160}" destId="{4141C09A-F1B0-4F94-8471-391826444F52}" srcOrd="0" destOrd="0" presId="urn:microsoft.com/office/officeart/2005/8/layout/orgChart1"/>
    <dgm:cxn modelId="{711DC167-ACCB-4E63-84BA-FDB32DF27163}" type="presOf" srcId="{C15BF898-6F80-43C3-BEF5-B842281E0E3A}" destId="{635974F4-27EE-43E4-8657-207CDB49D991}" srcOrd="0" destOrd="0" presId="urn:microsoft.com/office/officeart/2005/8/layout/orgChart1"/>
    <dgm:cxn modelId="{4F9A9772-C8FB-41B8-AACE-0BADB5FEEEE8}" type="presOf" srcId="{6A1E6C80-7529-45CE-A595-863EB41CEBAA}" destId="{FEBCCC37-0CA5-4D97-9436-2F5BB621C4ED}" srcOrd="0" destOrd="0" presId="urn:microsoft.com/office/officeart/2005/8/layout/orgChart1"/>
    <dgm:cxn modelId="{7C8DEC53-4675-48D4-87DD-A7D6054263D3}" type="presOf" srcId="{6D338BE9-C30C-41B6-9726-A7DE826F6F5D}" destId="{E75C69D9-1652-4F6F-A5F7-7D3B109814CA}" srcOrd="0" destOrd="0" presId="urn:microsoft.com/office/officeart/2005/8/layout/orgChart1"/>
    <dgm:cxn modelId="{1B759C57-FCD6-434E-BF1D-CAF19CD3AF6F}" srcId="{947A0A48-EA5C-4437-9628-A019F0BDB2D2}" destId="{C15BF898-6F80-43C3-BEF5-B842281E0E3A}" srcOrd="0" destOrd="0" parTransId="{0C623EB0-295F-459B-A274-F18595A3A429}" sibTransId="{B4D1E216-CBBF-49DB-A926-7FC3D4B6FC49}"/>
    <dgm:cxn modelId="{74526B7E-F1EA-4D6A-AEDE-E053FA23D555}" srcId="{6D338BE9-C30C-41B6-9726-A7DE826F6F5D}" destId="{947A0A48-EA5C-4437-9628-A019F0BDB2D2}" srcOrd="0" destOrd="0" parTransId="{6A1E6C80-7529-45CE-A595-863EB41CEBAA}" sibTransId="{A9BAC3F1-790E-47AB-AB6A-C7CB0115ED86}"/>
    <dgm:cxn modelId="{2FD1AE81-C11E-4E72-89E9-03D229EE49FD}" type="presOf" srcId="{0C623EB0-295F-459B-A274-F18595A3A429}" destId="{A997091D-02CB-450D-B5EB-80B5D84774F9}" srcOrd="0" destOrd="0" presId="urn:microsoft.com/office/officeart/2005/8/layout/orgChart1"/>
    <dgm:cxn modelId="{2598A58D-2DEA-4864-A2B6-B4FF91DE6449}" type="presOf" srcId="{947A0A48-EA5C-4437-9628-A019F0BDB2D2}" destId="{810C149F-2F1B-4A45-A4CC-804B0A9F6CC7}" srcOrd="0" destOrd="0" presId="urn:microsoft.com/office/officeart/2005/8/layout/orgChart1"/>
    <dgm:cxn modelId="{5D6495D1-3695-4922-B0DD-2C6FEA8CAFB5}" type="presOf" srcId="{C15BF898-6F80-43C3-BEF5-B842281E0E3A}" destId="{CEF24794-DE34-4765-BB65-094A10142322}" srcOrd="1" destOrd="0" presId="urn:microsoft.com/office/officeart/2005/8/layout/orgChart1"/>
    <dgm:cxn modelId="{4119A2DD-E231-4FF8-9C9B-18D02D772361}" srcId="{6FC46D48-50A8-4E5B-92B0-802547C01160}" destId="{6D338BE9-C30C-41B6-9726-A7DE826F6F5D}" srcOrd="0" destOrd="0" parTransId="{9EB1EB64-D6E8-45D0-9A40-D0501C22D96F}" sibTransId="{1A9A9308-CF55-48F6-B17E-AF07E1C8867C}"/>
    <dgm:cxn modelId="{8ECEFA01-B9B0-4072-8BB9-B966371D7FE2}" type="presParOf" srcId="{4141C09A-F1B0-4F94-8471-391826444F52}" destId="{A032F3F0-1391-4215-9FF0-56F8519A2FB8}" srcOrd="0" destOrd="0" presId="urn:microsoft.com/office/officeart/2005/8/layout/orgChart1"/>
    <dgm:cxn modelId="{390146AF-4FB7-4D9B-BA5B-5DC9BEAF0EA9}" type="presParOf" srcId="{A032F3F0-1391-4215-9FF0-56F8519A2FB8}" destId="{3A6DBB68-F62F-424E-A9CB-C53C9CD8CFFC}" srcOrd="0" destOrd="0" presId="urn:microsoft.com/office/officeart/2005/8/layout/orgChart1"/>
    <dgm:cxn modelId="{FC5211D1-3842-49AB-AA68-262099AF2C9D}" type="presParOf" srcId="{3A6DBB68-F62F-424E-A9CB-C53C9CD8CFFC}" destId="{E75C69D9-1652-4F6F-A5F7-7D3B109814CA}" srcOrd="0" destOrd="0" presId="urn:microsoft.com/office/officeart/2005/8/layout/orgChart1"/>
    <dgm:cxn modelId="{7CF3F933-3BD3-4B1D-AA9E-CA8AC9ABF01E}" type="presParOf" srcId="{3A6DBB68-F62F-424E-A9CB-C53C9CD8CFFC}" destId="{9C8F8CCF-6BEA-4A84-B9FC-82072208B700}" srcOrd="1" destOrd="0" presId="urn:microsoft.com/office/officeart/2005/8/layout/orgChart1"/>
    <dgm:cxn modelId="{E9B3E88B-5B22-4E91-AB22-D7B48D561236}" type="presParOf" srcId="{A032F3F0-1391-4215-9FF0-56F8519A2FB8}" destId="{00C3934E-5953-4FD7-AA4C-F4036F0C8BF1}" srcOrd="1" destOrd="0" presId="urn:microsoft.com/office/officeart/2005/8/layout/orgChart1"/>
    <dgm:cxn modelId="{0A7E840D-698F-4E3C-B860-B92D6E331016}" type="presParOf" srcId="{00C3934E-5953-4FD7-AA4C-F4036F0C8BF1}" destId="{FEBCCC37-0CA5-4D97-9436-2F5BB621C4ED}" srcOrd="0" destOrd="0" presId="urn:microsoft.com/office/officeart/2005/8/layout/orgChart1"/>
    <dgm:cxn modelId="{DC711CB1-979E-4FD7-9F47-F12D6EAA17D5}" type="presParOf" srcId="{00C3934E-5953-4FD7-AA4C-F4036F0C8BF1}" destId="{4C830611-5C63-4945-9963-C70AD70E8948}" srcOrd="1" destOrd="0" presId="urn:microsoft.com/office/officeart/2005/8/layout/orgChart1"/>
    <dgm:cxn modelId="{9C5F1E0A-7697-4046-A2B4-095384C00C6B}" type="presParOf" srcId="{4C830611-5C63-4945-9963-C70AD70E8948}" destId="{52715919-1473-4851-AA14-ABF1FC745D73}" srcOrd="0" destOrd="0" presId="urn:microsoft.com/office/officeart/2005/8/layout/orgChart1"/>
    <dgm:cxn modelId="{2B387B47-A440-4D8A-8B5C-13EAAED042BC}" type="presParOf" srcId="{52715919-1473-4851-AA14-ABF1FC745D73}" destId="{810C149F-2F1B-4A45-A4CC-804B0A9F6CC7}" srcOrd="0" destOrd="0" presId="urn:microsoft.com/office/officeart/2005/8/layout/orgChart1"/>
    <dgm:cxn modelId="{C941336F-DAE3-40BD-A15B-B041BBFA35EC}" type="presParOf" srcId="{52715919-1473-4851-AA14-ABF1FC745D73}" destId="{8BE671BC-9889-45BD-97AE-BCB92D63F8EC}" srcOrd="1" destOrd="0" presId="urn:microsoft.com/office/officeart/2005/8/layout/orgChart1"/>
    <dgm:cxn modelId="{FF892F69-956D-47E7-89D4-8921F1A22EB9}" type="presParOf" srcId="{4C830611-5C63-4945-9963-C70AD70E8948}" destId="{3DB76000-69A2-4644-8156-37F62DC43F1C}" srcOrd="1" destOrd="0" presId="urn:microsoft.com/office/officeart/2005/8/layout/orgChart1"/>
    <dgm:cxn modelId="{E7C94FA9-A708-4801-83E4-8EAFFDF9AD7A}" type="presParOf" srcId="{3DB76000-69A2-4644-8156-37F62DC43F1C}" destId="{A997091D-02CB-450D-B5EB-80B5D84774F9}" srcOrd="0" destOrd="0" presId="urn:microsoft.com/office/officeart/2005/8/layout/orgChart1"/>
    <dgm:cxn modelId="{294D2FA2-8A81-4811-8C11-6C39F7DC4EDC}" type="presParOf" srcId="{3DB76000-69A2-4644-8156-37F62DC43F1C}" destId="{33BC2569-95D2-4B35-86F4-A7489F25C8E7}" srcOrd="1" destOrd="0" presId="urn:microsoft.com/office/officeart/2005/8/layout/orgChart1"/>
    <dgm:cxn modelId="{9DC21F2F-2541-43A4-A905-668495164B1B}" type="presParOf" srcId="{33BC2569-95D2-4B35-86F4-A7489F25C8E7}" destId="{6C010E96-0E4F-43C7-8C43-BB1C8C575024}" srcOrd="0" destOrd="0" presId="urn:microsoft.com/office/officeart/2005/8/layout/orgChart1"/>
    <dgm:cxn modelId="{F59D56E8-8D64-4760-8F10-91386C3DDB03}" type="presParOf" srcId="{6C010E96-0E4F-43C7-8C43-BB1C8C575024}" destId="{635974F4-27EE-43E4-8657-207CDB49D991}" srcOrd="0" destOrd="0" presId="urn:microsoft.com/office/officeart/2005/8/layout/orgChart1"/>
    <dgm:cxn modelId="{23A11DA0-37B6-41FE-B97D-8A5CE6E0C5A8}" type="presParOf" srcId="{6C010E96-0E4F-43C7-8C43-BB1C8C575024}" destId="{CEF24794-DE34-4765-BB65-094A10142322}" srcOrd="1" destOrd="0" presId="urn:microsoft.com/office/officeart/2005/8/layout/orgChart1"/>
    <dgm:cxn modelId="{10F4A204-9673-4B30-A2BF-B51930DD3A97}" type="presParOf" srcId="{33BC2569-95D2-4B35-86F4-A7489F25C8E7}" destId="{9ACBE4C9-C334-4B6F-911B-8431ADDB3071}" srcOrd="1" destOrd="0" presId="urn:microsoft.com/office/officeart/2005/8/layout/orgChart1"/>
    <dgm:cxn modelId="{B2DC7B38-A45B-4FFC-80A8-87549A475C3D}" type="presParOf" srcId="{33BC2569-95D2-4B35-86F4-A7489F25C8E7}" destId="{3BC6EEB5-C9BC-414D-8FD5-DEEEFD664F2C}" srcOrd="2" destOrd="0" presId="urn:microsoft.com/office/officeart/2005/8/layout/orgChart1"/>
    <dgm:cxn modelId="{BC9ED891-FD9F-4846-B80A-90C38401ACD0}" type="presParOf" srcId="{4C830611-5C63-4945-9963-C70AD70E8948}" destId="{6F67BD0F-8ED8-4516-80D2-3FC9BFBCE054}" srcOrd="2" destOrd="0" presId="urn:microsoft.com/office/officeart/2005/8/layout/orgChart1"/>
    <dgm:cxn modelId="{BE4F309D-A6FD-4386-99BC-5C8505E7DA10}" type="presParOf" srcId="{A032F3F0-1391-4215-9FF0-56F8519A2FB8}" destId="{7364DC87-6BB9-4469-9787-F0955622B8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97091D-02CB-450D-B5EB-80B5D84774F9}">
      <dsp:nvSpPr>
        <dsp:cNvPr id="0" name=""/>
        <dsp:cNvSpPr/>
      </dsp:nvSpPr>
      <dsp:spPr>
        <a:xfrm>
          <a:off x="1520190" y="986769"/>
          <a:ext cx="91440" cy="171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CCC37-0CA5-4D97-9436-2F5BB621C4ED}">
      <dsp:nvSpPr>
        <dsp:cNvPr id="0" name=""/>
        <dsp:cNvSpPr/>
      </dsp:nvSpPr>
      <dsp:spPr>
        <a:xfrm>
          <a:off x="1520190" y="407935"/>
          <a:ext cx="91440" cy="171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C69D9-1652-4F6F-A5F7-7D3B109814CA}">
      <dsp:nvSpPr>
        <dsp:cNvPr id="0" name=""/>
        <dsp:cNvSpPr/>
      </dsp:nvSpPr>
      <dsp:spPr>
        <a:xfrm>
          <a:off x="1158280" y="305"/>
          <a:ext cx="815259" cy="407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0" i="0" u="none" strike="noStrike" kern="1200" baseline="0">
              <a:latin typeface="Calibri" panose="020F0502020204030204" pitchFamily="34" charset="0"/>
            </a:rPr>
            <a:t>Dirección General</a:t>
          </a:r>
          <a:endParaRPr lang="es-MX" sz="900" kern="1200"/>
        </a:p>
      </dsp:txBody>
      <dsp:txXfrm>
        <a:off x="1158280" y="305"/>
        <a:ext cx="815259" cy="407629"/>
      </dsp:txXfrm>
    </dsp:sp>
    <dsp:sp modelId="{810C149F-2F1B-4A45-A4CC-804B0A9F6CC7}">
      <dsp:nvSpPr>
        <dsp:cNvPr id="0" name=""/>
        <dsp:cNvSpPr/>
      </dsp:nvSpPr>
      <dsp:spPr>
        <a:xfrm>
          <a:off x="1158280" y="579140"/>
          <a:ext cx="815259" cy="407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0" i="0" u="none" strike="noStrike" kern="1200" baseline="0">
              <a:latin typeface="Calibri" panose="020F0502020204030204" pitchFamily="34" charset="0"/>
            </a:rPr>
            <a:t>Director de Ventas y Mercadotecnia</a:t>
          </a:r>
          <a:endParaRPr lang="es-MX" sz="900" kern="1200"/>
        </a:p>
      </dsp:txBody>
      <dsp:txXfrm>
        <a:off x="1158280" y="579140"/>
        <a:ext cx="815259" cy="407629"/>
      </dsp:txXfrm>
    </dsp:sp>
    <dsp:sp modelId="{635974F4-27EE-43E4-8657-207CDB49D991}">
      <dsp:nvSpPr>
        <dsp:cNvPr id="0" name=""/>
        <dsp:cNvSpPr/>
      </dsp:nvSpPr>
      <dsp:spPr>
        <a:xfrm>
          <a:off x="1158280" y="1157974"/>
          <a:ext cx="815259" cy="407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0" i="0" u="none" strike="noStrike" kern="1200" baseline="0">
              <a:latin typeface="Calibri" panose="020F0502020204030204" pitchFamily="34" charset="0"/>
            </a:rPr>
            <a:t>Gerentes Comerciales</a:t>
          </a:r>
          <a:endParaRPr lang="es-MX" sz="900" kern="1200"/>
        </a:p>
      </dsp:txBody>
      <dsp:txXfrm>
        <a:off x="1158280" y="1157974"/>
        <a:ext cx="815259" cy="4076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F-AC-GE-001-0Vertical</Template>
  <TotalTime>11</TotalTime>
  <Pages>1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Koblenz Electrica</vt:lpstr>
    </vt:vector>
  </TitlesOfParts>
  <Company>Sccap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Koblenz Electrica</dc:title>
  <dc:subject/>
  <dc:creator>ROSY DIAZ</dc:creator>
  <cp:keywords/>
  <cp:lastModifiedBy>Marco Aurelio Rodriguez García</cp:lastModifiedBy>
  <cp:revision>3</cp:revision>
  <cp:lastPrinted>2015-09-13T02:17:00Z</cp:lastPrinted>
  <dcterms:created xsi:type="dcterms:W3CDTF">2024-04-10T00:02:00Z</dcterms:created>
  <dcterms:modified xsi:type="dcterms:W3CDTF">2024-04-23T21:52:00Z</dcterms:modified>
</cp:coreProperties>
</file>