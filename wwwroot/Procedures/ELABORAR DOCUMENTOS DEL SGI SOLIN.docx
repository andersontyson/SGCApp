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F1593" w14:textId="77777777" w:rsidR="006A4B57" w:rsidRDefault="006A4B57" w:rsidP="00B17DA7">
      <w:pPr>
        <w:tabs>
          <w:tab w:val="num" w:pos="426"/>
        </w:tabs>
        <w:spacing w:after="120"/>
        <w:ind w:left="720" w:hanging="720"/>
        <w:jc w:val="both"/>
      </w:pPr>
    </w:p>
    <w:p w14:paraId="7329E187" w14:textId="21A8396F" w:rsidR="001D22F4" w:rsidRPr="00C86FEA" w:rsidRDefault="00467040" w:rsidP="00B17DA7">
      <w:pPr>
        <w:numPr>
          <w:ilvl w:val="0"/>
          <w:numId w:val="3"/>
        </w:numPr>
        <w:tabs>
          <w:tab w:val="clear" w:pos="720"/>
          <w:tab w:val="num" w:pos="284"/>
          <w:tab w:val="num" w:pos="426"/>
        </w:tabs>
        <w:spacing w:after="120"/>
        <w:jc w:val="both"/>
        <w:rPr>
          <w:rFonts w:ascii="Arial" w:hAnsi="Arial" w:cs="Arial"/>
        </w:rPr>
      </w:pPr>
      <w:r w:rsidRPr="00C86FEA">
        <w:rPr>
          <w:rFonts w:ascii="Arial" w:hAnsi="Arial" w:cs="Arial"/>
          <w:b/>
        </w:rPr>
        <w:t>OBJETIV</w:t>
      </w:r>
      <w:r w:rsidR="00352837" w:rsidRPr="00C86FEA">
        <w:rPr>
          <w:rFonts w:ascii="Arial" w:hAnsi="Arial" w:cs="Arial"/>
          <w:b/>
        </w:rPr>
        <w:t>O</w:t>
      </w:r>
      <w:r w:rsidR="006A4B57" w:rsidRPr="00C86FEA">
        <w:rPr>
          <w:rFonts w:ascii="Arial" w:hAnsi="Arial" w:cs="Arial"/>
          <w:b/>
        </w:rPr>
        <w:t xml:space="preserve"> DEL PROCEDIMIENTO </w:t>
      </w:r>
    </w:p>
    <w:p w14:paraId="79A6C53B" w14:textId="3E61FB95" w:rsidR="00553367" w:rsidRPr="00A1558B" w:rsidRDefault="004746A5" w:rsidP="00B17DA7">
      <w:pPr>
        <w:tabs>
          <w:tab w:val="num" w:pos="426"/>
        </w:tabs>
        <w:spacing w:after="120"/>
        <w:ind w:left="284"/>
        <w:jc w:val="both"/>
        <w:rPr>
          <w:rFonts w:ascii="Arial" w:hAnsi="Arial" w:cs="Arial"/>
        </w:rPr>
      </w:pPr>
      <w:r w:rsidRPr="004746A5">
        <w:rPr>
          <w:rFonts w:ascii="Helvetica" w:hAnsi="Helvetica" w:cs="Arial"/>
        </w:rPr>
        <w:t xml:space="preserve">Establecer los pasos para la elaboración y actualización de los documentos del sistema de gestión de la calidad de </w:t>
      </w:r>
      <w:r w:rsidR="00B878B1">
        <w:rPr>
          <w:rFonts w:ascii="Helvetica" w:hAnsi="Helvetica" w:cs="Arial"/>
        </w:rPr>
        <w:t>SOLIN LOGISTICA</w:t>
      </w:r>
      <w:r w:rsidRPr="004746A5">
        <w:rPr>
          <w:rFonts w:ascii="Helvetica" w:hAnsi="Helvetica" w:cs="Arial"/>
        </w:rPr>
        <w:t xml:space="preserve"> de manera clara, estandarizada, completa y sistemática</w:t>
      </w:r>
    </w:p>
    <w:p w14:paraId="04FA4FD2" w14:textId="5DF63C4B" w:rsidR="00C920F9" w:rsidRPr="004746A5" w:rsidRDefault="00467040" w:rsidP="00B17DA7">
      <w:pPr>
        <w:numPr>
          <w:ilvl w:val="0"/>
          <w:numId w:val="3"/>
        </w:numPr>
        <w:tabs>
          <w:tab w:val="clear" w:pos="720"/>
          <w:tab w:val="num" w:pos="284"/>
          <w:tab w:val="num" w:pos="426"/>
        </w:tabs>
        <w:spacing w:after="120"/>
        <w:jc w:val="both"/>
        <w:rPr>
          <w:rFonts w:ascii="Arial" w:hAnsi="Arial" w:cs="Arial"/>
          <w:b/>
        </w:rPr>
      </w:pPr>
      <w:r w:rsidRPr="004746A5">
        <w:rPr>
          <w:rFonts w:ascii="Arial" w:hAnsi="Arial" w:cs="Arial"/>
          <w:b/>
        </w:rPr>
        <w:t>ALCANCE</w:t>
      </w:r>
      <w:r w:rsidR="006A4B57" w:rsidRPr="004746A5">
        <w:rPr>
          <w:rFonts w:ascii="Arial" w:hAnsi="Arial" w:cs="Arial"/>
          <w:b/>
        </w:rPr>
        <w:t xml:space="preserve"> DEL PROCEDIMIENTO</w:t>
      </w:r>
    </w:p>
    <w:p w14:paraId="4FCA36AA" w14:textId="6F274A12" w:rsidR="00553367" w:rsidRPr="0007288B" w:rsidRDefault="00C920F9" w:rsidP="0007288B">
      <w:pPr>
        <w:tabs>
          <w:tab w:val="num" w:pos="426"/>
        </w:tabs>
        <w:spacing w:after="120"/>
        <w:ind w:left="284"/>
        <w:jc w:val="both"/>
        <w:rPr>
          <w:rFonts w:ascii="Helvetica" w:hAnsi="Helvetica" w:cs="Arial"/>
          <w:lang w:val="es-ES"/>
        </w:rPr>
      </w:pPr>
      <w:r w:rsidRPr="004746A5">
        <w:rPr>
          <w:rFonts w:ascii="Helvetica" w:hAnsi="Helvetica" w:cs="Arial"/>
          <w:lang w:val="es-ES"/>
        </w:rPr>
        <w:t xml:space="preserve">Este procedimiento aplica a todos los documentos del sistema de </w:t>
      </w:r>
      <w:r w:rsidR="00E858C5">
        <w:rPr>
          <w:rFonts w:ascii="Helvetica" w:hAnsi="Helvetica" w:cs="Arial"/>
          <w:lang w:val="es-ES"/>
        </w:rPr>
        <w:t>gestión integral</w:t>
      </w:r>
      <w:r w:rsidRPr="004746A5">
        <w:rPr>
          <w:rFonts w:ascii="Helvetica" w:hAnsi="Helvetica" w:cs="Arial"/>
          <w:lang w:val="es-ES"/>
        </w:rPr>
        <w:t xml:space="preserve"> de </w:t>
      </w:r>
      <w:r w:rsidR="00610CB9">
        <w:rPr>
          <w:rFonts w:ascii="Helvetica" w:hAnsi="Helvetica" w:cs="Arial"/>
          <w:lang w:val="es-ES"/>
        </w:rPr>
        <w:t>S</w:t>
      </w:r>
      <w:r w:rsidR="00B878B1">
        <w:rPr>
          <w:rFonts w:ascii="Helvetica" w:hAnsi="Helvetica" w:cs="Arial"/>
          <w:lang w:val="es-ES"/>
        </w:rPr>
        <w:t>OLIN LOGISTICA</w:t>
      </w:r>
      <w:r w:rsidR="00610CB9">
        <w:rPr>
          <w:rFonts w:ascii="Helvetica" w:hAnsi="Helvetica" w:cs="Arial"/>
          <w:lang w:val="es-ES"/>
        </w:rPr>
        <w:t xml:space="preserve"> </w:t>
      </w:r>
      <w:r w:rsidR="004746A5" w:rsidRPr="004746A5">
        <w:rPr>
          <w:rFonts w:ascii="Helvetica" w:hAnsi="Helvetica" w:cs="Arial"/>
          <w:lang w:val="es-ES"/>
        </w:rPr>
        <w:t>y a todo el personal que genere o modifique documentos del SGC.</w:t>
      </w:r>
    </w:p>
    <w:p w14:paraId="7DAEE4B0" w14:textId="1D5E1DB6" w:rsidR="00851DA4" w:rsidRDefault="00552011" w:rsidP="00B17DA7">
      <w:pPr>
        <w:numPr>
          <w:ilvl w:val="0"/>
          <w:numId w:val="3"/>
        </w:numPr>
        <w:tabs>
          <w:tab w:val="clear" w:pos="720"/>
          <w:tab w:val="num" w:pos="284"/>
          <w:tab w:val="num" w:pos="426"/>
        </w:tabs>
        <w:spacing w:after="1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DEFINICIONES</w:t>
      </w:r>
      <w:r w:rsidR="00851DA4">
        <w:rPr>
          <w:rFonts w:ascii="Arial" w:hAnsi="Arial" w:cs="Arial"/>
          <w:b/>
        </w:rPr>
        <w:t xml:space="preserve"> </w:t>
      </w:r>
    </w:p>
    <w:p w14:paraId="4B2A0294" w14:textId="6FE31A68" w:rsidR="008029A4" w:rsidRDefault="00E858C5" w:rsidP="00B17DA7">
      <w:pPr>
        <w:pStyle w:val="Prrafodelista"/>
        <w:numPr>
          <w:ilvl w:val="0"/>
          <w:numId w:val="5"/>
        </w:numPr>
        <w:tabs>
          <w:tab w:val="num" w:pos="426"/>
        </w:tabs>
        <w:spacing w:after="120"/>
        <w:ind w:left="709" w:hanging="425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Actividad</w:t>
      </w:r>
      <w:r w:rsidR="008029A4" w:rsidRPr="008029A4">
        <w:rPr>
          <w:rFonts w:ascii="Arial" w:hAnsi="Arial" w:cs="Arial"/>
          <w:b/>
        </w:rPr>
        <w:t xml:space="preserve">: </w:t>
      </w:r>
      <w:r w:rsidRPr="00547C69">
        <w:rPr>
          <w:rFonts w:ascii="Arial" w:eastAsia="Arial" w:hAnsi="Arial" w:cs="Arial"/>
          <w:color w:val="000000"/>
        </w:rPr>
        <w:t>Operación o tarea básica para el desarrollo de un proceso</w:t>
      </w:r>
      <w:r w:rsidR="008029A4" w:rsidRPr="008029A4">
        <w:rPr>
          <w:rFonts w:ascii="Arial" w:hAnsi="Arial" w:cs="Arial"/>
          <w:bCs/>
        </w:rPr>
        <w:t>.</w:t>
      </w:r>
    </w:p>
    <w:p w14:paraId="79122484" w14:textId="133DF699" w:rsidR="00851DA4" w:rsidRPr="00A73618" w:rsidRDefault="00A73618" w:rsidP="00B17DA7">
      <w:pPr>
        <w:pStyle w:val="Prrafodelista"/>
        <w:numPr>
          <w:ilvl w:val="0"/>
          <w:numId w:val="5"/>
        </w:numPr>
        <w:tabs>
          <w:tab w:val="num" w:pos="426"/>
        </w:tabs>
        <w:spacing w:after="120"/>
        <w:ind w:left="709" w:hanging="425"/>
        <w:jc w:val="both"/>
        <w:rPr>
          <w:rFonts w:ascii="Arial" w:hAnsi="Arial" w:cs="Arial"/>
          <w:b/>
        </w:rPr>
      </w:pPr>
      <w:r w:rsidRPr="00A73618">
        <w:rPr>
          <w:rFonts w:ascii="Arial" w:hAnsi="Arial" w:cs="Arial"/>
          <w:b/>
        </w:rPr>
        <w:t xml:space="preserve">Cambio mayor: </w:t>
      </w:r>
      <w:r w:rsidRPr="00A73618">
        <w:rPr>
          <w:rFonts w:ascii="Arial" w:hAnsi="Arial" w:cs="Arial"/>
          <w:bCs/>
        </w:rPr>
        <w:t>Para fines de este procedimiento entiéndase como cambios que afectan directamente al desarrollo del proceso. Ejemplo: cambios en el desarrollo del procedimiento como inclusión de formatos, ayudas visuales, bitácoras, etc.</w:t>
      </w:r>
    </w:p>
    <w:p w14:paraId="05B30CD0" w14:textId="29908C43" w:rsidR="00A73618" w:rsidRPr="00A73618" w:rsidRDefault="00A73618" w:rsidP="00B17DA7">
      <w:pPr>
        <w:pStyle w:val="Prrafodelista"/>
        <w:numPr>
          <w:ilvl w:val="0"/>
          <w:numId w:val="5"/>
        </w:numPr>
        <w:tabs>
          <w:tab w:val="num" w:pos="426"/>
        </w:tabs>
        <w:spacing w:after="120"/>
        <w:ind w:left="709" w:hanging="425"/>
        <w:jc w:val="both"/>
        <w:rPr>
          <w:rFonts w:ascii="Arial" w:hAnsi="Arial" w:cs="Arial"/>
          <w:b/>
        </w:rPr>
      </w:pPr>
      <w:r w:rsidRPr="00A73618">
        <w:rPr>
          <w:rFonts w:ascii="Arial" w:hAnsi="Arial" w:cs="Arial"/>
          <w:b/>
        </w:rPr>
        <w:t xml:space="preserve">Cambio menor: </w:t>
      </w:r>
      <w:r w:rsidRPr="00A73618">
        <w:rPr>
          <w:rFonts w:ascii="Arial" w:hAnsi="Arial" w:cs="Arial"/>
          <w:bCs/>
        </w:rPr>
        <w:t>Para fines de este procedimiento entiéndase como cambios que no afectan a los procesos. Ejemplo: corrección de claves, ortografía, cambios de versión, firmas de autorización y revisión, etc.</w:t>
      </w:r>
    </w:p>
    <w:p w14:paraId="2961BA90" w14:textId="57DD85B6" w:rsidR="00A73618" w:rsidRPr="00A73618" w:rsidRDefault="00A73618" w:rsidP="00B17DA7">
      <w:pPr>
        <w:pStyle w:val="Prrafodelista"/>
        <w:numPr>
          <w:ilvl w:val="0"/>
          <w:numId w:val="5"/>
        </w:numPr>
        <w:tabs>
          <w:tab w:val="num" w:pos="426"/>
        </w:tabs>
        <w:spacing w:after="120"/>
        <w:ind w:left="709" w:hanging="425"/>
        <w:jc w:val="both"/>
        <w:rPr>
          <w:rFonts w:ascii="Arial" w:hAnsi="Arial" w:cs="Arial"/>
          <w:b/>
        </w:rPr>
      </w:pPr>
      <w:r w:rsidRPr="00A73618">
        <w:rPr>
          <w:rFonts w:ascii="Arial" w:hAnsi="Arial" w:cs="Arial"/>
          <w:b/>
        </w:rPr>
        <w:t xml:space="preserve">Catálogo (CT): </w:t>
      </w:r>
      <w:r w:rsidRPr="00A73618">
        <w:rPr>
          <w:rFonts w:ascii="Arial" w:hAnsi="Arial" w:cs="Arial"/>
          <w:bCs/>
        </w:rPr>
        <w:t>Lista o relación ordenada con algún criterio de una empresa o institución, que generalmente contiene una breve descripción del objeto relacionado o ciertos datos de interés.</w:t>
      </w:r>
    </w:p>
    <w:p w14:paraId="685F7EAA" w14:textId="2B6725C1" w:rsidR="00A73618" w:rsidRPr="00A73618" w:rsidRDefault="00A73618" w:rsidP="00B17DA7">
      <w:pPr>
        <w:pStyle w:val="Prrafodelista"/>
        <w:numPr>
          <w:ilvl w:val="0"/>
          <w:numId w:val="5"/>
        </w:numPr>
        <w:tabs>
          <w:tab w:val="num" w:pos="426"/>
        </w:tabs>
        <w:spacing w:after="120"/>
        <w:ind w:left="709" w:hanging="425"/>
        <w:jc w:val="both"/>
        <w:rPr>
          <w:rFonts w:ascii="Arial" w:hAnsi="Arial" w:cs="Arial"/>
          <w:b/>
        </w:rPr>
      </w:pPr>
      <w:r w:rsidRPr="00A73618">
        <w:rPr>
          <w:rFonts w:ascii="Arial" w:hAnsi="Arial" w:cs="Arial"/>
          <w:b/>
        </w:rPr>
        <w:t xml:space="preserve">Descriptivo de puesto (DP): </w:t>
      </w:r>
      <w:r w:rsidRPr="00A73618">
        <w:rPr>
          <w:rFonts w:ascii="Arial" w:hAnsi="Arial" w:cs="Arial"/>
          <w:bCs/>
        </w:rPr>
        <w:t>método de recopilación de los requisitos y calificaciones exigidas para el cumplimiento satisfactorio de las tareas de un empleado.</w:t>
      </w:r>
    </w:p>
    <w:p w14:paraId="2F201FCD" w14:textId="59B73911" w:rsidR="00A73618" w:rsidRPr="00A73618" w:rsidRDefault="00A73618" w:rsidP="00B17DA7">
      <w:pPr>
        <w:pStyle w:val="Prrafodelista"/>
        <w:numPr>
          <w:ilvl w:val="0"/>
          <w:numId w:val="5"/>
        </w:numPr>
        <w:tabs>
          <w:tab w:val="num" w:pos="426"/>
        </w:tabs>
        <w:spacing w:after="120"/>
        <w:ind w:left="709" w:hanging="425"/>
        <w:jc w:val="both"/>
        <w:rPr>
          <w:rFonts w:ascii="Arial" w:hAnsi="Arial" w:cs="Arial"/>
          <w:b/>
        </w:rPr>
      </w:pPr>
      <w:r w:rsidRPr="00A73618">
        <w:rPr>
          <w:rFonts w:ascii="Arial" w:hAnsi="Arial" w:cs="Arial"/>
          <w:b/>
        </w:rPr>
        <w:t xml:space="preserve">Documentos externos (DE): </w:t>
      </w:r>
      <w:r w:rsidRPr="00A73618">
        <w:rPr>
          <w:rFonts w:ascii="Arial" w:hAnsi="Arial" w:cs="Arial"/>
          <w:bCs/>
        </w:rPr>
        <w:t xml:space="preserve">Para fines de este procedimiento entiéndase como aquellos documentos que no son elaborados en las instalaciones de </w:t>
      </w:r>
      <w:r w:rsidR="00610CB9">
        <w:rPr>
          <w:rFonts w:ascii="Arial" w:hAnsi="Arial" w:cs="Arial"/>
          <w:bCs/>
        </w:rPr>
        <w:t>S</w:t>
      </w:r>
      <w:r w:rsidR="00B878B1">
        <w:rPr>
          <w:rFonts w:ascii="Arial" w:hAnsi="Arial" w:cs="Arial"/>
          <w:bCs/>
        </w:rPr>
        <w:t>OLIN LOGISTICA</w:t>
      </w:r>
      <w:r w:rsidRPr="00A73618">
        <w:rPr>
          <w:rFonts w:ascii="Arial" w:hAnsi="Arial" w:cs="Arial"/>
          <w:bCs/>
        </w:rPr>
        <w:t xml:space="preserve"> pero que son necesarios para aplicar otros documentos del SGC.</w:t>
      </w:r>
    </w:p>
    <w:p w14:paraId="6479A9CE" w14:textId="77777777" w:rsidR="00A73618" w:rsidRPr="00A73618" w:rsidRDefault="00A73618" w:rsidP="00B17DA7">
      <w:pPr>
        <w:pStyle w:val="Prrafodelista"/>
        <w:numPr>
          <w:ilvl w:val="0"/>
          <w:numId w:val="5"/>
        </w:numPr>
        <w:tabs>
          <w:tab w:val="num" w:pos="426"/>
        </w:tabs>
        <w:spacing w:after="120"/>
        <w:ind w:left="709"/>
        <w:jc w:val="both"/>
        <w:rPr>
          <w:rFonts w:ascii="Arial" w:hAnsi="Arial" w:cs="Arial"/>
          <w:bCs/>
        </w:rPr>
      </w:pPr>
      <w:r w:rsidRPr="00A73618">
        <w:rPr>
          <w:rFonts w:ascii="Arial" w:hAnsi="Arial" w:cs="Arial"/>
          <w:b/>
        </w:rPr>
        <w:t xml:space="preserve">Instructivo de trabajo (IT): </w:t>
      </w:r>
      <w:r w:rsidRPr="00A73618">
        <w:rPr>
          <w:rFonts w:ascii="Arial" w:hAnsi="Arial" w:cs="Arial"/>
          <w:bCs/>
        </w:rPr>
        <w:t>Documento generalmente en forma de guía que contiene los pasos a seguir para la ejecución de una actividad rutinaria.</w:t>
      </w:r>
    </w:p>
    <w:p w14:paraId="2A742A0A" w14:textId="77777777" w:rsidR="00A73618" w:rsidRPr="00A73618" w:rsidRDefault="00A73618" w:rsidP="00B17DA7">
      <w:pPr>
        <w:pStyle w:val="Prrafodelista"/>
        <w:numPr>
          <w:ilvl w:val="0"/>
          <w:numId w:val="5"/>
        </w:numPr>
        <w:tabs>
          <w:tab w:val="num" w:pos="426"/>
        </w:tabs>
        <w:spacing w:after="120"/>
        <w:ind w:left="709"/>
        <w:jc w:val="both"/>
        <w:rPr>
          <w:rFonts w:ascii="Arial" w:hAnsi="Arial" w:cs="Arial"/>
          <w:b/>
        </w:rPr>
      </w:pPr>
      <w:r w:rsidRPr="00A73618">
        <w:rPr>
          <w:rFonts w:ascii="Arial" w:hAnsi="Arial" w:cs="Arial"/>
          <w:b/>
        </w:rPr>
        <w:t xml:space="preserve">Manual (MA): </w:t>
      </w:r>
      <w:r w:rsidRPr="00A73618">
        <w:rPr>
          <w:rFonts w:ascii="Arial" w:hAnsi="Arial" w:cs="Arial"/>
          <w:bCs/>
        </w:rPr>
        <w:t>Documento en el cual se recogen los aspectos básicos, esenciales de una función o área; se emplea para comprender mejor el funcionamiento de algún proceso.</w:t>
      </w:r>
    </w:p>
    <w:p w14:paraId="457D922E" w14:textId="77777777" w:rsidR="00A73618" w:rsidRPr="00A73618" w:rsidRDefault="00A73618" w:rsidP="00B17DA7">
      <w:pPr>
        <w:pStyle w:val="Prrafodelista"/>
        <w:numPr>
          <w:ilvl w:val="0"/>
          <w:numId w:val="5"/>
        </w:numPr>
        <w:tabs>
          <w:tab w:val="num" w:pos="426"/>
        </w:tabs>
        <w:spacing w:after="120"/>
        <w:ind w:left="709"/>
        <w:jc w:val="both"/>
        <w:rPr>
          <w:rFonts w:ascii="Arial" w:hAnsi="Arial" w:cs="Arial"/>
          <w:b/>
        </w:rPr>
      </w:pPr>
      <w:r w:rsidRPr="00A73618">
        <w:rPr>
          <w:rFonts w:ascii="Arial" w:hAnsi="Arial" w:cs="Arial"/>
          <w:b/>
        </w:rPr>
        <w:t xml:space="preserve">Política (PL): </w:t>
      </w:r>
      <w:r w:rsidRPr="00A73618">
        <w:rPr>
          <w:rFonts w:ascii="Arial" w:hAnsi="Arial" w:cs="Arial"/>
          <w:bCs/>
        </w:rPr>
        <w:t>Instrucciones globales y orientación de una organización relativas a la calidad e inocuidad.</w:t>
      </w:r>
    </w:p>
    <w:p w14:paraId="1367A970" w14:textId="5F41AF9B" w:rsidR="00A73618" w:rsidRPr="00A73618" w:rsidRDefault="00620E7B" w:rsidP="00B17DA7">
      <w:pPr>
        <w:pStyle w:val="Prrafodelista"/>
        <w:numPr>
          <w:ilvl w:val="0"/>
          <w:numId w:val="5"/>
        </w:numPr>
        <w:tabs>
          <w:tab w:val="num" w:pos="426"/>
        </w:tabs>
        <w:spacing w:after="120"/>
        <w:ind w:left="862" w:hanging="51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Procedimiento</w:t>
      </w:r>
      <w:r w:rsidR="00A73618" w:rsidRPr="00A73618">
        <w:rPr>
          <w:rFonts w:ascii="Arial" w:hAnsi="Arial" w:cs="Arial"/>
          <w:b/>
        </w:rPr>
        <w:t xml:space="preserve"> (PD): </w:t>
      </w:r>
      <w:r w:rsidR="00A73618" w:rsidRPr="00620E7B">
        <w:rPr>
          <w:rFonts w:ascii="Arial" w:hAnsi="Arial" w:cs="Arial"/>
          <w:bCs/>
        </w:rPr>
        <w:t>Documentos que proporcionan información sobre como efectuar las actividades y los procesos de manera coherente.</w:t>
      </w:r>
    </w:p>
    <w:p w14:paraId="0ADBF3E6" w14:textId="7C23A727" w:rsidR="00A73618" w:rsidRPr="00620E7B" w:rsidRDefault="00A73618" w:rsidP="00B17DA7">
      <w:pPr>
        <w:pStyle w:val="Prrafodelista"/>
        <w:numPr>
          <w:ilvl w:val="0"/>
          <w:numId w:val="5"/>
        </w:numPr>
        <w:tabs>
          <w:tab w:val="num" w:pos="709"/>
        </w:tabs>
        <w:spacing w:after="120"/>
        <w:ind w:left="511" w:hanging="284"/>
        <w:jc w:val="both"/>
        <w:rPr>
          <w:rFonts w:ascii="Arial" w:hAnsi="Arial" w:cs="Arial"/>
          <w:b/>
        </w:rPr>
      </w:pPr>
      <w:r w:rsidRPr="00A73618">
        <w:rPr>
          <w:rFonts w:ascii="Arial" w:hAnsi="Arial" w:cs="Arial"/>
          <w:b/>
        </w:rPr>
        <w:t xml:space="preserve">Programa (PG): </w:t>
      </w:r>
      <w:r w:rsidRPr="00620E7B">
        <w:rPr>
          <w:rFonts w:ascii="Arial" w:hAnsi="Arial" w:cs="Arial"/>
          <w:bCs/>
        </w:rPr>
        <w:t>Proyecto o planificación ordenada de las distintas partes o actividades que componen algo que se va a realizar.</w:t>
      </w:r>
    </w:p>
    <w:p w14:paraId="7ED081DE" w14:textId="36D59724" w:rsidR="00620E7B" w:rsidRPr="00A73618" w:rsidRDefault="00620E7B" w:rsidP="00B17DA7">
      <w:pPr>
        <w:pStyle w:val="Prrafodelista"/>
        <w:numPr>
          <w:ilvl w:val="0"/>
          <w:numId w:val="5"/>
        </w:numPr>
        <w:tabs>
          <w:tab w:val="num" w:pos="426"/>
        </w:tabs>
        <w:spacing w:after="120"/>
        <w:ind w:left="511" w:hanging="284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Registro (RG): </w:t>
      </w:r>
      <w:r w:rsidRPr="00620E7B">
        <w:rPr>
          <w:rFonts w:ascii="Arial" w:hAnsi="Arial" w:cs="Arial"/>
          <w:bCs/>
        </w:rPr>
        <w:t>Documento o plantilla que se emplea para anotar los datos relacionados con la realización de cualquier tarea del sistema.</w:t>
      </w:r>
    </w:p>
    <w:p w14:paraId="33287999" w14:textId="77777777" w:rsidR="00A73618" w:rsidRPr="00A73618" w:rsidRDefault="00A73618" w:rsidP="00B17DA7">
      <w:pPr>
        <w:pStyle w:val="Prrafodelista"/>
        <w:numPr>
          <w:ilvl w:val="0"/>
          <w:numId w:val="5"/>
        </w:numPr>
        <w:tabs>
          <w:tab w:val="num" w:pos="426"/>
        </w:tabs>
        <w:spacing w:after="120"/>
        <w:ind w:left="511" w:hanging="284"/>
        <w:jc w:val="both"/>
        <w:rPr>
          <w:rFonts w:ascii="Arial" w:hAnsi="Arial" w:cs="Arial"/>
          <w:b/>
        </w:rPr>
      </w:pPr>
      <w:r w:rsidRPr="00A73618">
        <w:rPr>
          <w:rFonts w:ascii="Arial" w:hAnsi="Arial" w:cs="Arial"/>
          <w:b/>
        </w:rPr>
        <w:t xml:space="preserve">Reglamento (RE): </w:t>
      </w:r>
      <w:r w:rsidRPr="00620E7B">
        <w:rPr>
          <w:rFonts w:ascii="Arial" w:hAnsi="Arial" w:cs="Arial"/>
          <w:bCs/>
        </w:rPr>
        <w:t>Conjunto ordenado de reglas dictadas por la alta dirección para la ejecución de actividades y funcionamiento de una compañía.</w:t>
      </w:r>
    </w:p>
    <w:p w14:paraId="32CDC184" w14:textId="3A902DE2" w:rsidR="00A73618" w:rsidRPr="00A73618" w:rsidRDefault="00A73618" w:rsidP="00B17DA7">
      <w:pPr>
        <w:pStyle w:val="Prrafodelista"/>
        <w:numPr>
          <w:ilvl w:val="0"/>
          <w:numId w:val="5"/>
        </w:numPr>
        <w:spacing w:after="120"/>
        <w:ind w:left="454" w:hanging="284"/>
        <w:jc w:val="both"/>
        <w:rPr>
          <w:rFonts w:ascii="Arial" w:hAnsi="Arial" w:cs="Arial"/>
          <w:b/>
        </w:rPr>
      </w:pPr>
      <w:r w:rsidRPr="00A73618">
        <w:rPr>
          <w:rFonts w:ascii="Arial" w:hAnsi="Arial" w:cs="Arial"/>
          <w:b/>
        </w:rPr>
        <w:lastRenderedPageBreak/>
        <w:t>Sistema de Gestión de Calidad (SG</w:t>
      </w:r>
      <w:r w:rsidR="00FB39DA">
        <w:rPr>
          <w:rFonts w:ascii="Arial" w:hAnsi="Arial" w:cs="Arial"/>
          <w:b/>
        </w:rPr>
        <w:t>I</w:t>
      </w:r>
      <w:r w:rsidRPr="00A73618">
        <w:rPr>
          <w:rFonts w:ascii="Arial" w:hAnsi="Arial" w:cs="Arial"/>
          <w:b/>
        </w:rPr>
        <w:t xml:space="preserve">): </w:t>
      </w:r>
      <w:r w:rsidR="00FB39DA" w:rsidRPr="00547C69">
        <w:rPr>
          <w:rFonts w:ascii="Arial" w:eastAsia="Arial" w:hAnsi="Arial" w:cs="Arial"/>
          <w:color w:val="000000"/>
        </w:rPr>
        <w:t>Siglas de abreviatura con las que se nombran al sistema de gestión integral, mismo que está conformado por el sistema de calidad, inocuidad y seguridad</w:t>
      </w:r>
      <w:r w:rsidR="00620E7B">
        <w:rPr>
          <w:rFonts w:ascii="Arial" w:hAnsi="Arial" w:cs="Arial"/>
          <w:bCs/>
        </w:rPr>
        <w:t>.</w:t>
      </w:r>
    </w:p>
    <w:p w14:paraId="7817DA8A" w14:textId="1A85C41D" w:rsidR="00A73618" w:rsidRPr="00FA705D" w:rsidRDefault="00A73618" w:rsidP="00B17DA7">
      <w:pPr>
        <w:pStyle w:val="Prrafodelista"/>
        <w:numPr>
          <w:ilvl w:val="0"/>
          <w:numId w:val="5"/>
        </w:numPr>
        <w:tabs>
          <w:tab w:val="num" w:pos="426"/>
        </w:tabs>
        <w:spacing w:after="120"/>
        <w:ind w:left="527" w:hanging="357"/>
        <w:jc w:val="both"/>
        <w:rPr>
          <w:rFonts w:ascii="Arial" w:hAnsi="Arial" w:cs="Arial"/>
          <w:b/>
        </w:rPr>
      </w:pPr>
      <w:r w:rsidRPr="00A73618">
        <w:rPr>
          <w:rFonts w:ascii="Arial" w:hAnsi="Arial" w:cs="Arial"/>
          <w:b/>
        </w:rPr>
        <w:t>Verbo en infinitivo:</w:t>
      </w:r>
      <w:r w:rsidRPr="00620E7B">
        <w:rPr>
          <w:rFonts w:ascii="Arial" w:hAnsi="Arial" w:cs="Arial"/>
          <w:bCs/>
        </w:rPr>
        <w:t xml:space="preserve"> Verbos que se presentan en una forma no conjugada, es decir, sin remitir un determinado tiempo verbal, describen la acción básica sin conjugación. Ejemplo (dormir, saltar, cantar, correr, salir).</w:t>
      </w:r>
    </w:p>
    <w:p w14:paraId="702FD288" w14:textId="77777777" w:rsidR="00957C7C" w:rsidRPr="00957C7C" w:rsidRDefault="00957C7C" w:rsidP="00B17DA7">
      <w:pPr>
        <w:tabs>
          <w:tab w:val="num" w:pos="426"/>
        </w:tabs>
        <w:spacing w:after="120"/>
        <w:jc w:val="both"/>
        <w:rPr>
          <w:rFonts w:ascii="Helvetica" w:hAnsi="Helvetica" w:cs="Arial"/>
          <w:lang w:val="es-ES"/>
        </w:rPr>
      </w:pPr>
    </w:p>
    <w:p w14:paraId="22529E96" w14:textId="6EDE9B80" w:rsidR="00F85873" w:rsidRPr="00B82643" w:rsidRDefault="00467040" w:rsidP="00B17DA7">
      <w:pPr>
        <w:numPr>
          <w:ilvl w:val="0"/>
          <w:numId w:val="3"/>
        </w:numPr>
        <w:tabs>
          <w:tab w:val="clear" w:pos="720"/>
          <w:tab w:val="num" w:pos="284"/>
          <w:tab w:val="num" w:pos="426"/>
        </w:tabs>
        <w:spacing w:after="120"/>
        <w:jc w:val="both"/>
        <w:rPr>
          <w:rFonts w:ascii="Arial" w:hAnsi="Arial" w:cs="Arial"/>
          <w:b/>
        </w:rPr>
      </w:pPr>
      <w:r w:rsidRPr="00A1558B">
        <w:rPr>
          <w:rFonts w:ascii="Arial" w:hAnsi="Arial" w:cs="Arial"/>
          <w:b/>
        </w:rPr>
        <w:t>DESARROLLO</w:t>
      </w:r>
      <w:r w:rsidR="00352837">
        <w:rPr>
          <w:rFonts w:ascii="Arial" w:hAnsi="Arial" w:cs="Arial"/>
          <w:b/>
        </w:rPr>
        <w:t xml:space="preserve"> DEL PROCEDIMIENTO</w:t>
      </w:r>
    </w:p>
    <w:p w14:paraId="07E80B45" w14:textId="5A60955F" w:rsidR="00866CBA" w:rsidRDefault="00547EC5" w:rsidP="00B17DA7">
      <w:pPr>
        <w:pStyle w:val="Textoindependiente"/>
        <w:tabs>
          <w:tab w:val="num" w:pos="426"/>
        </w:tabs>
        <w:spacing w:after="120"/>
        <w:contextualSpacing/>
        <w:mirrorIndents/>
        <w:jc w:val="both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4.1 </w:t>
      </w:r>
      <w:r w:rsidR="00E85BA0">
        <w:rPr>
          <w:rFonts w:cs="Arial"/>
          <w:b/>
          <w:sz w:val="20"/>
        </w:rPr>
        <w:t xml:space="preserve">Estructura </w:t>
      </w:r>
    </w:p>
    <w:tbl>
      <w:tblPr>
        <w:tblStyle w:val="Tablaconcuadrculaclara"/>
        <w:tblW w:w="10578" w:type="dxa"/>
        <w:tblInd w:w="279" w:type="dxa"/>
        <w:tblLook w:val="04A0" w:firstRow="1" w:lastRow="0" w:firstColumn="1" w:lastColumn="0" w:noHBand="0" w:noVBand="1"/>
      </w:tblPr>
      <w:tblGrid>
        <w:gridCol w:w="2122"/>
        <w:gridCol w:w="8456"/>
      </w:tblGrid>
      <w:tr w:rsidR="00C517DE" w14:paraId="56184DE3" w14:textId="77777777" w:rsidTr="002A3BFF">
        <w:tc>
          <w:tcPr>
            <w:tcW w:w="2122" w:type="dxa"/>
            <w:shd w:val="clear" w:color="auto" w:fill="C1D62E"/>
          </w:tcPr>
          <w:p w14:paraId="7BFC0B3C" w14:textId="77777777" w:rsidR="00E85BA0" w:rsidRPr="00775F1B" w:rsidRDefault="00E85BA0" w:rsidP="00B17DA7">
            <w:p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/>
              </w:rPr>
            </w:pPr>
            <w:r w:rsidRPr="00775F1B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8456" w:type="dxa"/>
            <w:shd w:val="clear" w:color="auto" w:fill="C1D62E"/>
          </w:tcPr>
          <w:p w14:paraId="0F47F1EA" w14:textId="7BFE2AD4" w:rsidR="00E85BA0" w:rsidRPr="00775F1B" w:rsidRDefault="00E85BA0" w:rsidP="00B17DA7">
            <w:p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/>
              </w:rPr>
            </w:pPr>
            <w:r w:rsidRPr="00775F1B">
              <w:rPr>
                <w:rFonts w:ascii="Arial" w:eastAsia="Arial" w:hAnsi="Arial" w:cs="Arial"/>
                <w:b/>
              </w:rPr>
              <w:t>Ac</w:t>
            </w:r>
            <w:r w:rsidR="002A3BFF">
              <w:rPr>
                <w:rFonts w:ascii="Arial" w:eastAsia="Arial" w:hAnsi="Arial" w:cs="Arial"/>
                <w:b/>
              </w:rPr>
              <w:t>tividad</w:t>
            </w:r>
          </w:p>
        </w:tc>
      </w:tr>
      <w:tr w:rsidR="00C517DE" w14:paraId="088B08E5" w14:textId="77777777" w:rsidTr="00B17DA7">
        <w:tc>
          <w:tcPr>
            <w:tcW w:w="2122" w:type="dxa"/>
          </w:tcPr>
          <w:p w14:paraId="6D65387B" w14:textId="77777777" w:rsidR="00E85BA0" w:rsidRPr="00670F01" w:rsidRDefault="00E85BA0" w:rsidP="00B17DA7">
            <w:p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/>
                <w:sz w:val="32"/>
                <w:szCs w:val="32"/>
              </w:rPr>
            </w:pPr>
          </w:p>
          <w:p w14:paraId="5F34A95D" w14:textId="77777777" w:rsidR="00E85BA0" w:rsidRPr="00775F1B" w:rsidRDefault="00E85BA0" w:rsidP="00B17DA7">
            <w:p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/>
              </w:rPr>
            </w:pPr>
            <w:r w:rsidRPr="00775F1B">
              <w:rPr>
                <w:rFonts w:ascii="Arial" w:eastAsia="Arial" w:hAnsi="Arial" w:cs="Arial"/>
                <w:b/>
              </w:rPr>
              <w:t>Responsable del documento</w:t>
            </w:r>
          </w:p>
        </w:tc>
        <w:tc>
          <w:tcPr>
            <w:tcW w:w="8456" w:type="dxa"/>
          </w:tcPr>
          <w:p w14:paraId="0252372C" w14:textId="77777777" w:rsidR="00E85BA0" w:rsidRDefault="00E85BA0" w:rsidP="00B17DA7">
            <w:p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DOCUMENTOS DE PLANTILLA PREESTABLECIDA</w:t>
            </w:r>
          </w:p>
          <w:p w14:paraId="59827009" w14:textId="403023F3" w:rsidR="00E85BA0" w:rsidRPr="00427ECA" w:rsidRDefault="00E85BA0" w:rsidP="00B17DA7">
            <w:p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 xml:space="preserve">Véase Anexo </w:t>
            </w:r>
            <w:r w:rsidR="00A63E8E">
              <w:rPr>
                <w:rFonts w:ascii="Arial" w:eastAsia="Arial" w:hAnsi="Arial" w:cs="Arial"/>
                <w:bCs/>
              </w:rPr>
              <w:t>8.</w:t>
            </w:r>
            <w:r>
              <w:rPr>
                <w:rFonts w:ascii="Arial" w:eastAsia="Arial" w:hAnsi="Arial" w:cs="Arial"/>
                <w:bCs/>
              </w:rPr>
              <w:t>1 para consultar qué segmentos se requieren de acuerdo al tipo de documento</w:t>
            </w:r>
            <w:r w:rsidR="00E54161">
              <w:rPr>
                <w:rFonts w:ascii="Arial" w:eastAsia="Arial" w:hAnsi="Arial" w:cs="Arial"/>
                <w:bCs/>
              </w:rPr>
              <w:t xml:space="preserve">, puede tomar como referencia la plantilla para elaboración de documentos </w:t>
            </w:r>
            <w:proofErr w:type="gramStart"/>
            <w:r w:rsidR="00E54161">
              <w:rPr>
                <w:rFonts w:ascii="Arial" w:eastAsia="Arial" w:hAnsi="Arial" w:cs="Arial"/>
                <w:bCs/>
              </w:rPr>
              <w:t>(</w:t>
            </w:r>
            <w:r w:rsidR="00A76B90">
              <w:rPr>
                <w:rFonts w:ascii="Arial" w:eastAsia="Arial" w:hAnsi="Arial" w:cs="Arial"/>
                <w:bCs/>
              </w:rPr>
              <w:t xml:space="preserve">  </w:t>
            </w:r>
            <w:proofErr w:type="gramEnd"/>
            <w:r w:rsidR="00A76B90">
              <w:rPr>
                <w:rFonts w:ascii="Arial" w:eastAsia="Arial" w:hAnsi="Arial" w:cs="Arial"/>
                <w:bCs/>
              </w:rPr>
              <w:t xml:space="preserve">    </w:t>
            </w:r>
            <w:r w:rsidR="00E54161">
              <w:rPr>
                <w:rFonts w:ascii="Arial" w:eastAsia="Arial" w:hAnsi="Arial" w:cs="Arial"/>
                <w:bCs/>
              </w:rPr>
              <w:t>).</w:t>
            </w:r>
          </w:p>
          <w:p w14:paraId="7C10F2D7" w14:textId="275524A3" w:rsidR="00E85BA0" w:rsidRPr="00C13E01" w:rsidRDefault="00E85BA0" w:rsidP="00B17DA7">
            <w:pPr>
              <w:pStyle w:val="Prrafodelista"/>
              <w:numPr>
                <w:ilvl w:val="6"/>
                <w:numId w:val="10"/>
              </w:numPr>
              <w:tabs>
                <w:tab w:val="num" w:pos="426"/>
              </w:tabs>
              <w:spacing w:after="120"/>
              <w:ind w:left="412"/>
              <w:jc w:val="both"/>
              <w:rPr>
                <w:rFonts w:ascii="Arial" w:eastAsia="Arial" w:hAnsi="Arial" w:cs="Arial"/>
                <w:bCs/>
              </w:rPr>
            </w:pPr>
            <w:r w:rsidRPr="00C13E01">
              <w:rPr>
                <w:rFonts w:ascii="Arial" w:eastAsia="Arial" w:hAnsi="Arial" w:cs="Arial"/>
                <w:bCs/>
              </w:rPr>
              <w:t xml:space="preserve">Colocar en el encabezado de </w:t>
            </w:r>
            <w:r w:rsidR="00585715">
              <w:rPr>
                <w:rFonts w:ascii="Arial" w:eastAsia="Arial" w:hAnsi="Arial" w:cs="Arial"/>
                <w:bCs/>
              </w:rPr>
              <w:t>la primera página</w:t>
            </w:r>
            <w:r w:rsidRPr="00C13E01">
              <w:rPr>
                <w:rFonts w:ascii="Arial" w:eastAsia="Arial" w:hAnsi="Arial" w:cs="Arial"/>
                <w:bCs/>
              </w:rPr>
              <w:t xml:space="preserve"> el contenido siguiente:</w:t>
            </w:r>
          </w:p>
          <w:tbl>
            <w:tblPr>
              <w:tblW w:w="5000" w:type="pct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12" w:space="0" w:color="000000"/>
                <w:insideV w:val="single" w:sz="12" w:space="0" w:color="000000"/>
              </w:tblBorders>
              <w:tblLook w:val="0000" w:firstRow="0" w:lastRow="0" w:firstColumn="0" w:lastColumn="0" w:noHBand="0" w:noVBand="0"/>
            </w:tblPr>
            <w:tblGrid>
              <w:gridCol w:w="3279"/>
              <w:gridCol w:w="2104"/>
              <w:gridCol w:w="1360"/>
              <w:gridCol w:w="1467"/>
            </w:tblGrid>
            <w:tr w:rsidR="00610CB9" w14:paraId="047FFC86" w14:textId="77777777" w:rsidTr="00610CB9">
              <w:trPr>
                <w:trHeight w:val="1322"/>
              </w:trPr>
              <w:tc>
                <w:tcPr>
                  <w:tcW w:w="1500" w:type="pct"/>
                  <w:tcBorders>
                    <w:right w:val="single" w:sz="12" w:space="0" w:color="000000"/>
                  </w:tcBorders>
                  <w:vAlign w:val="bottom"/>
                </w:tcPr>
                <w:p w14:paraId="4EBA1D83" w14:textId="6B422C4C" w:rsidR="00610CB9" w:rsidRDefault="00B878B1" w:rsidP="00610CB9">
                  <w:pPr>
                    <w:keepNext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ind w:right="-108"/>
                    <w:rPr>
                      <w:rFonts w:ascii="Arial" w:eastAsia="Arial" w:hAnsi="Arial" w:cs="Arial"/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i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 wp14:anchorId="69183FDA" wp14:editId="12809E36">
                        <wp:extent cx="1945005" cy="1097280"/>
                        <wp:effectExtent l="0" t="0" r="0" b="7620"/>
                        <wp:docPr id="2" name="Imagen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45005" cy="109728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91" w:type="pct"/>
                  <w:tcBorders>
                    <w:left w:val="nil"/>
                    <w:right w:val="single" w:sz="12" w:space="0" w:color="000000"/>
                  </w:tcBorders>
                </w:tcPr>
                <w:p w14:paraId="550AFEA9" w14:textId="77777777" w:rsidR="00610CB9" w:rsidRDefault="00610CB9" w:rsidP="00610CB9">
                  <w:pPr>
                    <w:spacing w:before="20" w:after="20"/>
                    <w:jc w:val="center"/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  <w:t>Nombre del documento:</w:t>
                  </w:r>
                </w:p>
                <w:p w14:paraId="21D86B98" w14:textId="77777777" w:rsidR="00610CB9" w:rsidRDefault="00610CB9" w:rsidP="00610CB9">
                  <w:pPr>
                    <w:spacing w:before="20" w:after="20"/>
                    <w:jc w:val="center"/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</w:p>
                <w:p w14:paraId="06A463AA" w14:textId="450FC59F" w:rsidR="00610CB9" w:rsidRDefault="00610CB9" w:rsidP="00610CB9">
                  <w:pPr>
                    <w:pStyle w:val="Ttulo3"/>
                    <w:spacing w:before="20" w:after="20"/>
                    <w:rPr>
                      <w:rFonts w:ascii="Arial" w:eastAsia="Arial" w:hAnsi="Arial" w:cs="Arial"/>
                      <w:b w:val="0"/>
                      <w:sz w:val="18"/>
                      <w:szCs w:val="18"/>
                    </w:rPr>
                  </w:pPr>
                </w:p>
              </w:tc>
              <w:tc>
                <w:tcPr>
                  <w:tcW w:w="1037" w:type="pct"/>
                  <w:tcBorders>
                    <w:left w:val="nil"/>
                  </w:tcBorders>
                </w:tcPr>
                <w:p w14:paraId="6B902222" w14:textId="77777777" w:rsidR="00610CB9" w:rsidRDefault="00610CB9" w:rsidP="00610CB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  <w:t>Código del documento:</w:t>
                  </w:r>
                </w:p>
                <w:p w14:paraId="137A6718" w14:textId="77777777" w:rsidR="00610CB9" w:rsidRDefault="00610CB9" w:rsidP="00610CB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</w:pPr>
                </w:p>
                <w:p w14:paraId="59D1B731" w14:textId="77777777" w:rsidR="00610CB9" w:rsidRDefault="00610CB9" w:rsidP="00610CB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972" w:type="pct"/>
                </w:tcPr>
                <w:p w14:paraId="5D6DCAD6" w14:textId="77777777" w:rsidR="00610CB9" w:rsidRPr="00D52208" w:rsidRDefault="00610CB9" w:rsidP="00610CB9">
                  <w:pPr>
                    <w:pStyle w:val="Ttulo1"/>
                    <w:spacing w:before="20" w:after="20"/>
                    <w:ind w:hanging="108"/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Área o departamento:</w:t>
                  </w:r>
                </w:p>
                <w:p w14:paraId="580B4D21" w14:textId="77777777" w:rsidR="00610CB9" w:rsidRDefault="00610CB9" w:rsidP="00610CB9">
                  <w:pPr>
                    <w:keepNext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ind w:hanging="108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</w:pPr>
                </w:p>
                <w:p w14:paraId="449ADF94" w14:textId="55060323" w:rsidR="00610CB9" w:rsidRDefault="00610CB9" w:rsidP="00610CB9">
                  <w:pPr>
                    <w:keepNext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ind w:hanging="108"/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</w:tc>
            </w:tr>
            <w:tr w:rsidR="00610CB9" w14:paraId="1BE32ADF" w14:textId="77777777" w:rsidTr="00610CB9">
              <w:trPr>
                <w:trHeight w:val="50"/>
              </w:trPr>
              <w:tc>
                <w:tcPr>
                  <w:tcW w:w="1500" w:type="pct"/>
                  <w:tcBorders>
                    <w:top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C5D82F"/>
                </w:tcPr>
                <w:p w14:paraId="3D07464B" w14:textId="72E8D817" w:rsidR="00610CB9" w:rsidRDefault="00610CB9" w:rsidP="00610CB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00" w:after="40"/>
                    <w:ind w:hanging="108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  <w:t xml:space="preserve">Fecha de emisión: </w:t>
                  </w:r>
                  <w:r w:rsidR="00B878B1"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  <w:t>MAR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  <w:t xml:space="preserve"> 2024</w:t>
                  </w:r>
                </w:p>
              </w:tc>
              <w:tc>
                <w:tcPr>
                  <w:tcW w:w="1491" w:type="pct"/>
                  <w:tcBorders>
                    <w:top w:val="single" w:sz="12" w:space="0" w:color="000000"/>
                    <w:left w:val="nil"/>
                    <w:bottom w:val="single" w:sz="12" w:space="0" w:color="000000"/>
                    <w:right w:val="single" w:sz="12" w:space="0" w:color="000000"/>
                  </w:tcBorders>
                  <w:shd w:val="clear" w:color="auto" w:fill="C5D82F"/>
                </w:tcPr>
                <w:p w14:paraId="5B208C21" w14:textId="69733FE2" w:rsidR="00610CB9" w:rsidRDefault="00610CB9" w:rsidP="00610CB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00" w:after="2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  <w:t xml:space="preserve">Fecha de revisión: </w:t>
                  </w:r>
                  <w:r w:rsidR="00B878B1"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  <w:t>MAR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  <w:t xml:space="preserve"> 2025</w:t>
                  </w:r>
                </w:p>
              </w:tc>
              <w:tc>
                <w:tcPr>
                  <w:tcW w:w="2009" w:type="pct"/>
                  <w:gridSpan w:val="2"/>
                  <w:tcBorders>
                    <w:top w:val="single" w:sz="12" w:space="0" w:color="000000"/>
                    <w:left w:val="nil"/>
                    <w:bottom w:val="single" w:sz="12" w:space="0" w:color="000000"/>
                  </w:tcBorders>
                  <w:shd w:val="clear" w:color="auto" w:fill="C5D82F"/>
                </w:tcPr>
                <w:p w14:paraId="0AACA283" w14:textId="77777777" w:rsidR="00610CB9" w:rsidRDefault="00610CB9" w:rsidP="00610CB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00" w:after="2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  <w:t>Versión: 00</w:t>
                  </w:r>
                </w:p>
              </w:tc>
            </w:tr>
          </w:tbl>
          <w:p w14:paraId="31411FB0" w14:textId="0E4C6831" w:rsidR="00E85BA0" w:rsidRDefault="00E85BA0" w:rsidP="00B17DA7">
            <w:pPr>
              <w:tabs>
                <w:tab w:val="num" w:pos="426"/>
              </w:tabs>
              <w:spacing w:after="120"/>
              <w:jc w:val="center"/>
              <w:rPr>
                <w:rFonts w:ascii="Arial" w:eastAsia="Arial" w:hAnsi="Arial" w:cs="Arial"/>
                <w:bCs/>
              </w:rPr>
            </w:pPr>
          </w:p>
          <w:p w14:paraId="2A6966E6" w14:textId="77777777" w:rsidR="00E85BA0" w:rsidRDefault="00E85BA0" w:rsidP="00B17DA7">
            <w:pPr>
              <w:pStyle w:val="Prrafodelista"/>
              <w:numPr>
                <w:ilvl w:val="0"/>
                <w:numId w:val="12"/>
              </w:num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Logotipo distintivo de la empresa.</w:t>
            </w:r>
          </w:p>
          <w:p w14:paraId="289D55BB" w14:textId="01C0074A" w:rsidR="00E85BA0" w:rsidRDefault="00E85BA0" w:rsidP="00B17DA7">
            <w:pPr>
              <w:pStyle w:val="Prrafodelista"/>
              <w:numPr>
                <w:ilvl w:val="0"/>
                <w:numId w:val="12"/>
              </w:num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Nombre del documento</w:t>
            </w:r>
          </w:p>
          <w:p w14:paraId="66B159F9" w14:textId="7CEFA093" w:rsidR="00DD5D9A" w:rsidRDefault="00E85BA0" w:rsidP="00DD5D9A">
            <w:pPr>
              <w:pStyle w:val="Prrafodelista"/>
              <w:numPr>
                <w:ilvl w:val="0"/>
                <w:numId w:val="12"/>
              </w:num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 xml:space="preserve">Código del documento: Código interno alfanumérico que identifica al documento y debe ser asignado conforme al procedimiento </w:t>
            </w:r>
            <w:r w:rsidR="00A63E8E">
              <w:rPr>
                <w:rFonts w:ascii="Arial" w:eastAsia="Arial" w:hAnsi="Arial" w:cs="Arial"/>
                <w:bCs/>
              </w:rPr>
              <w:t xml:space="preserve">para controlar </w:t>
            </w:r>
            <w:r>
              <w:rPr>
                <w:rFonts w:ascii="Arial" w:eastAsia="Arial" w:hAnsi="Arial" w:cs="Arial"/>
                <w:bCs/>
              </w:rPr>
              <w:t>documentos del SG</w:t>
            </w:r>
            <w:r w:rsidR="00DB207F">
              <w:rPr>
                <w:rFonts w:ascii="Arial" w:eastAsia="Arial" w:hAnsi="Arial" w:cs="Arial"/>
                <w:bCs/>
              </w:rPr>
              <w:t>I</w:t>
            </w:r>
            <w:r>
              <w:rPr>
                <w:rFonts w:ascii="Arial" w:eastAsia="Arial" w:hAnsi="Arial" w:cs="Arial"/>
                <w:bCs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Cs/>
              </w:rPr>
              <w:t>(</w:t>
            </w:r>
            <w:r w:rsidR="00676A57">
              <w:rPr>
                <w:rFonts w:ascii="Arial" w:eastAsia="Arial" w:hAnsi="Arial" w:cs="Arial"/>
                <w:bCs/>
              </w:rPr>
              <w:t xml:space="preserve">  </w:t>
            </w:r>
            <w:proofErr w:type="gramEnd"/>
            <w:r w:rsidR="00676A57">
              <w:rPr>
                <w:rFonts w:ascii="Arial" w:eastAsia="Arial" w:hAnsi="Arial" w:cs="Arial"/>
                <w:bCs/>
              </w:rPr>
              <w:t xml:space="preserve"> </w:t>
            </w:r>
            <w:r w:rsidR="00A76B90">
              <w:rPr>
                <w:rFonts w:ascii="Arial" w:eastAsia="Arial" w:hAnsi="Arial" w:cs="Arial"/>
                <w:bCs/>
              </w:rPr>
              <w:t xml:space="preserve">              </w:t>
            </w:r>
            <w:r w:rsidR="00676A57">
              <w:rPr>
                <w:rFonts w:ascii="Arial" w:eastAsia="Arial" w:hAnsi="Arial" w:cs="Arial"/>
                <w:bCs/>
              </w:rPr>
              <w:t xml:space="preserve">    </w:t>
            </w:r>
            <w:r>
              <w:rPr>
                <w:rFonts w:ascii="Arial" w:eastAsia="Arial" w:hAnsi="Arial" w:cs="Arial"/>
                <w:bCs/>
              </w:rPr>
              <w:t>).</w:t>
            </w:r>
          </w:p>
          <w:p w14:paraId="4832F2E8" w14:textId="77777777" w:rsidR="00DD5D9A" w:rsidRDefault="00DD5D9A" w:rsidP="00DD5D9A">
            <w:pPr>
              <w:pStyle w:val="Prrafodelista"/>
              <w:numPr>
                <w:ilvl w:val="0"/>
                <w:numId w:val="12"/>
              </w:numPr>
              <w:spacing w:before="60" w:after="60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Fecha de emisión: Fecha desde que existe el documento. Debe tener el formato MMM AAAA, dónde se escribirán las primeras tres letras del mes en mayúsculas y el año a cuatro dígitos.</w:t>
            </w:r>
          </w:p>
          <w:p w14:paraId="659D82A6" w14:textId="77777777" w:rsidR="00DD5D9A" w:rsidRDefault="00DD5D9A" w:rsidP="00DD5D9A">
            <w:pPr>
              <w:pStyle w:val="Prrafodelista"/>
              <w:numPr>
                <w:ilvl w:val="0"/>
                <w:numId w:val="12"/>
              </w:numPr>
              <w:spacing w:before="60" w:after="60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Fecha de revisión: Fecha en que entra en vigor la versión actual del documento. Debe tener el formato MMM AAAA, dónde se escribirán las primeras tres letras del mes en mayúsculas y el año a cuatro dígitos.</w:t>
            </w:r>
          </w:p>
          <w:p w14:paraId="66AA085F" w14:textId="77777777" w:rsidR="00DD5D9A" w:rsidRDefault="00DD5D9A" w:rsidP="00DD5D9A">
            <w:pPr>
              <w:pStyle w:val="Prrafodelista"/>
              <w:numPr>
                <w:ilvl w:val="0"/>
                <w:numId w:val="12"/>
              </w:numPr>
              <w:spacing w:before="60" w:after="60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Versión: Número consecutivo cronológico del documento. Debe ser escrito con dos dígitos y en todos los casos se iniciará con 00, incrementándose de forma consecutiva.</w:t>
            </w:r>
          </w:p>
          <w:p w14:paraId="757A8F2E" w14:textId="3C9CB405" w:rsidR="000C068B" w:rsidRDefault="004427F6" w:rsidP="00F02910">
            <w:pPr>
              <w:pStyle w:val="Prrafodelista"/>
              <w:numPr>
                <w:ilvl w:val="6"/>
                <w:numId w:val="10"/>
              </w:numPr>
              <w:tabs>
                <w:tab w:val="num" w:pos="426"/>
              </w:tabs>
              <w:spacing w:after="120"/>
              <w:ind w:left="412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Para el encabezado del resto de las hojas posteriores a la primera colocar el encabezado siguiente:</w:t>
            </w:r>
          </w:p>
          <w:tbl>
            <w:tblPr>
              <w:tblW w:w="5000" w:type="pct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12" w:space="0" w:color="000000"/>
                <w:insideV w:val="single" w:sz="12" w:space="0" w:color="000000"/>
              </w:tblBorders>
              <w:tblLook w:val="0000" w:firstRow="0" w:lastRow="0" w:firstColumn="0" w:lastColumn="0" w:noHBand="0" w:noVBand="0"/>
            </w:tblPr>
            <w:tblGrid>
              <w:gridCol w:w="3279"/>
              <w:gridCol w:w="2104"/>
              <w:gridCol w:w="1360"/>
              <w:gridCol w:w="1467"/>
            </w:tblGrid>
            <w:tr w:rsidR="00A76B90" w14:paraId="06036980" w14:textId="77777777" w:rsidTr="00A76B90">
              <w:trPr>
                <w:trHeight w:val="1322"/>
              </w:trPr>
              <w:tc>
                <w:tcPr>
                  <w:tcW w:w="1500" w:type="pct"/>
                  <w:tcBorders>
                    <w:right w:val="single" w:sz="12" w:space="0" w:color="000000"/>
                  </w:tcBorders>
                  <w:vAlign w:val="bottom"/>
                </w:tcPr>
                <w:p w14:paraId="288475F7" w14:textId="5398194E" w:rsidR="00A76B90" w:rsidRDefault="00B878B1" w:rsidP="00A76B90">
                  <w:pPr>
                    <w:keepNext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ind w:right="-108"/>
                    <w:rPr>
                      <w:rFonts w:ascii="Arial" w:eastAsia="Arial" w:hAnsi="Arial" w:cs="Arial"/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i/>
                      <w:noProof/>
                      <w:color w:val="000000"/>
                      <w:sz w:val="18"/>
                      <w:szCs w:val="18"/>
                    </w:rPr>
                    <w:lastRenderedPageBreak/>
                    <w:drawing>
                      <wp:inline distT="0" distB="0" distL="0" distR="0" wp14:anchorId="6D01E602" wp14:editId="10A2E0D6">
                        <wp:extent cx="1945005" cy="1097280"/>
                        <wp:effectExtent l="0" t="0" r="0" b="7620"/>
                        <wp:docPr id="4" name="Imagen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45005" cy="109728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91" w:type="pct"/>
                  <w:tcBorders>
                    <w:left w:val="nil"/>
                    <w:right w:val="single" w:sz="12" w:space="0" w:color="000000"/>
                  </w:tcBorders>
                </w:tcPr>
                <w:p w14:paraId="7CAE3C8C" w14:textId="77777777" w:rsidR="00A76B90" w:rsidRDefault="00A76B90" w:rsidP="00A76B90">
                  <w:pPr>
                    <w:spacing w:before="20" w:after="20"/>
                    <w:jc w:val="center"/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  <w:t>Nombre del documento:</w:t>
                  </w:r>
                </w:p>
                <w:p w14:paraId="4355D36D" w14:textId="77777777" w:rsidR="00A76B90" w:rsidRDefault="00A76B90" w:rsidP="00A76B90">
                  <w:pPr>
                    <w:spacing w:before="20" w:after="20"/>
                    <w:jc w:val="center"/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</w:p>
                <w:p w14:paraId="4E9CCD25" w14:textId="37111C64" w:rsidR="00A76B90" w:rsidRDefault="00A76B90" w:rsidP="00A76B90">
                  <w:pPr>
                    <w:pStyle w:val="Ttulo3"/>
                    <w:spacing w:before="20" w:after="20"/>
                    <w:jc w:val="left"/>
                    <w:rPr>
                      <w:rFonts w:ascii="Arial" w:eastAsia="Arial" w:hAnsi="Arial" w:cs="Arial"/>
                      <w:b w:val="0"/>
                      <w:sz w:val="18"/>
                      <w:szCs w:val="18"/>
                    </w:rPr>
                  </w:pPr>
                </w:p>
              </w:tc>
              <w:tc>
                <w:tcPr>
                  <w:tcW w:w="1037" w:type="pct"/>
                  <w:tcBorders>
                    <w:left w:val="nil"/>
                  </w:tcBorders>
                </w:tcPr>
                <w:p w14:paraId="7076E865" w14:textId="77777777" w:rsidR="00A76B90" w:rsidRDefault="00A76B90" w:rsidP="00A76B9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  <w:t>Código del documento:</w:t>
                  </w:r>
                </w:p>
                <w:p w14:paraId="1CBE505F" w14:textId="77777777" w:rsidR="00A76B90" w:rsidRDefault="00A76B90" w:rsidP="00A76B9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</w:pPr>
                </w:p>
                <w:p w14:paraId="4C1E12B8" w14:textId="77777777" w:rsidR="00A76B90" w:rsidRDefault="00A76B90" w:rsidP="00A76B9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972" w:type="pct"/>
                </w:tcPr>
                <w:p w14:paraId="38C0FE40" w14:textId="77777777" w:rsidR="00A76B90" w:rsidRPr="00D52208" w:rsidRDefault="00A76B90" w:rsidP="00A76B90">
                  <w:pPr>
                    <w:pStyle w:val="Ttulo1"/>
                    <w:spacing w:before="20" w:after="20"/>
                    <w:ind w:hanging="108"/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Área o departamento:</w:t>
                  </w:r>
                </w:p>
                <w:p w14:paraId="5EE6BC2F" w14:textId="77777777" w:rsidR="00A76B90" w:rsidRDefault="00A76B90" w:rsidP="00A76B90">
                  <w:pPr>
                    <w:keepNext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ind w:hanging="108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</w:pPr>
                </w:p>
                <w:p w14:paraId="54CE363B" w14:textId="49ADEAF3" w:rsidR="00A76B90" w:rsidRDefault="00A76B90" w:rsidP="00A76B90">
                  <w:pPr>
                    <w:keepNext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ind w:hanging="108"/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</w:tc>
            </w:tr>
            <w:tr w:rsidR="00A76B90" w14:paraId="0993A400" w14:textId="77777777" w:rsidTr="00A76B90">
              <w:tc>
                <w:tcPr>
                  <w:tcW w:w="1500" w:type="pct"/>
                  <w:tcBorders>
                    <w:top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C5D82F"/>
                </w:tcPr>
                <w:p w14:paraId="4BF314D6" w14:textId="7E276B6E" w:rsidR="00A76B90" w:rsidRDefault="00A76B90" w:rsidP="00A76B9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00" w:after="40"/>
                    <w:ind w:hanging="108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  <w:t xml:space="preserve">Fecha de emisión: </w:t>
                  </w:r>
                  <w:r w:rsidR="00B878B1"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  <w:t xml:space="preserve">MAR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  <w:t>2024</w:t>
                  </w:r>
                </w:p>
              </w:tc>
              <w:tc>
                <w:tcPr>
                  <w:tcW w:w="1491" w:type="pct"/>
                  <w:tcBorders>
                    <w:top w:val="single" w:sz="12" w:space="0" w:color="000000"/>
                    <w:left w:val="nil"/>
                    <w:bottom w:val="single" w:sz="12" w:space="0" w:color="000000"/>
                    <w:right w:val="single" w:sz="12" w:space="0" w:color="000000"/>
                  </w:tcBorders>
                  <w:shd w:val="clear" w:color="auto" w:fill="C5D82F"/>
                </w:tcPr>
                <w:p w14:paraId="47733E91" w14:textId="67502DFF" w:rsidR="00A76B90" w:rsidRDefault="00A76B90" w:rsidP="00A76B9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00" w:after="2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  <w:t xml:space="preserve">Fecha de revisión: </w:t>
                  </w:r>
                  <w:r w:rsidR="00B878B1"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  <w:t xml:space="preserve">MAR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  <w:t>2025</w:t>
                  </w:r>
                </w:p>
              </w:tc>
              <w:tc>
                <w:tcPr>
                  <w:tcW w:w="2009" w:type="pct"/>
                  <w:gridSpan w:val="2"/>
                  <w:tcBorders>
                    <w:top w:val="single" w:sz="12" w:space="0" w:color="000000"/>
                    <w:left w:val="nil"/>
                    <w:bottom w:val="single" w:sz="12" w:space="0" w:color="000000"/>
                  </w:tcBorders>
                  <w:shd w:val="clear" w:color="auto" w:fill="C5D82F"/>
                </w:tcPr>
                <w:p w14:paraId="2B341EF0" w14:textId="77777777" w:rsidR="00A76B90" w:rsidRDefault="00A76B90" w:rsidP="00A76B9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00" w:after="2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  <w:t>Versión: 00</w:t>
                  </w:r>
                </w:p>
              </w:tc>
            </w:tr>
          </w:tbl>
          <w:p w14:paraId="62B2FF74" w14:textId="32D31459" w:rsidR="004427F6" w:rsidRDefault="004427F6" w:rsidP="00F4584A">
            <w:pPr>
              <w:pStyle w:val="Prrafodelista"/>
              <w:spacing w:after="120"/>
              <w:ind w:left="412"/>
              <w:rPr>
                <w:rFonts w:ascii="Arial" w:eastAsia="Arial" w:hAnsi="Arial" w:cs="Arial"/>
                <w:bCs/>
              </w:rPr>
            </w:pPr>
          </w:p>
          <w:p w14:paraId="666F0664" w14:textId="72D877D8" w:rsidR="00E85BA0" w:rsidRPr="000C068B" w:rsidRDefault="00E85BA0" w:rsidP="00F02910">
            <w:pPr>
              <w:pStyle w:val="Prrafodelista"/>
              <w:numPr>
                <w:ilvl w:val="6"/>
                <w:numId w:val="10"/>
              </w:numPr>
              <w:tabs>
                <w:tab w:val="num" w:pos="426"/>
              </w:tabs>
              <w:spacing w:after="120"/>
              <w:ind w:left="412"/>
              <w:jc w:val="both"/>
              <w:rPr>
                <w:rFonts w:ascii="Arial" w:eastAsia="Arial" w:hAnsi="Arial" w:cs="Arial"/>
                <w:bCs/>
              </w:rPr>
            </w:pPr>
            <w:r w:rsidRPr="000C068B">
              <w:rPr>
                <w:rFonts w:ascii="Arial" w:eastAsia="Arial" w:hAnsi="Arial" w:cs="Arial"/>
                <w:bCs/>
              </w:rPr>
              <w:t>Colocar en el pie de página de la primera hoja el cuadro de firmas siguiente:</w:t>
            </w:r>
          </w:p>
          <w:tbl>
            <w:tblPr>
              <w:tblW w:w="5000" w:type="pct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2737"/>
              <w:gridCol w:w="2737"/>
              <w:gridCol w:w="2736"/>
            </w:tblGrid>
            <w:tr w:rsidR="00C517DE" w14:paraId="54E96C51" w14:textId="77777777" w:rsidTr="005858CA">
              <w:trPr>
                <w:trHeight w:val="400"/>
              </w:trPr>
              <w:tc>
                <w:tcPr>
                  <w:tcW w:w="1667" w:type="pct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C5D82F"/>
                  <w:vAlign w:val="center"/>
                </w:tcPr>
                <w:p w14:paraId="7E2221FC" w14:textId="77777777" w:rsidR="003D69CC" w:rsidRDefault="003D69CC" w:rsidP="00B17DA7">
                  <w:pPr>
                    <w:pStyle w:val="Ttulo2"/>
                    <w:tabs>
                      <w:tab w:val="num" w:pos="426"/>
                    </w:tabs>
                    <w:spacing w:after="120"/>
                    <w:jc w:val="center"/>
                    <w:rPr>
                      <w:rFonts w:ascii="Arial" w:hAnsi="Arial"/>
                      <w:b w:val="0"/>
                    </w:rPr>
                  </w:pPr>
                  <w:r>
                    <w:rPr>
                      <w:rFonts w:ascii="Arial" w:hAnsi="Arial"/>
                    </w:rPr>
                    <w:t>Elaborado por:</w:t>
                  </w:r>
                </w:p>
              </w:tc>
              <w:tc>
                <w:tcPr>
                  <w:tcW w:w="1667" w:type="pct"/>
                  <w:tcBorders>
                    <w:top w:val="single" w:sz="12" w:space="0" w:color="auto"/>
                    <w:left w:val="nil"/>
                  </w:tcBorders>
                  <w:shd w:val="clear" w:color="auto" w:fill="C5D82F"/>
                  <w:vAlign w:val="center"/>
                </w:tcPr>
                <w:p w14:paraId="7E7EBAC0" w14:textId="77777777" w:rsidR="003D69CC" w:rsidRDefault="003D69CC" w:rsidP="00B17DA7">
                  <w:pPr>
                    <w:pStyle w:val="Ttulo2"/>
                    <w:tabs>
                      <w:tab w:val="num" w:pos="426"/>
                    </w:tabs>
                    <w:spacing w:after="120"/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Revisado por:</w:t>
                  </w:r>
                </w:p>
              </w:tc>
              <w:tc>
                <w:tcPr>
                  <w:tcW w:w="1666" w:type="pct"/>
                  <w:tcBorders>
                    <w:top w:val="single" w:sz="12" w:space="0" w:color="auto"/>
                    <w:left w:val="nil"/>
                  </w:tcBorders>
                  <w:shd w:val="clear" w:color="auto" w:fill="C5D82F"/>
                  <w:vAlign w:val="center"/>
                </w:tcPr>
                <w:p w14:paraId="5ECF61D7" w14:textId="77777777" w:rsidR="003D69CC" w:rsidRDefault="003D69CC" w:rsidP="00B17DA7">
                  <w:pPr>
                    <w:pStyle w:val="Ttulo2"/>
                    <w:tabs>
                      <w:tab w:val="num" w:pos="426"/>
                    </w:tabs>
                    <w:spacing w:after="120"/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Aprobado por:</w:t>
                  </w:r>
                </w:p>
              </w:tc>
            </w:tr>
            <w:tr w:rsidR="00C517DE" w:rsidRPr="006B346A" w14:paraId="55DEC4A3" w14:textId="77777777" w:rsidTr="00B17DA7">
              <w:trPr>
                <w:trHeight w:val="1458"/>
              </w:trPr>
              <w:tc>
                <w:tcPr>
                  <w:tcW w:w="1667" w:type="pct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bottom"/>
                </w:tcPr>
                <w:p w14:paraId="19ED38E5" w14:textId="77777777" w:rsidR="003D69CC" w:rsidRPr="00332DD0" w:rsidRDefault="003D69CC" w:rsidP="00B17DA7">
                  <w:pPr>
                    <w:tabs>
                      <w:tab w:val="num" w:pos="426"/>
                    </w:tabs>
                  </w:pPr>
                </w:p>
                <w:p w14:paraId="3CAC5806" w14:textId="77777777" w:rsidR="003D69CC" w:rsidRDefault="003D69CC" w:rsidP="00B17DA7">
                  <w:pPr>
                    <w:pStyle w:val="Ttulo2"/>
                    <w:tabs>
                      <w:tab w:val="num" w:pos="426"/>
                    </w:tabs>
                    <w:jc w:val="center"/>
                    <w:rPr>
                      <w:rFonts w:ascii="Arial" w:hAnsi="Arial"/>
                      <w:szCs w:val="16"/>
                    </w:rPr>
                  </w:pPr>
                  <w:r>
                    <w:rPr>
                      <w:rFonts w:ascii="Arial" w:hAnsi="Arial"/>
                      <w:szCs w:val="16"/>
                    </w:rPr>
                    <w:t>NOMBRE</w:t>
                  </w:r>
                </w:p>
                <w:p w14:paraId="3AB9A5D0" w14:textId="77777777" w:rsidR="003D69CC" w:rsidRDefault="003D69CC" w:rsidP="00B17DA7">
                  <w:pPr>
                    <w:tabs>
                      <w:tab w:val="num" w:pos="426"/>
                    </w:tabs>
                    <w:jc w:val="center"/>
                    <w:rPr>
                      <w:rFonts w:ascii="Arial" w:hAnsi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bCs/>
                      <w:sz w:val="16"/>
                      <w:szCs w:val="16"/>
                    </w:rPr>
                    <w:t>PUESTO</w:t>
                  </w:r>
                </w:p>
                <w:p w14:paraId="7F1AE8E9" w14:textId="77777777" w:rsidR="003D69CC" w:rsidRPr="00C836E1" w:rsidRDefault="003D69CC" w:rsidP="00B17DA7">
                  <w:pPr>
                    <w:tabs>
                      <w:tab w:val="num" w:pos="426"/>
                    </w:tabs>
                    <w:jc w:val="center"/>
                    <w:rPr>
                      <w:bCs/>
                      <w:i/>
                      <w:iCs/>
                    </w:rPr>
                  </w:pPr>
                  <w:r>
                    <w:rPr>
                      <w:rFonts w:ascii="Arial" w:hAnsi="Arial"/>
                      <w:bCs/>
                      <w:i/>
                      <w:iCs/>
                      <w:sz w:val="16"/>
                      <w:szCs w:val="16"/>
                    </w:rPr>
                    <w:t>Nombre, puesto y firma.</w:t>
                  </w:r>
                </w:p>
              </w:tc>
              <w:tc>
                <w:tcPr>
                  <w:tcW w:w="1667" w:type="pct"/>
                  <w:tcBorders>
                    <w:left w:val="nil"/>
                  </w:tcBorders>
                  <w:vAlign w:val="bottom"/>
                </w:tcPr>
                <w:p w14:paraId="4666365E" w14:textId="10E93D8E" w:rsidR="003D69CC" w:rsidRPr="006B346A" w:rsidRDefault="003D69CC" w:rsidP="00B17DA7">
                  <w:pPr>
                    <w:pStyle w:val="Ttulo2"/>
                    <w:tabs>
                      <w:tab w:val="num" w:pos="426"/>
                    </w:tabs>
                    <w:jc w:val="center"/>
                    <w:rPr>
                      <w:rFonts w:ascii="Arial" w:hAnsi="Arial"/>
                      <w:szCs w:val="16"/>
                    </w:rPr>
                  </w:pPr>
                  <w:r>
                    <w:rPr>
                      <w:rFonts w:ascii="Arial" w:hAnsi="Arial"/>
                      <w:szCs w:val="16"/>
                    </w:rPr>
                    <w:t>NOMB</w:t>
                  </w:r>
                  <w:r w:rsidR="00316094">
                    <w:rPr>
                      <w:rFonts w:ascii="Arial" w:hAnsi="Arial"/>
                      <w:szCs w:val="16"/>
                    </w:rPr>
                    <w:t>RE</w:t>
                  </w:r>
                </w:p>
                <w:p w14:paraId="5A409A93" w14:textId="77777777" w:rsidR="003D69CC" w:rsidRDefault="003D69CC" w:rsidP="00B17DA7">
                  <w:pPr>
                    <w:pStyle w:val="Ttulo2"/>
                    <w:tabs>
                      <w:tab w:val="num" w:pos="426"/>
                    </w:tabs>
                    <w:jc w:val="center"/>
                    <w:rPr>
                      <w:rFonts w:ascii="Arial" w:hAnsi="Arial"/>
                      <w:b w:val="0"/>
                      <w:bCs/>
                      <w:szCs w:val="16"/>
                    </w:rPr>
                  </w:pPr>
                  <w:r>
                    <w:rPr>
                      <w:rFonts w:ascii="Arial" w:hAnsi="Arial"/>
                      <w:b w:val="0"/>
                      <w:bCs/>
                      <w:szCs w:val="16"/>
                    </w:rPr>
                    <w:t>PUESTO</w:t>
                  </w:r>
                  <w:r w:rsidRPr="00F02BC8">
                    <w:rPr>
                      <w:rFonts w:ascii="Arial" w:hAnsi="Arial"/>
                      <w:b w:val="0"/>
                      <w:bCs/>
                      <w:szCs w:val="16"/>
                    </w:rPr>
                    <w:t xml:space="preserve"> </w:t>
                  </w:r>
                </w:p>
                <w:p w14:paraId="7B76DEDA" w14:textId="77777777" w:rsidR="003D69CC" w:rsidRPr="00C836E1" w:rsidRDefault="003D69CC" w:rsidP="00B17DA7">
                  <w:pPr>
                    <w:tabs>
                      <w:tab w:val="num" w:pos="426"/>
                    </w:tabs>
                    <w:jc w:val="center"/>
                  </w:pPr>
                  <w:r>
                    <w:rPr>
                      <w:rFonts w:ascii="Arial" w:hAnsi="Arial"/>
                      <w:bCs/>
                      <w:i/>
                      <w:iCs/>
                      <w:sz w:val="16"/>
                      <w:szCs w:val="16"/>
                    </w:rPr>
                    <w:t>Nombre, puesto y firma.</w:t>
                  </w:r>
                </w:p>
              </w:tc>
              <w:tc>
                <w:tcPr>
                  <w:tcW w:w="1666" w:type="pct"/>
                  <w:tcBorders>
                    <w:left w:val="nil"/>
                  </w:tcBorders>
                </w:tcPr>
                <w:p w14:paraId="03BD8667" w14:textId="4A260FCC" w:rsidR="003D69CC" w:rsidRDefault="003D69CC" w:rsidP="00B17DA7">
                  <w:pPr>
                    <w:pStyle w:val="Ttulo2"/>
                    <w:tabs>
                      <w:tab w:val="left" w:pos="324"/>
                      <w:tab w:val="num" w:pos="426"/>
                    </w:tabs>
                    <w:rPr>
                      <w:rFonts w:ascii="Arial" w:hAnsi="Arial"/>
                      <w:szCs w:val="16"/>
                    </w:rPr>
                  </w:pPr>
                </w:p>
                <w:p w14:paraId="18D9E01B" w14:textId="3864F7FC" w:rsidR="003D69CC" w:rsidRDefault="003D69CC" w:rsidP="00B17DA7">
                  <w:pPr>
                    <w:pStyle w:val="Ttulo2"/>
                    <w:tabs>
                      <w:tab w:val="num" w:pos="426"/>
                    </w:tabs>
                    <w:jc w:val="center"/>
                    <w:rPr>
                      <w:rFonts w:ascii="Arial" w:hAnsi="Arial"/>
                      <w:szCs w:val="16"/>
                    </w:rPr>
                  </w:pPr>
                </w:p>
                <w:p w14:paraId="148A5B9C" w14:textId="1AE93A14" w:rsidR="00B17DA7" w:rsidRDefault="00B17DA7" w:rsidP="00B17DA7">
                  <w:pPr>
                    <w:tabs>
                      <w:tab w:val="num" w:pos="426"/>
                    </w:tabs>
                  </w:pPr>
                </w:p>
                <w:p w14:paraId="0065D2E8" w14:textId="77777777" w:rsidR="00B17DA7" w:rsidRPr="00B17DA7" w:rsidRDefault="00B17DA7" w:rsidP="00B17DA7">
                  <w:pPr>
                    <w:tabs>
                      <w:tab w:val="num" w:pos="426"/>
                    </w:tabs>
                  </w:pPr>
                </w:p>
                <w:p w14:paraId="7977389B" w14:textId="77777777" w:rsidR="003D69CC" w:rsidRPr="00575EE8" w:rsidRDefault="003D69CC" w:rsidP="00B17DA7">
                  <w:pPr>
                    <w:pStyle w:val="Ttulo2"/>
                    <w:tabs>
                      <w:tab w:val="num" w:pos="426"/>
                    </w:tabs>
                    <w:jc w:val="center"/>
                    <w:rPr>
                      <w:rFonts w:ascii="Arial" w:hAnsi="Arial"/>
                      <w:szCs w:val="16"/>
                    </w:rPr>
                  </w:pPr>
                  <w:r>
                    <w:rPr>
                      <w:rFonts w:ascii="Arial" w:hAnsi="Arial"/>
                      <w:szCs w:val="16"/>
                    </w:rPr>
                    <w:t>NOMBRE</w:t>
                  </w:r>
                </w:p>
                <w:p w14:paraId="6DC3997A" w14:textId="77777777" w:rsidR="003D69CC" w:rsidRDefault="003D69CC" w:rsidP="00B17DA7">
                  <w:pPr>
                    <w:pStyle w:val="Ttulo2"/>
                    <w:tabs>
                      <w:tab w:val="num" w:pos="426"/>
                    </w:tabs>
                    <w:jc w:val="center"/>
                    <w:rPr>
                      <w:rFonts w:ascii="Arial" w:hAnsi="Arial"/>
                      <w:b w:val="0"/>
                      <w:bCs/>
                      <w:szCs w:val="16"/>
                    </w:rPr>
                  </w:pPr>
                  <w:r>
                    <w:rPr>
                      <w:rFonts w:ascii="Arial" w:hAnsi="Arial"/>
                      <w:b w:val="0"/>
                      <w:bCs/>
                      <w:szCs w:val="16"/>
                    </w:rPr>
                    <w:t>PUESTO</w:t>
                  </w:r>
                </w:p>
                <w:p w14:paraId="03E3D13D" w14:textId="77777777" w:rsidR="003D69CC" w:rsidRPr="00C836E1" w:rsidRDefault="003D69CC" w:rsidP="00B17DA7">
                  <w:pPr>
                    <w:tabs>
                      <w:tab w:val="num" w:pos="426"/>
                    </w:tabs>
                    <w:jc w:val="center"/>
                  </w:pPr>
                  <w:r>
                    <w:rPr>
                      <w:rFonts w:ascii="Arial" w:hAnsi="Arial"/>
                      <w:bCs/>
                      <w:i/>
                      <w:iCs/>
                      <w:sz w:val="16"/>
                      <w:szCs w:val="16"/>
                    </w:rPr>
                    <w:t>Nombre, puesto y firma.</w:t>
                  </w:r>
                </w:p>
              </w:tc>
            </w:tr>
          </w:tbl>
          <w:p w14:paraId="77C1BBDA" w14:textId="2399498A" w:rsidR="003D69CC" w:rsidRDefault="003D69CC" w:rsidP="00B17DA7">
            <w:pPr>
              <w:pStyle w:val="Piedepgina"/>
              <w:tabs>
                <w:tab w:val="num" w:pos="426"/>
              </w:tabs>
              <w:spacing w:after="120"/>
              <w:jc w:val="center"/>
              <w:rPr>
                <w:rFonts w:ascii="Arial" w:hAnsi="Arial" w:cs="Arial"/>
                <w:spacing w:val="-6"/>
                <w:sz w:val="14"/>
                <w:szCs w:val="14"/>
              </w:rPr>
            </w:pPr>
            <w:r w:rsidRPr="00EA4367">
              <w:rPr>
                <w:rFonts w:ascii="Arial" w:hAnsi="Arial" w:cs="Arial"/>
                <w:spacing w:val="-6"/>
                <w:sz w:val="14"/>
                <w:szCs w:val="14"/>
              </w:rPr>
              <w:t xml:space="preserve">Este documento es propiedad de </w:t>
            </w:r>
            <w:r w:rsidR="00B878B1">
              <w:rPr>
                <w:rFonts w:ascii="Arial" w:hAnsi="Arial" w:cs="Arial"/>
                <w:spacing w:val="-6"/>
                <w:sz w:val="14"/>
                <w:szCs w:val="14"/>
              </w:rPr>
              <w:t>SOLIN LOGISTICA</w:t>
            </w:r>
            <w:r w:rsidRPr="00EA4367">
              <w:rPr>
                <w:rFonts w:ascii="Arial" w:hAnsi="Arial" w:cs="Arial"/>
                <w:spacing w:val="-6"/>
                <w:sz w:val="14"/>
                <w:szCs w:val="14"/>
              </w:rPr>
              <w:t xml:space="preserve"> y por lo tanto queda prohibida su reproducción total o parcial sin la autorización del Gerente de Operaciones</w:t>
            </w:r>
          </w:p>
          <w:p w14:paraId="6DA89F89" w14:textId="799EB416" w:rsidR="003D69CC" w:rsidRPr="00EA4367" w:rsidRDefault="003D69CC" w:rsidP="00B17DA7">
            <w:pPr>
              <w:pStyle w:val="Piedepgina"/>
              <w:tabs>
                <w:tab w:val="num" w:pos="426"/>
              </w:tabs>
              <w:spacing w:after="120"/>
              <w:jc w:val="center"/>
              <w:rPr>
                <w:rFonts w:ascii="Arial" w:hAnsi="Arial" w:cs="Arial"/>
                <w:spacing w:val="-6"/>
                <w:sz w:val="14"/>
                <w:szCs w:val="14"/>
              </w:rPr>
            </w:pPr>
            <w:r>
              <w:rPr>
                <w:rFonts w:ascii="Arial" w:hAnsi="Arial" w:cs="Arial"/>
                <w:spacing w:val="-6"/>
                <w:sz w:val="14"/>
                <w:szCs w:val="14"/>
              </w:rPr>
              <w:t>Página 1 de N</w:t>
            </w:r>
          </w:p>
          <w:p w14:paraId="4C551A92" w14:textId="32C4BE2E" w:rsidR="00E85BA0" w:rsidRDefault="00E85BA0" w:rsidP="00B17DA7">
            <w:p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Cs/>
              </w:rPr>
            </w:pPr>
          </w:p>
          <w:p w14:paraId="77E9309F" w14:textId="6C30D3DB" w:rsidR="00E85BA0" w:rsidRDefault="00E85BA0" w:rsidP="00B17DA7">
            <w:pPr>
              <w:pStyle w:val="Prrafodelista"/>
              <w:numPr>
                <w:ilvl w:val="0"/>
                <w:numId w:val="12"/>
              </w:num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Elabor</w:t>
            </w:r>
            <w:r w:rsidR="003D69CC">
              <w:rPr>
                <w:rFonts w:ascii="Arial" w:eastAsia="Arial" w:hAnsi="Arial" w:cs="Arial"/>
                <w:bCs/>
              </w:rPr>
              <w:t>ado por</w:t>
            </w:r>
            <w:r>
              <w:rPr>
                <w:rFonts w:ascii="Arial" w:eastAsia="Arial" w:hAnsi="Arial" w:cs="Arial"/>
                <w:bCs/>
              </w:rPr>
              <w:t>: Nombre, puesto y firma de la persona que elabora el documento.</w:t>
            </w:r>
          </w:p>
          <w:p w14:paraId="47FB3EF2" w14:textId="75A54EE3" w:rsidR="00E85BA0" w:rsidRDefault="00E85BA0" w:rsidP="00B17DA7">
            <w:pPr>
              <w:pStyle w:val="Prrafodelista"/>
              <w:numPr>
                <w:ilvl w:val="0"/>
                <w:numId w:val="12"/>
              </w:num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Revis</w:t>
            </w:r>
            <w:r w:rsidR="003D69CC">
              <w:rPr>
                <w:rFonts w:ascii="Arial" w:eastAsia="Arial" w:hAnsi="Arial" w:cs="Arial"/>
                <w:bCs/>
              </w:rPr>
              <w:t>ado por</w:t>
            </w:r>
            <w:r>
              <w:rPr>
                <w:rFonts w:ascii="Arial" w:eastAsia="Arial" w:hAnsi="Arial" w:cs="Arial"/>
                <w:bCs/>
              </w:rPr>
              <w:t>: Nombre, puesto y firma del jefe del área</w:t>
            </w:r>
            <w:r w:rsidR="003D69CC">
              <w:rPr>
                <w:rFonts w:ascii="Arial" w:eastAsia="Arial" w:hAnsi="Arial" w:cs="Arial"/>
                <w:bCs/>
              </w:rPr>
              <w:t xml:space="preserve"> a la que aplica el documento.</w:t>
            </w:r>
          </w:p>
          <w:p w14:paraId="0CAA9512" w14:textId="607F3D1E" w:rsidR="00E85BA0" w:rsidRDefault="00E85BA0" w:rsidP="00B17DA7">
            <w:pPr>
              <w:pStyle w:val="Prrafodelista"/>
              <w:numPr>
                <w:ilvl w:val="0"/>
                <w:numId w:val="12"/>
              </w:num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Aprob</w:t>
            </w:r>
            <w:r w:rsidR="003D69CC">
              <w:rPr>
                <w:rFonts w:ascii="Arial" w:eastAsia="Arial" w:hAnsi="Arial" w:cs="Arial"/>
                <w:bCs/>
              </w:rPr>
              <w:t>ado por</w:t>
            </w:r>
            <w:r>
              <w:rPr>
                <w:rFonts w:ascii="Arial" w:eastAsia="Arial" w:hAnsi="Arial" w:cs="Arial"/>
                <w:bCs/>
              </w:rPr>
              <w:t>: Nombre, puesto y firma del gerente de área; para el caso de las políticas la aprobación será por el director del área.</w:t>
            </w:r>
          </w:p>
          <w:p w14:paraId="07258E23" w14:textId="086B3CA3" w:rsidR="00E85BA0" w:rsidRDefault="00E85BA0" w:rsidP="00B17DA7">
            <w:p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Cs/>
              </w:rPr>
            </w:pPr>
            <w:r w:rsidRPr="001D35CC">
              <w:rPr>
                <w:rFonts w:ascii="Arial" w:eastAsia="Arial" w:hAnsi="Arial" w:cs="Arial"/>
                <w:b/>
              </w:rPr>
              <w:t>Nota</w:t>
            </w:r>
            <w:r>
              <w:rPr>
                <w:rFonts w:ascii="Arial" w:eastAsia="Arial" w:hAnsi="Arial" w:cs="Arial"/>
                <w:bCs/>
              </w:rPr>
              <w:t>: Este cuadro puede variar debido a que todos los documentos deben ser revisados por el área de calidad, y puede incluir más de un revisor.</w:t>
            </w:r>
          </w:p>
          <w:p w14:paraId="1501EE44" w14:textId="575FC4E0" w:rsidR="00585715" w:rsidRDefault="00585715" w:rsidP="00585715">
            <w:pPr>
              <w:pStyle w:val="Prrafodelista"/>
              <w:numPr>
                <w:ilvl w:val="6"/>
                <w:numId w:val="10"/>
              </w:numPr>
              <w:tabs>
                <w:tab w:val="num" w:pos="426"/>
              </w:tabs>
              <w:spacing w:after="120"/>
              <w:ind w:left="467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 xml:space="preserve">Para </w:t>
            </w:r>
            <w:r w:rsidR="00DD5D9A">
              <w:rPr>
                <w:rFonts w:ascii="Arial" w:eastAsia="Arial" w:hAnsi="Arial" w:cs="Arial"/>
                <w:bCs/>
              </w:rPr>
              <w:t>todas las páginas aplicar la siguiente leyenda de confidencialidad y paginado</w:t>
            </w:r>
            <w:r>
              <w:rPr>
                <w:rFonts w:ascii="Arial" w:eastAsia="Arial" w:hAnsi="Arial" w:cs="Arial"/>
                <w:bCs/>
              </w:rPr>
              <w:t>:</w:t>
            </w:r>
          </w:p>
          <w:p w14:paraId="0134ECF7" w14:textId="7D3CDEF5" w:rsidR="00DD5D9A" w:rsidRDefault="00DD5D9A" w:rsidP="00DD5D9A">
            <w:pPr>
              <w:pStyle w:val="Piedepgina"/>
              <w:tabs>
                <w:tab w:val="num" w:pos="426"/>
              </w:tabs>
              <w:spacing w:after="120"/>
              <w:jc w:val="center"/>
              <w:rPr>
                <w:rFonts w:ascii="Arial" w:hAnsi="Arial" w:cs="Arial"/>
                <w:spacing w:val="-6"/>
                <w:sz w:val="14"/>
                <w:szCs w:val="14"/>
              </w:rPr>
            </w:pPr>
            <w:r w:rsidRPr="00EA4367">
              <w:rPr>
                <w:rFonts w:ascii="Arial" w:hAnsi="Arial" w:cs="Arial"/>
                <w:spacing w:val="-6"/>
                <w:sz w:val="14"/>
                <w:szCs w:val="14"/>
              </w:rPr>
              <w:t xml:space="preserve">Este documento es propiedad de </w:t>
            </w:r>
            <w:r w:rsidR="00B878B1">
              <w:rPr>
                <w:rFonts w:ascii="Arial" w:hAnsi="Arial" w:cs="Arial"/>
                <w:spacing w:val="-6"/>
                <w:sz w:val="14"/>
                <w:szCs w:val="14"/>
              </w:rPr>
              <w:t xml:space="preserve">SOLIN LOGISTICA </w:t>
            </w:r>
            <w:r w:rsidRPr="00EA4367">
              <w:rPr>
                <w:rFonts w:ascii="Arial" w:hAnsi="Arial" w:cs="Arial"/>
                <w:spacing w:val="-6"/>
                <w:sz w:val="14"/>
                <w:szCs w:val="14"/>
              </w:rPr>
              <w:t>y por lo tanto queda prohibida su reproducción total o parcial sin la autorización del Gerente de Operaciones</w:t>
            </w:r>
          </w:p>
          <w:p w14:paraId="6673827D" w14:textId="77777777" w:rsidR="00DD5D9A" w:rsidRPr="00EA4367" w:rsidRDefault="00DD5D9A" w:rsidP="00DD5D9A">
            <w:pPr>
              <w:pStyle w:val="Piedepgina"/>
              <w:tabs>
                <w:tab w:val="num" w:pos="426"/>
              </w:tabs>
              <w:spacing w:after="120"/>
              <w:jc w:val="center"/>
              <w:rPr>
                <w:rFonts w:ascii="Arial" w:hAnsi="Arial" w:cs="Arial"/>
                <w:spacing w:val="-6"/>
                <w:sz w:val="14"/>
                <w:szCs w:val="14"/>
              </w:rPr>
            </w:pPr>
            <w:r>
              <w:rPr>
                <w:rFonts w:ascii="Arial" w:hAnsi="Arial" w:cs="Arial"/>
                <w:spacing w:val="-6"/>
                <w:sz w:val="14"/>
                <w:szCs w:val="14"/>
              </w:rPr>
              <w:t>Página 1 de N</w:t>
            </w:r>
          </w:p>
          <w:p w14:paraId="620C7C35" w14:textId="77777777" w:rsidR="00E85BA0" w:rsidRDefault="00E85BA0" w:rsidP="00B17DA7">
            <w:p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DOCUMENTOS DE DISEÑO LIBRE</w:t>
            </w:r>
          </w:p>
          <w:p w14:paraId="1405F524" w14:textId="77777777" w:rsidR="00E85BA0" w:rsidRDefault="00E85BA0" w:rsidP="00B17DA7">
            <w:pPr>
              <w:pStyle w:val="Prrafodelista"/>
              <w:numPr>
                <w:ilvl w:val="6"/>
                <w:numId w:val="10"/>
              </w:numPr>
              <w:tabs>
                <w:tab w:val="num" w:pos="426"/>
              </w:tabs>
              <w:spacing w:after="120"/>
              <w:ind w:left="412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Colocar en el encabezado de la página el siguiente contenido:</w:t>
            </w:r>
          </w:p>
          <w:p w14:paraId="439A3188" w14:textId="0B5F9CC9" w:rsidR="00E85BA0" w:rsidRDefault="00A76B90" w:rsidP="00B17DA7">
            <w:pPr>
              <w:tabs>
                <w:tab w:val="num" w:pos="426"/>
              </w:tabs>
              <w:spacing w:after="120"/>
              <w:jc w:val="center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0E93B3" wp14:editId="3B1CE38D">
                      <wp:simplePos x="0" y="0"/>
                      <wp:positionH relativeFrom="column">
                        <wp:posOffset>318770</wp:posOffset>
                      </wp:positionH>
                      <wp:positionV relativeFrom="paragraph">
                        <wp:posOffset>97790</wp:posOffset>
                      </wp:positionV>
                      <wp:extent cx="4838700" cy="752475"/>
                      <wp:effectExtent l="0" t="0" r="19050" b="28575"/>
                      <wp:wrapNone/>
                      <wp:docPr id="13" name="Cuadro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38700" cy="752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8832CB4" w14:textId="5DEECD78" w:rsidR="00A76B90" w:rsidRDefault="00566321">
                                  <w:r>
                                    <w:t xml:space="preserve">  </w:t>
                                  </w:r>
                                  <w:r w:rsidR="00B878B1" w:rsidRPr="00B878B1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B79A950" wp14:editId="0C6370E6">
                                        <wp:extent cx="1161415" cy="654685"/>
                                        <wp:effectExtent l="0" t="0" r="635" b="0"/>
                                        <wp:docPr id="5" name="Imagen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61415" cy="6546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>                     TITULO DEL DOCUMENTO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0E93B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3" o:spid="_x0000_s1026" type="#_x0000_t202" style="position:absolute;left:0;text-align:left;margin-left:25.1pt;margin-top:7.7pt;width:381pt;height: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" fillcolor="white [3201]" strokeweight=".5pt">
                      <v:textbox>
                        <w:txbxContent>
                          <w:p w14:paraId="08832CB4" w14:textId="5DEECD78" w:rsidR="00A76B90" w:rsidRDefault="00566321">
                            <w:r>
                              <w:t xml:space="preserve">  </w:t>
                            </w:r>
                            <w:r w:rsidR="00B878B1" w:rsidRPr="00B878B1">
                              <w:drawing>
                                <wp:inline distT="0" distB="0" distL="0" distR="0" wp14:anchorId="3B79A950" wp14:editId="0C6370E6">
                                  <wp:extent cx="1161415" cy="654685"/>
                                  <wp:effectExtent l="0" t="0" r="635" b="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1415" cy="6546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        TITULO DEL DOCUMENTO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5A3D7F9" w14:textId="59A14E96" w:rsidR="00566321" w:rsidRDefault="00566321" w:rsidP="00566321">
            <w:pPr>
              <w:pStyle w:val="Prrafodelista"/>
              <w:spacing w:after="120"/>
              <w:ind w:left="720"/>
              <w:jc w:val="both"/>
              <w:rPr>
                <w:rFonts w:ascii="Arial" w:eastAsia="Arial" w:hAnsi="Arial" w:cs="Arial"/>
                <w:bCs/>
              </w:rPr>
            </w:pPr>
          </w:p>
          <w:p w14:paraId="1C50B63F" w14:textId="5F6C5BFD" w:rsidR="00566321" w:rsidRDefault="00566321" w:rsidP="00566321">
            <w:pPr>
              <w:pStyle w:val="Prrafodelista"/>
              <w:spacing w:after="120"/>
              <w:ind w:left="720"/>
              <w:jc w:val="both"/>
              <w:rPr>
                <w:rFonts w:ascii="Arial" w:eastAsia="Arial" w:hAnsi="Arial" w:cs="Arial"/>
                <w:bCs/>
              </w:rPr>
            </w:pPr>
          </w:p>
          <w:p w14:paraId="5B11CF3A" w14:textId="77777777" w:rsidR="00566321" w:rsidRDefault="00566321" w:rsidP="00566321">
            <w:pPr>
              <w:pStyle w:val="Prrafodelista"/>
              <w:spacing w:after="120"/>
              <w:ind w:left="720"/>
              <w:jc w:val="both"/>
              <w:rPr>
                <w:rFonts w:ascii="Arial" w:eastAsia="Arial" w:hAnsi="Arial" w:cs="Arial"/>
                <w:bCs/>
              </w:rPr>
            </w:pPr>
          </w:p>
          <w:p w14:paraId="0D6B04E0" w14:textId="1EF2DA0D" w:rsidR="00E85BA0" w:rsidRDefault="00E85BA0" w:rsidP="00B17DA7">
            <w:pPr>
              <w:pStyle w:val="Prrafodelista"/>
              <w:numPr>
                <w:ilvl w:val="0"/>
                <w:numId w:val="12"/>
              </w:num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Logotipo distintivo de la empresa</w:t>
            </w:r>
          </w:p>
          <w:p w14:paraId="5DA6D060" w14:textId="109538B0" w:rsidR="00E85BA0" w:rsidRDefault="00E85BA0" w:rsidP="00B17DA7">
            <w:pPr>
              <w:pStyle w:val="Prrafodelista"/>
              <w:numPr>
                <w:ilvl w:val="0"/>
                <w:numId w:val="12"/>
              </w:num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Cs/>
              </w:rPr>
            </w:pPr>
            <w:r w:rsidRPr="00670F01">
              <w:rPr>
                <w:rFonts w:ascii="Arial" w:eastAsia="Arial" w:hAnsi="Arial" w:cs="Arial"/>
                <w:bCs/>
              </w:rPr>
              <w:t>Nombre del documento</w:t>
            </w:r>
          </w:p>
          <w:p w14:paraId="6394EC42" w14:textId="77777777" w:rsidR="00E85BA0" w:rsidRDefault="00E85BA0" w:rsidP="00B17DA7">
            <w:p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Cs/>
              </w:rPr>
            </w:pPr>
          </w:p>
          <w:p w14:paraId="633883B4" w14:textId="77777777" w:rsidR="00E85BA0" w:rsidRDefault="00E85BA0" w:rsidP="00B17DA7">
            <w:pPr>
              <w:pStyle w:val="Prrafodelista"/>
              <w:numPr>
                <w:ilvl w:val="6"/>
                <w:numId w:val="10"/>
              </w:numPr>
              <w:tabs>
                <w:tab w:val="num" w:pos="426"/>
              </w:tabs>
              <w:spacing w:after="120"/>
              <w:ind w:left="412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Considerar para el pie de página lo siguiente:</w:t>
            </w:r>
          </w:p>
          <w:p w14:paraId="0A218788" w14:textId="77777777" w:rsidR="00E85BA0" w:rsidRDefault="00E85BA0" w:rsidP="00B17DA7">
            <w:pPr>
              <w:pStyle w:val="Prrafodelista"/>
              <w:numPr>
                <w:ilvl w:val="0"/>
                <w:numId w:val="12"/>
              </w:num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 xml:space="preserve">Parte inferior izquierda: </w:t>
            </w:r>
            <w:r w:rsidRPr="002D4412">
              <w:rPr>
                <w:rFonts w:ascii="Arial" w:eastAsia="Arial" w:hAnsi="Arial" w:cs="Arial"/>
                <w:b/>
              </w:rPr>
              <w:t>FE</w:t>
            </w:r>
            <w:r>
              <w:rPr>
                <w:rFonts w:ascii="Arial" w:eastAsia="Arial" w:hAnsi="Arial" w:cs="Arial"/>
                <w:b/>
              </w:rPr>
              <w:t xml:space="preserve">: </w:t>
            </w:r>
            <w:r w:rsidRPr="002D4412">
              <w:rPr>
                <w:rFonts w:ascii="Arial" w:eastAsia="Arial" w:hAnsi="Arial" w:cs="Arial"/>
                <w:b/>
              </w:rPr>
              <w:t>MMM AAAA / FR</w:t>
            </w:r>
            <w:r>
              <w:rPr>
                <w:rFonts w:ascii="Arial" w:eastAsia="Arial" w:hAnsi="Arial" w:cs="Arial"/>
                <w:b/>
              </w:rPr>
              <w:t xml:space="preserve">: </w:t>
            </w:r>
            <w:r w:rsidRPr="002D4412">
              <w:rPr>
                <w:rFonts w:ascii="Arial" w:eastAsia="Arial" w:hAnsi="Arial" w:cs="Arial"/>
                <w:b/>
              </w:rPr>
              <w:t>MMM AAAA</w:t>
            </w:r>
            <w:r>
              <w:rPr>
                <w:rFonts w:ascii="Arial" w:eastAsia="Arial" w:hAnsi="Arial" w:cs="Arial"/>
                <w:bCs/>
              </w:rPr>
              <w:t>, haciendo referencia a fecha de emisión (FE) y fecha de revisión (FR), dónde se escribirán las primeras tres letras del mes en mayúsculas y el año a cuatro dígitos.</w:t>
            </w:r>
          </w:p>
          <w:p w14:paraId="4359188A" w14:textId="6D4611A5" w:rsidR="00E85BA0" w:rsidRPr="000B1BE1" w:rsidRDefault="00E85BA0" w:rsidP="00B17DA7">
            <w:pPr>
              <w:pStyle w:val="Prrafodelista"/>
              <w:numPr>
                <w:ilvl w:val="0"/>
                <w:numId w:val="12"/>
              </w:num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Cs/>
                <w:i/>
                <w:iCs/>
              </w:rPr>
            </w:pPr>
            <w:r>
              <w:rPr>
                <w:rFonts w:ascii="Arial" w:eastAsia="Arial" w:hAnsi="Arial" w:cs="Arial"/>
                <w:bCs/>
              </w:rPr>
              <w:t xml:space="preserve">Parte inferior derecha: </w:t>
            </w:r>
            <w:r w:rsidRPr="002D4412">
              <w:rPr>
                <w:rFonts w:ascii="Arial" w:eastAsia="Arial" w:hAnsi="Arial" w:cs="Arial"/>
                <w:b/>
              </w:rPr>
              <w:t xml:space="preserve">Código alfanumérico, </w:t>
            </w:r>
            <w:proofErr w:type="spellStart"/>
            <w:r w:rsidRPr="002D4412">
              <w:rPr>
                <w:rFonts w:ascii="Arial" w:eastAsia="Arial" w:hAnsi="Arial" w:cs="Arial"/>
                <w:b/>
              </w:rPr>
              <w:t>V</w:t>
            </w:r>
            <w:r>
              <w:rPr>
                <w:rFonts w:ascii="Arial" w:eastAsia="Arial" w:hAnsi="Arial" w:cs="Arial"/>
                <w:b/>
              </w:rPr>
              <w:t>xx</w:t>
            </w:r>
            <w:proofErr w:type="spellEnd"/>
            <w:r>
              <w:rPr>
                <w:rFonts w:ascii="Arial" w:eastAsia="Arial" w:hAnsi="Arial" w:cs="Arial"/>
                <w:bCs/>
              </w:rPr>
              <w:t xml:space="preserve">, dónde </w:t>
            </w:r>
            <w:proofErr w:type="spellStart"/>
            <w:r>
              <w:rPr>
                <w:rFonts w:ascii="Arial" w:eastAsia="Arial" w:hAnsi="Arial" w:cs="Arial"/>
                <w:bCs/>
              </w:rPr>
              <w:t>xx</w:t>
            </w:r>
            <w:proofErr w:type="spellEnd"/>
            <w:r>
              <w:rPr>
                <w:rFonts w:ascii="Arial" w:eastAsia="Arial" w:hAnsi="Arial" w:cs="Arial"/>
                <w:bCs/>
              </w:rPr>
              <w:t xml:space="preserve"> representa la versión consecutiva vigente del documento escrita a dos dígitos. </w:t>
            </w:r>
            <w:r w:rsidRPr="000B1BE1">
              <w:rPr>
                <w:rFonts w:ascii="Arial" w:eastAsia="Arial" w:hAnsi="Arial" w:cs="Arial"/>
                <w:bCs/>
                <w:i/>
                <w:iCs/>
              </w:rPr>
              <w:t xml:space="preserve">Por ejemplo: </w:t>
            </w:r>
            <w:r w:rsidR="000B1BE1" w:rsidRPr="000B1BE1">
              <w:rPr>
                <w:rFonts w:ascii="Arial" w:eastAsia="Arial" w:hAnsi="Arial" w:cs="Arial"/>
                <w:bCs/>
                <w:i/>
                <w:iCs/>
              </w:rPr>
              <w:t>RG-</w:t>
            </w:r>
            <w:r w:rsidR="00DD5D9A">
              <w:rPr>
                <w:rFonts w:ascii="Arial" w:eastAsia="Arial" w:hAnsi="Arial" w:cs="Arial"/>
                <w:bCs/>
                <w:i/>
                <w:iCs/>
              </w:rPr>
              <w:t>IR</w:t>
            </w:r>
            <w:r w:rsidR="000B1BE1" w:rsidRPr="000B1BE1">
              <w:rPr>
                <w:rFonts w:ascii="Arial" w:eastAsia="Arial" w:hAnsi="Arial" w:cs="Arial"/>
                <w:bCs/>
                <w:i/>
                <w:iCs/>
              </w:rPr>
              <w:t>-AC</w:t>
            </w:r>
            <w:r w:rsidRPr="000B1BE1">
              <w:rPr>
                <w:rFonts w:ascii="Arial" w:eastAsia="Arial" w:hAnsi="Arial" w:cs="Arial"/>
                <w:bCs/>
                <w:i/>
                <w:iCs/>
              </w:rPr>
              <w:t>-016, V01.</w:t>
            </w:r>
          </w:p>
          <w:p w14:paraId="6F681F70" w14:textId="2F1A985E" w:rsidR="00E85BA0" w:rsidRPr="00985F19" w:rsidRDefault="00E85BA0" w:rsidP="00B17DA7">
            <w:p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Cs/>
              </w:rPr>
            </w:pPr>
          </w:p>
        </w:tc>
      </w:tr>
    </w:tbl>
    <w:p w14:paraId="464F486F" w14:textId="47AC7CF2" w:rsidR="00E85BA0" w:rsidRDefault="00E85BA0" w:rsidP="00B17DA7">
      <w:pPr>
        <w:pStyle w:val="Textoindependiente"/>
        <w:tabs>
          <w:tab w:val="num" w:pos="426"/>
        </w:tabs>
        <w:contextualSpacing/>
        <w:mirrorIndents/>
        <w:jc w:val="both"/>
        <w:rPr>
          <w:rFonts w:cs="Arial"/>
          <w:b/>
          <w:sz w:val="20"/>
        </w:rPr>
      </w:pPr>
    </w:p>
    <w:p w14:paraId="3F4234EB" w14:textId="1C65E7EC" w:rsidR="00BF366C" w:rsidRDefault="00BF366C" w:rsidP="00B17DA7">
      <w:pPr>
        <w:pStyle w:val="Textoindependiente"/>
        <w:tabs>
          <w:tab w:val="num" w:pos="426"/>
        </w:tabs>
        <w:contextualSpacing/>
        <w:mirrorIndents/>
        <w:jc w:val="both"/>
        <w:rPr>
          <w:rFonts w:cs="Arial"/>
          <w:b/>
          <w:sz w:val="20"/>
        </w:rPr>
      </w:pPr>
      <w:r>
        <w:rPr>
          <w:rFonts w:cs="Arial"/>
          <w:b/>
          <w:sz w:val="20"/>
        </w:rPr>
        <w:t>4.2 Contenido de documentos de plantilla preestablecida, según aplique</w:t>
      </w:r>
    </w:p>
    <w:p w14:paraId="0C7EFD0A" w14:textId="7EBE2ADE" w:rsidR="00BF366C" w:rsidRDefault="00BF366C" w:rsidP="00B17DA7">
      <w:pPr>
        <w:pStyle w:val="Textoindependiente"/>
        <w:tabs>
          <w:tab w:val="num" w:pos="426"/>
        </w:tabs>
        <w:contextualSpacing/>
        <w:mirrorIndents/>
        <w:jc w:val="both"/>
        <w:rPr>
          <w:rFonts w:cs="Arial"/>
          <w:b/>
          <w:sz w:val="20"/>
        </w:rPr>
      </w:pPr>
    </w:p>
    <w:tbl>
      <w:tblPr>
        <w:tblStyle w:val="Tablaconcuadrculaclara"/>
        <w:tblW w:w="10485" w:type="dxa"/>
        <w:tblLook w:val="04A0" w:firstRow="1" w:lastRow="0" w:firstColumn="1" w:lastColumn="0" w:noHBand="0" w:noVBand="1"/>
      </w:tblPr>
      <w:tblGrid>
        <w:gridCol w:w="1696"/>
        <w:gridCol w:w="8789"/>
      </w:tblGrid>
      <w:tr w:rsidR="00BF366C" w14:paraId="73A6BB42" w14:textId="77777777" w:rsidTr="002A3BFF">
        <w:tc>
          <w:tcPr>
            <w:tcW w:w="1696" w:type="dxa"/>
            <w:shd w:val="clear" w:color="auto" w:fill="C1D62E"/>
          </w:tcPr>
          <w:p w14:paraId="7B618D00" w14:textId="77777777" w:rsidR="00BF366C" w:rsidRPr="00775F1B" w:rsidRDefault="00BF366C" w:rsidP="00B17DA7">
            <w:p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/>
              </w:rPr>
            </w:pPr>
            <w:r w:rsidRPr="00775F1B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8789" w:type="dxa"/>
            <w:shd w:val="clear" w:color="auto" w:fill="C1D62E"/>
          </w:tcPr>
          <w:p w14:paraId="686B3395" w14:textId="3EC49973" w:rsidR="00BF366C" w:rsidRPr="00775F1B" w:rsidRDefault="00BF366C" w:rsidP="00B17DA7">
            <w:p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/>
              </w:rPr>
            </w:pPr>
            <w:r w:rsidRPr="00775F1B">
              <w:rPr>
                <w:rFonts w:ascii="Arial" w:eastAsia="Arial" w:hAnsi="Arial" w:cs="Arial"/>
                <w:b/>
              </w:rPr>
              <w:t>Ac</w:t>
            </w:r>
            <w:r w:rsidR="002A3BFF">
              <w:rPr>
                <w:rFonts w:ascii="Arial" w:eastAsia="Arial" w:hAnsi="Arial" w:cs="Arial"/>
                <w:b/>
              </w:rPr>
              <w:t>tividad</w:t>
            </w:r>
          </w:p>
        </w:tc>
      </w:tr>
      <w:tr w:rsidR="00BF366C" w14:paraId="5F799547" w14:textId="77777777" w:rsidTr="005858CA">
        <w:tc>
          <w:tcPr>
            <w:tcW w:w="1696" w:type="dxa"/>
          </w:tcPr>
          <w:p w14:paraId="5E6AD4E7" w14:textId="77777777" w:rsidR="00BF366C" w:rsidRPr="00775F1B" w:rsidRDefault="00BF366C" w:rsidP="00B17DA7">
            <w:p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/>
              </w:rPr>
            </w:pPr>
            <w:r w:rsidRPr="00775F1B">
              <w:rPr>
                <w:rFonts w:ascii="Arial" w:eastAsia="Arial" w:hAnsi="Arial" w:cs="Arial"/>
                <w:b/>
              </w:rPr>
              <w:t>Responsable del documento</w:t>
            </w:r>
          </w:p>
        </w:tc>
        <w:tc>
          <w:tcPr>
            <w:tcW w:w="8789" w:type="dxa"/>
          </w:tcPr>
          <w:p w14:paraId="43767A8F" w14:textId="341FDA55" w:rsidR="00BF366C" w:rsidRPr="00C13E01" w:rsidRDefault="00BF366C" w:rsidP="00B17DA7">
            <w:pPr>
              <w:pStyle w:val="Prrafodelista"/>
              <w:numPr>
                <w:ilvl w:val="0"/>
                <w:numId w:val="17"/>
              </w:numPr>
              <w:tabs>
                <w:tab w:val="num" w:pos="426"/>
              </w:tabs>
              <w:spacing w:after="120"/>
              <w:ind w:left="458"/>
              <w:jc w:val="both"/>
              <w:rPr>
                <w:rFonts w:ascii="Arial" w:eastAsia="Arial" w:hAnsi="Arial" w:cs="Arial"/>
                <w:bCs/>
              </w:rPr>
            </w:pPr>
            <w:r w:rsidRPr="00C13E01">
              <w:rPr>
                <w:rFonts w:ascii="Arial" w:eastAsia="Arial" w:hAnsi="Arial" w:cs="Arial"/>
                <w:bCs/>
              </w:rPr>
              <w:t>Enlistar de manera ordenada los siguientes lineamientos, según aplique:</w:t>
            </w:r>
          </w:p>
          <w:p w14:paraId="33489538" w14:textId="77777777" w:rsidR="00BF366C" w:rsidRDefault="00BF366C" w:rsidP="00B17DA7">
            <w:pPr>
              <w:pStyle w:val="Prrafodelista"/>
              <w:numPr>
                <w:ilvl w:val="0"/>
                <w:numId w:val="15"/>
              </w:num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Cs/>
              </w:rPr>
            </w:pPr>
            <w:r w:rsidRPr="00A95A58">
              <w:rPr>
                <w:rFonts w:ascii="Arial" w:eastAsia="Arial" w:hAnsi="Arial" w:cs="Arial"/>
                <w:b/>
              </w:rPr>
              <w:t>OBJETIVO</w:t>
            </w:r>
            <w:r>
              <w:rPr>
                <w:rFonts w:ascii="Arial" w:eastAsia="Arial" w:hAnsi="Arial" w:cs="Arial"/>
                <w:bCs/>
              </w:rPr>
              <w:t>: Describe brevemente en forma de resumen la intención y el propósito, dando un panorama de lo que se pretende y para que se va a utilizar el documento.</w:t>
            </w:r>
          </w:p>
          <w:p w14:paraId="2E66E81C" w14:textId="7CE4078C" w:rsidR="00BF366C" w:rsidRPr="0085263C" w:rsidRDefault="00BF366C" w:rsidP="00B17DA7">
            <w:pPr>
              <w:pStyle w:val="Prrafodelista"/>
              <w:numPr>
                <w:ilvl w:val="0"/>
                <w:numId w:val="15"/>
              </w:num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Cs/>
              </w:rPr>
            </w:pPr>
            <w:r w:rsidRPr="00A95A58">
              <w:rPr>
                <w:rFonts w:ascii="Arial" w:eastAsia="Arial" w:hAnsi="Arial" w:cs="Arial"/>
                <w:b/>
              </w:rPr>
              <w:t>ALCANCE</w:t>
            </w:r>
            <w:r>
              <w:rPr>
                <w:rFonts w:ascii="Arial" w:eastAsia="Arial" w:hAnsi="Arial" w:cs="Arial"/>
                <w:bCs/>
              </w:rPr>
              <w:t>: Describe brevemente cuál es el campo de aplicación del documento, puede ser por área o departamento.</w:t>
            </w:r>
          </w:p>
          <w:p w14:paraId="3CE33418" w14:textId="77777777" w:rsidR="00BF366C" w:rsidRDefault="00BF366C" w:rsidP="00B17DA7">
            <w:pPr>
              <w:pStyle w:val="Prrafodelista"/>
              <w:numPr>
                <w:ilvl w:val="0"/>
                <w:numId w:val="15"/>
              </w:num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Cs/>
              </w:rPr>
            </w:pPr>
            <w:r w:rsidRPr="001B005E">
              <w:rPr>
                <w:rFonts w:ascii="Arial" w:eastAsia="Arial" w:hAnsi="Arial" w:cs="Arial"/>
                <w:b/>
              </w:rPr>
              <w:t>DEFINICIONES</w:t>
            </w:r>
            <w:r>
              <w:rPr>
                <w:rFonts w:ascii="Arial" w:eastAsia="Arial" w:hAnsi="Arial" w:cs="Arial"/>
                <w:bCs/>
              </w:rPr>
              <w:t>: Describe el significado de la terminología que se utilice en el desarrollo del documento para un mejor entendimiento, las cuales deben ordenarse de manera alfabética.</w:t>
            </w:r>
          </w:p>
          <w:p w14:paraId="0EF596D4" w14:textId="77777777" w:rsidR="00BF366C" w:rsidRDefault="00BF366C" w:rsidP="00B17DA7">
            <w:pPr>
              <w:pStyle w:val="Prrafodelista"/>
              <w:numPr>
                <w:ilvl w:val="0"/>
                <w:numId w:val="15"/>
              </w:num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/>
              </w:rPr>
              <w:t>DESARROLLO</w:t>
            </w:r>
            <w:r w:rsidRPr="001B005E">
              <w:rPr>
                <w:rFonts w:ascii="Arial" w:eastAsia="Arial" w:hAnsi="Arial" w:cs="Arial"/>
                <w:bCs/>
              </w:rPr>
              <w:t>:</w:t>
            </w:r>
            <w:r>
              <w:rPr>
                <w:rFonts w:ascii="Arial" w:eastAsia="Arial" w:hAnsi="Arial" w:cs="Arial"/>
                <w:bCs/>
              </w:rPr>
              <w:t xml:space="preserve"> Describe según el tipo de documento la secuencia lógica de las actividades o los lineamientos a ejecutar. El formato a emplear en este segmento, será a criterio del responsable del documento de acuerdo al contenido del mismo, excepto para procedimientos, en los cuales se utilizará la tabla siguiente:</w:t>
            </w:r>
          </w:p>
          <w:tbl>
            <w:tblPr>
              <w:tblStyle w:val="Tablaconcuadrcu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723"/>
              <w:gridCol w:w="4816"/>
            </w:tblGrid>
            <w:tr w:rsidR="00BF366C" w14:paraId="1A8E14C8" w14:textId="77777777" w:rsidTr="005858CA">
              <w:tc>
                <w:tcPr>
                  <w:tcW w:w="1723" w:type="dxa"/>
                  <w:shd w:val="clear" w:color="auto" w:fill="CCCC00"/>
                </w:tcPr>
                <w:p w14:paraId="7EA80386" w14:textId="77777777" w:rsidR="00BF366C" w:rsidRDefault="00BF366C" w:rsidP="00B17DA7">
                  <w:pPr>
                    <w:pStyle w:val="Prrafodelista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eastAsia="Arial" w:hAnsi="Arial" w:cs="Arial"/>
                      <w:bCs/>
                    </w:rPr>
                  </w:pPr>
                  <w:r>
                    <w:rPr>
                      <w:rFonts w:ascii="Arial" w:eastAsia="Arial" w:hAnsi="Arial" w:cs="Arial"/>
                      <w:bCs/>
                    </w:rPr>
                    <w:t>Responsable</w:t>
                  </w:r>
                </w:p>
              </w:tc>
              <w:tc>
                <w:tcPr>
                  <w:tcW w:w="4816" w:type="dxa"/>
                  <w:shd w:val="clear" w:color="auto" w:fill="CCCC00"/>
                </w:tcPr>
                <w:p w14:paraId="0E9C3AF2" w14:textId="21CA07FF" w:rsidR="00BF366C" w:rsidRDefault="00BF366C" w:rsidP="00B17DA7">
                  <w:pPr>
                    <w:pStyle w:val="Prrafodelista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eastAsia="Arial" w:hAnsi="Arial" w:cs="Arial"/>
                      <w:bCs/>
                    </w:rPr>
                  </w:pPr>
                  <w:r>
                    <w:rPr>
                      <w:rFonts w:ascii="Arial" w:eastAsia="Arial" w:hAnsi="Arial" w:cs="Arial"/>
                      <w:bCs/>
                    </w:rPr>
                    <w:t>Ac</w:t>
                  </w:r>
                  <w:r w:rsidR="00AD2720">
                    <w:rPr>
                      <w:rFonts w:ascii="Arial" w:eastAsia="Arial" w:hAnsi="Arial" w:cs="Arial"/>
                      <w:bCs/>
                    </w:rPr>
                    <w:t>tividad</w:t>
                  </w:r>
                </w:p>
              </w:tc>
            </w:tr>
            <w:tr w:rsidR="00BF366C" w14:paraId="35052960" w14:textId="77777777" w:rsidTr="005858CA">
              <w:tc>
                <w:tcPr>
                  <w:tcW w:w="1723" w:type="dxa"/>
                </w:tcPr>
                <w:p w14:paraId="57BFFF57" w14:textId="77777777" w:rsidR="00BF366C" w:rsidRDefault="00BF366C" w:rsidP="00B17DA7">
                  <w:pPr>
                    <w:pStyle w:val="Prrafodelista"/>
                    <w:tabs>
                      <w:tab w:val="num" w:pos="426"/>
                    </w:tabs>
                    <w:spacing w:after="120"/>
                    <w:ind w:left="0"/>
                    <w:rPr>
                      <w:rFonts w:ascii="Arial" w:eastAsia="Arial" w:hAnsi="Arial" w:cs="Arial"/>
                      <w:bCs/>
                    </w:rPr>
                  </w:pPr>
                  <w:r>
                    <w:rPr>
                      <w:rFonts w:ascii="Arial" w:eastAsia="Arial" w:hAnsi="Arial" w:cs="Arial"/>
                      <w:bCs/>
                    </w:rPr>
                    <w:t>Indica el puesto encargado de ejecutar la acción</w:t>
                  </w:r>
                </w:p>
              </w:tc>
              <w:tc>
                <w:tcPr>
                  <w:tcW w:w="4816" w:type="dxa"/>
                </w:tcPr>
                <w:p w14:paraId="7BB39FC4" w14:textId="77777777" w:rsidR="00BF366C" w:rsidRDefault="00BF366C" w:rsidP="00B17DA7">
                  <w:pPr>
                    <w:pStyle w:val="Prrafodelista"/>
                    <w:numPr>
                      <w:ilvl w:val="0"/>
                      <w:numId w:val="18"/>
                    </w:numPr>
                    <w:tabs>
                      <w:tab w:val="num" w:pos="426"/>
                    </w:tabs>
                    <w:spacing w:after="120"/>
                    <w:ind w:left="309"/>
                    <w:jc w:val="both"/>
                    <w:rPr>
                      <w:rFonts w:ascii="Arial" w:eastAsia="Arial" w:hAnsi="Arial" w:cs="Arial"/>
                      <w:bCs/>
                    </w:rPr>
                  </w:pPr>
                  <w:r>
                    <w:rPr>
                      <w:rFonts w:ascii="Arial" w:eastAsia="Arial" w:hAnsi="Arial" w:cs="Arial"/>
                      <w:bCs/>
                    </w:rPr>
                    <w:t>Describir de forma precisa y clara la actividad a realizar, indicando el material o los instrumentos a utilizar. Para hacer referencia a otros documentos a emplear, colocar entre paréntesis y en ‘</w:t>
                  </w:r>
                  <w:r w:rsidRPr="00087A62">
                    <w:rPr>
                      <w:rFonts w:ascii="Arial" w:eastAsia="Arial" w:hAnsi="Arial" w:cs="Arial"/>
                      <w:b/>
                    </w:rPr>
                    <w:t>Negrita’</w:t>
                  </w:r>
                  <w:r>
                    <w:rPr>
                      <w:rFonts w:ascii="Arial" w:eastAsia="Arial" w:hAnsi="Arial" w:cs="Arial"/>
                      <w:bCs/>
                    </w:rPr>
                    <w:t xml:space="preserve"> el código del documento.</w:t>
                  </w:r>
                </w:p>
              </w:tc>
            </w:tr>
          </w:tbl>
          <w:p w14:paraId="2211156E" w14:textId="4AC566F5" w:rsidR="00BF366C" w:rsidRDefault="00BF366C" w:rsidP="00B17DA7">
            <w:pPr>
              <w:pStyle w:val="Prrafodelista"/>
              <w:tabs>
                <w:tab w:val="num" w:pos="426"/>
              </w:tabs>
              <w:spacing w:after="120"/>
              <w:ind w:left="720"/>
              <w:jc w:val="both"/>
              <w:rPr>
                <w:rFonts w:ascii="Arial" w:eastAsia="Arial" w:hAnsi="Arial" w:cs="Arial"/>
                <w:bCs/>
              </w:rPr>
            </w:pPr>
            <w:r w:rsidRPr="009B2F92">
              <w:rPr>
                <w:rFonts w:ascii="Arial" w:eastAsia="Arial" w:hAnsi="Arial" w:cs="Arial"/>
                <w:b/>
              </w:rPr>
              <w:t>Nota</w:t>
            </w:r>
            <w:r>
              <w:rPr>
                <w:rFonts w:ascii="Arial" w:eastAsia="Arial" w:hAnsi="Arial" w:cs="Arial"/>
                <w:bCs/>
              </w:rPr>
              <w:t xml:space="preserve">: En caso de que el procedimiento se divida en varios segmentos se podrán utilizar varias tablas identificando cada una con el título del segmento y con la numeración consecutiva </w:t>
            </w:r>
            <w:r w:rsidR="00AD2720">
              <w:rPr>
                <w:rFonts w:ascii="Arial" w:eastAsia="Arial" w:hAnsi="Arial" w:cs="Arial"/>
                <w:bCs/>
              </w:rPr>
              <w:t>4</w:t>
            </w:r>
            <w:r>
              <w:rPr>
                <w:rFonts w:ascii="Arial" w:eastAsia="Arial" w:hAnsi="Arial" w:cs="Arial"/>
                <w:bCs/>
              </w:rPr>
              <w:t xml:space="preserve">.1, </w:t>
            </w:r>
            <w:r w:rsidR="00AD2720">
              <w:rPr>
                <w:rFonts w:ascii="Arial" w:eastAsia="Arial" w:hAnsi="Arial" w:cs="Arial"/>
                <w:bCs/>
              </w:rPr>
              <w:t>4</w:t>
            </w:r>
            <w:r>
              <w:rPr>
                <w:rFonts w:ascii="Arial" w:eastAsia="Arial" w:hAnsi="Arial" w:cs="Arial"/>
                <w:bCs/>
              </w:rPr>
              <w:t xml:space="preserve">.2, </w:t>
            </w:r>
            <w:r w:rsidR="00AD2720">
              <w:rPr>
                <w:rFonts w:ascii="Arial" w:eastAsia="Arial" w:hAnsi="Arial" w:cs="Arial"/>
                <w:bCs/>
              </w:rPr>
              <w:t>4</w:t>
            </w:r>
            <w:r>
              <w:rPr>
                <w:rFonts w:ascii="Arial" w:eastAsia="Arial" w:hAnsi="Arial" w:cs="Arial"/>
                <w:bCs/>
              </w:rPr>
              <w:t>.3, etc.</w:t>
            </w:r>
          </w:p>
          <w:p w14:paraId="046FD05E" w14:textId="42997794" w:rsidR="00BF366C" w:rsidRPr="00EB4FD9" w:rsidRDefault="00AD2720" w:rsidP="00B17DA7">
            <w:pPr>
              <w:pStyle w:val="Prrafodelista"/>
              <w:numPr>
                <w:ilvl w:val="0"/>
                <w:numId w:val="15"/>
              </w:num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/>
              </w:rPr>
              <w:t>POLÍTICAS APLICABLES</w:t>
            </w:r>
            <w:r w:rsidR="00BF366C">
              <w:rPr>
                <w:rFonts w:ascii="Arial" w:eastAsia="Arial" w:hAnsi="Arial" w:cs="Arial"/>
                <w:bCs/>
              </w:rPr>
              <w:t xml:space="preserve">: </w:t>
            </w:r>
            <w:r>
              <w:rPr>
                <w:rFonts w:ascii="Arial" w:eastAsia="Arial" w:hAnsi="Arial" w:cs="Arial"/>
                <w:bCs/>
              </w:rPr>
              <w:t>Define</w:t>
            </w:r>
            <w:r w:rsidR="00BF366C">
              <w:rPr>
                <w:rFonts w:ascii="Arial" w:eastAsia="Arial" w:hAnsi="Arial" w:cs="Arial"/>
                <w:bCs/>
              </w:rPr>
              <w:t xml:space="preserve"> l</w:t>
            </w:r>
            <w:r>
              <w:rPr>
                <w:rFonts w:ascii="Arial" w:eastAsia="Arial" w:hAnsi="Arial" w:cs="Arial"/>
                <w:bCs/>
              </w:rPr>
              <w:t xml:space="preserve">as directrices, lineamientos, responsabilidades, reglas o costumbres </w:t>
            </w:r>
            <w:r w:rsidR="0033136C">
              <w:rPr>
                <w:rFonts w:ascii="Arial" w:eastAsia="Arial" w:hAnsi="Arial" w:cs="Arial"/>
                <w:bCs/>
              </w:rPr>
              <w:t>que apliquen sobre el desarrollo del proceso.</w:t>
            </w:r>
          </w:p>
          <w:p w14:paraId="32F6CC56" w14:textId="09735985" w:rsidR="0033136C" w:rsidRDefault="0033136C" w:rsidP="00B17DA7">
            <w:pPr>
              <w:pStyle w:val="Prrafodelista"/>
              <w:numPr>
                <w:ilvl w:val="0"/>
                <w:numId w:val="15"/>
              </w:num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/>
              </w:rPr>
              <w:t>REGITROS CONTROLADOS CON CÓDIGO</w:t>
            </w:r>
            <w:r w:rsidR="00BF366C" w:rsidRPr="005208D1">
              <w:rPr>
                <w:rFonts w:ascii="Arial" w:eastAsia="Arial" w:hAnsi="Arial" w:cs="Arial"/>
                <w:bCs/>
              </w:rPr>
              <w:t>:</w:t>
            </w:r>
            <w:r w:rsidR="00BF366C">
              <w:rPr>
                <w:rFonts w:ascii="Arial" w:eastAsia="Arial" w:hAnsi="Arial" w:cs="Arial"/>
                <w:bCs/>
              </w:rPr>
              <w:t xml:space="preserve"> </w:t>
            </w:r>
            <w:r>
              <w:rPr>
                <w:rFonts w:ascii="Arial" w:eastAsia="Arial" w:hAnsi="Arial" w:cs="Arial"/>
                <w:bCs/>
              </w:rPr>
              <w:t>Se refiere a los registros que forman parte del procedimiento y que son de mi propiedad</w:t>
            </w:r>
            <w:r w:rsidR="00C521E9">
              <w:rPr>
                <w:rFonts w:ascii="Arial" w:eastAsia="Arial" w:hAnsi="Arial" w:cs="Arial"/>
                <w:bCs/>
              </w:rPr>
              <w:t xml:space="preserve"> (pueden ser físicos o electrónicos)</w:t>
            </w:r>
            <w:r>
              <w:rPr>
                <w:rFonts w:ascii="Arial" w:eastAsia="Arial" w:hAnsi="Arial" w:cs="Arial"/>
                <w:bCs/>
              </w:rPr>
              <w:t>, deben enlistarse con su número de identificación, por ejemplo:</w:t>
            </w:r>
          </w:p>
          <w:p w14:paraId="293DF9CA" w14:textId="77777777" w:rsidR="003269C5" w:rsidRDefault="003269C5" w:rsidP="00B17DA7">
            <w:pPr>
              <w:pStyle w:val="Prrafodelista"/>
              <w:tabs>
                <w:tab w:val="num" w:pos="426"/>
              </w:tabs>
              <w:spacing w:after="120"/>
              <w:ind w:left="720"/>
              <w:jc w:val="both"/>
              <w:rPr>
                <w:rFonts w:ascii="Arial" w:eastAsia="Arial" w:hAnsi="Arial" w:cs="Arial"/>
                <w:bCs/>
              </w:rPr>
            </w:pPr>
          </w:p>
          <w:tbl>
            <w:tblPr>
              <w:tblStyle w:val="Tablaconcuadrcu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517"/>
              <w:gridCol w:w="1600"/>
              <w:gridCol w:w="1601"/>
              <w:gridCol w:w="1547"/>
              <w:gridCol w:w="1578"/>
            </w:tblGrid>
            <w:tr w:rsidR="00C521E9" w14:paraId="279E8118" w14:textId="77777777" w:rsidTr="0033136C">
              <w:tc>
                <w:tcPr>
                  <w:tcW w:w="1712" w:type="dxa"/>
                  <w:shd w:val="clear" w:color="auto" w:fill="CCCC00"/>
                </w:tcPr>
                <w:p w14:paraId="16130363" w14:textId="064C5427" w:rsidR="0033136C" w:rsidRPr="00C521E9" w:rsidRDefault="0033136C" w:rsidP="00B17DA7">
                  <w:pPr>
                    <w:pStyle w:val="Prrafodelista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</w:pPr>
                  <w:r w:rsidRPr="00C521E9"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  <w:t>Código</w:t>
                  </w:r>
                </w:p>
              </w:tc>
              <w:tc>
                <w:tcPr>
                  <w:tcW w:w="1712" w:type="dxa"/>
                  <w:shd w:val="clear" w:color="auto" w:fill="CCCC00"/>
                </w:tcPr>
                <w:p w14:paraId="72759EDD" w14:textId="2566E5D4" w:rsidR="0033136C" w:rsidRPr="00C521E9" w:rsidRDefault="0033136C" w:rsidP="00B17DA7">
                  <w:pPr>
                    <w:pStyle w:val="Prrafodelista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</w:pPr>
                  <w:r w:rsidRPr="00C521E9"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  <w:t>Nombre</w:t>
                  </w:r>
                </w:p>
              </w:tc>
              <w:tc>
                <w:tcPr>
                  <w:tcW w:w="1713" w:type="dxa"/>
                  <w:shd w:val="clear" w:color="auto" w:fill="CCCC00"/>
                </w:tcPr>
                <w:p w14:paraId="255C8371" w14:textId="29A1C3A0" w:rsidR="0033136C" w:rsidRPr="00C521E9" w:rsidRDefault="0033136C" w:rsidP="00B17DA7">
                  <w:pPr>
                    <w:pStyle w:val="Prrafodelista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</w:pPr>
                  <w:r w:rsidRPr="00C521E9"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  <w:t>Responsable de la retención</w:t>
                  </w:r>
                </w:p>
              </w:tc>
              <w:tc>
                <w:tcPr>
                  <w:tcW w:w="1713" w:type="dxa"/>
                  <w:shd w:val="clear" w:color="auto" w:fill="CCCC00"/>
                </w:tcPr>
                <w:p w14:paraId="692B42F7" w14:textId="46EEFB1B" w:rsidR="0033136C" w:rsidRPr="00C521E9" w:rsidRDefault="0033136C" w:rsidP="00B17DA7">
                  <w:pPr>
                    <w:pStyle w:val="Prrafodelista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</w:pPr>
                  <w:r w:rsidRPr="00C521E9"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  <w:t>Tiempo de retención</w:t>
                  </w:r>
                </w:p>
              </w:tc>
              <w:tc>
                <w:tcPr>
                  <w:tcW w:w="1713" w:type="dxa"/>
                  <w:shd w:val="clear" w:color="auto" w:fill="CCCC00"/>
                </w:tcPr>
                <w:p w14:paraId="3BB4F16C" w14:textId="406DFD1C" w:rsidR="0033136C" w:rsidRPr="00C521E9" w:rsidRDefault="0033136C" w:rsidP="00B17DA7">
                  <w:pPr>
                    <w:pStyle w:val="Prrafodelista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</w:pPr>
                  <w:r w:rsidRPr="00C521E9"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  <w:t>Disposición final</w:t>
                  </w:r>
                </w:p>
              </w:tc>
            </w:tr>
            <w:tr w:rsidR="00316094" w14:paraId="616ED4B9" w14:textId="77777777" w:rsidTr="0033136C">
              <w:tc>
                <w:tcPr>
                  <w:tcW w:w="1712" w:type="dxa"/>
                </w:tcPr>
                <w:p w14:paraId="06CB4CCA" w14:textId="0D93C17F" w:rsidR="0033136C" w:rsidRPr="00C521E9" w:rsidRDefault="002E6857" w:rsidP="00B17DA7">
                  <w:pPr>
                    <w:pStyle w:val="Prrafodelista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  <w:lastRenderedPageBreak/>
                    <w:t>RG-IR</w:t>
                  </w:r>
                  <w:r w:rsidR="00C521E9" w:rsidRPr="00C521E9"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  <w:t>-RH-001</w:t>
                  </w:r>
                </w:p>
              </w:tc>
              <w:tc>
                <w:tcPr>
                  <w:tcW w:w="1712" w:type="dxa"/>
                </w:tcPr>
                <w:p w14:paraId="404D9768" w14:textId="5D663076" w:rsidR="0033136C" w:rsidRPr="00C521E9" w:rsidRDefault="00C521E9" w:rsidP="00B17DA7">
                  <w:pPr>
                    <w:pStyle w:val="Prrafodelista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</w:pPr>
                  <w:r w:rsidRPr="00C521E9"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  <w:t>Organigrama</w:t>
                  </w:r>
                </w:p>
              </w:tc>
              <w:tc>
                <w:tcPr>
                  <w:tcW w:w="1713" w:type="dxa"/>
                </w:tcPr>
                <w:p w14:paraId="7BB64931" w14:textId="06976E8A" w:rsidR="0033136C" w:rsidRPr="00C521E9" w:rsidRDefault="00C521E9" w:rsidP="00B17DA7">
                  <w:pPr>
                    <w:pStyle w:val="Prrafodelista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</w:pPr>
                  <w:r w:rsidRPr="00C521E9"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  <w:t>Coordinador de RH</w:t>
                  </w:r>
                </w:p>
              </w:tc>
              <w:tc>
                <w:tcPr>
                  <w:tcW w:w="1713" w:type="dxa"/>
                </w:tcPr>
                <w:p w14:paraId="1B22E9E5" w14:textId="386FC608" w:rsidR="0033136C" w:rsidRPr="00C521E9" w:rsidRDefault="00C521E9" w:rsidP="00B17DA7">
                  <w:pPr>
                    <w:pStyle w:val="Prrafodelista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</w:pPr>
                  <w:r w:rsidRPr="00C521E9"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  <w:t>1 año</w:t>
                  </w:r>
                </w:p>
              </w:tc>
              <w:tc>
                <w:tcPr>
                  <w:tcW w:w="1713" w:type="dxa"/>
                </w:tcPr>
                <w:p w14:paraId="2573AADE" w14:textId="61FAC719" w:rsidR="0033136C" w:rsidRPr="00C521E9" w:rsidRDefault="00C521E9" w:rsidP="00B17DA7">
                  <w:pPr>
                    <w:pStyle w:val="Prrafodelista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</w:pPr>
                  <w:r w:rsidRPr="00C521E9"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  <w:t>Archivo</w:t>
                  </w:r>
                </w:p>
              </w:tc>
            </w:tr>
          </w:tbl>
          <w:p w14:paraId="50994A7D" w14:textId="7D75AD49" w:rsidR="00BF366C" w:rsidRDefault="00BF366C" w:rsidP="00B17DA7">
            <w:pPr>
              <w:pStyle w:val="Prrafodelista"/>
              <w:tabs>
                <w:tab w:val="num" w:pos="426"/>
              </w:tabs>
              <w:spacing w:after="120"/>
              <w:ind w:left="720"/>
              <w:jc w:val="both"/>
              <w:rPr>
                <w:rFonts w:ascii="Arial" w:eastAsia="Arial" w:hAnsi="Arial" w:cs="Arial"/>
                <w:bCs/>
              </w:rPr>
            </w:pPr>
          </w:p>
          <w:p w14:paraId="4A24BCE3" w14:textId="77777777" w:rsidR="003269C5" w:rsidRDefault="00C521E9" w:rsidP="00B17DA7">
            <w:pPr>
              <w:pStyle w:val="Prrafodelista"/>
              <w:numPr>
                <w:ilvl w:val="0"/>
                <w:numId w:val="15"/>
              </w:num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/>
              </w:rPr>
              <w:t xml:space="preserve">REGISTROS CONTROLADOS SIN CÓDIGO: </w:t>
            </w:r>
            <w:r w:rsidR="003269C5">
              <w:rPr>
                <w:rFonts w:ascii="Arial" w:eastAsia="Arial" w:hAnsi="Arial" w:cs="Arial"/>
                <w:bCs/>
              </w:rPr>
              <w:t>Se refiere a los registros que forman parte del procedimiento y que son de mi propiedad (pueden ser físicos o electrónicos), deben enlistarse con su número de identificación, por ejemplo:</w:t>
            </w:r>
          </w:p>
          <w:tbl>
            <w:tblPr>
              <w:tblStyle w:val="Tablaconcuadrcu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481"/>
              <w:gridCol w:w="1608"/>
              <w:gridCol w:w="1609"/>
              <w:gridCol w:w="1558"/>
              <w:gridCol w:w="1587"/>
            </w:tblGrid>
            <w:tr w:rsidR="008925F1" w14:paraId="51812C06" w14:textId="77777777" w:rsidTr="005858CA">
              <w:tc>
                <w:tcPr>
                  <w:tcW w:w="1712" w:type="dxa"/>
                  <w:shd w:val="clear" w:color="auto" w:fill="CCCC00"/>
                </w:tcPr>
                <w:p w14:paraId="6C21A4AB" w14:textId="758DB5A1" w:rsidR="008925F1" w:rsidRPr="00C521E9" w:rsidRDefault="00FB267D" w:rsidP="00B17DA7">
                  <w:pPr>
                    <w:pStyle w:val="Prrafodelista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  <w:t>No.</w:t>
                  </w:r>
                </w:p>
              </w:tc>
              <w:tc>
                <w:tcPr>
                  <w:tcW w:w="1712" w:type="dxa"/>
                  <w:shd w:val="clear" w:color="auto" w:fill="CCCC00"/>
                </w:tcPr>
                <w:p w14:paraId="61B72DA7" w14:textId="77777777" w:rsidR="008925F1" w:rsidRPr="00C521E9" w:rsidRDefault="008925F1" w:rsidP="00B17DA7">
                  <w:pPr>
                    <w:pStyle w:val="Prrafodelista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</w:pPr>
                  <w:r w:rsidRPr="00C521E9"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  <w:t>Nombre</w:t>
                  </w:r>
                </w:p>
              </w:tc>
              <w:tc>
                <w:tcPr>
                  <w:tcW w:w="1713" w:type="dxa"/>
                  <w:shd w:val="clear" w:color="auto" w:fill="CCCC00"/>
                </w:tcPr>
                <w:p w14:paraId="4B5F517C" w14:textId="77777777" w:rsidR="008925F1" w:rsidRPr="00C521E9" w:rsidRDefault="008925F1" w:rsidP="00B17DA7">
                  <w:pPr>
                    <w:pStyle w:val="Prrafodelista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</w:pPr>
                  <w:r w:rsidRPr="00C521E9"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  <w:t>Responsable de la retención</w:t>
                  </w:r>
                </w:p>
              </w:tc>
              <w:tc>
                <w:tcPr>
                  <w:tcW w:w="1713" w:type="dxa"/>
                  <w:shd w:val="clear" w:color="auto" w:fill="CCCC00"/>
                </w:tcPr>
                <w:p w14:paraId="22C5D884" w14:textId="77777777" w:rsidR="008925F1" w:rsidRPr="00C521E9" w:rsidRDefault="008925F1" w:rsidP="00B17DA7">
                  <w:pPr>
                    <w:pStyle w:val="Prrafodelista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</w:pPr>
                  <w:r w:rsidRPr="00C521E9"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  <w:t>Tiempo de retención</w:t>
                  </w:r>
                </w:p>
              </w:tc>
              <w:tc>
                <w:tcPr>
                  <w:tcW w:w="1713" w:type="dxa"/>
                  <w:shd w:val="clear" w:color="auto" w:fill="CCCC00"/>
                </w:tcPr>
                <w:p w14:paraId="1B100AF5" w14:textId="77777777" w:rsidR="008925F1" w:rsidRPr="00C521E9" w:rsidRDefault="008925F1" w:rsidP="00B17DA7">
                  <w:pPr>
                    <w:pStyle w:val="Prrafodelista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</w:pPr>
                  <w:r w:rsidRPr="00C521E9"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  <w:t>Disposición final</w:t>
                  </w:r>
                </w:p>
              </w:tc>
            </w:tr>
            <w:tr w:rsidR="008925F1" w14:paraId="64983148" w14:textId="77777777" w:rsidTr="005858CA">
              <w:tc>
                <w:tcPr>
                  <w:tcW w:w="1712" w:type="dxa"/>
                </w:tcPr>
                <w:p w14:paraId="6382C5E8" w14:textId="5F988DC5" w:rsidR="008925F1" w:rsidRPr="00C521E9" w:rsidRDefault="008925F1" w:rsidP="00B17DA7">
                  <w:pPr>
                    <w:pStyle w:val="Prrafodelista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</w:pPr>
                  <w:r w:rsidRPr="00C521E9"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712" w:type="dxa"/>
                </w:tcPr>
                <w:p w14:paraId="2AEF4C6B" w14:textId="77777777" w:rsidR="008925F1" w:rsidRPr="00C521E9" w:rsidRDefault="008925F1" w:rsidP="00B17DA7">
                  <w:pPr>
                    <w:pStyle w:val="Prrafodelista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</w:pPr>
                  <w:r w:rsidRPr="00C521E9"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  <w:t>Organigrama</w:t>
                  </w:r>
                </w:p>
              </w:tc>
              <w:tc>
                <w:tcPr>
                  <w:tcW w:w="1713" w:type="dxa"/>
                </w:tcPr>
                <w:p w14:paraId="3953775E" w14:textId="77777777" w:rsidR="008925F1" w:rsidRPr="00C521E9" w:rsidRDefault="008925F1" w:rsidP="00B17DA7">
                  <w:pPr>
                    <w:pStyle w:val="Prrafodelista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</w:pPr>
                  <w:r w:rsidRPr="00C521E9"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  <w:t>Coordinador de RH</w:t>
                  </w:r>
                </w:p>
              </w:tc>
              <w:tc>
                <w:tcPr>
                  <w:tcW w:w="1713" w:type="dxa"/>
                </w:tcPr>
                <w:p w14:paraId="52172A76" w14:textId="77777777" w:rsidR="008925F1" w:rsidRPr="00C521E9" w:rsidRDefault="008925F1" w:rsidP="00B17DA7">
                  <w:pPr>
                    <w:pStyle w:val="Prrafodelista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</w:pPr>
                  <w:r w:rsidRPr="00C521E9"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  <w:t>1 año</w:t>
                  </w:r>
                </w:p>
              </w:tc>
              <w:tc>
                <w:tcPr>
                  <w:tcW w:w="1713" w:type="dxa"/>
                </w:tcPr>
                <w:p w14:paraId="5DC4DE7C" w14:textId="77777777" w:rsidR="008925F1" w:rsidRPr="00C521E9" w:rsidRDefault="008925F1" w:rsidP="00B17DA7">
                  <w:pPr>
                    <w:pStyle w:val="Prrafodelista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</w:pPr>
                  <w:r w:rsidRPr="00C521E9"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  <w:t>Archivo</w:t>
                  </w:r>
                </w:p>
              </w:tc>
            </w:tr>
          </w:tbl>
          <w:p w14:paraId="2610815A" w14:textId="7E6F2DAC" w:rsidR="00C521E9" w:rsidRPr="003269C5" w:rsidRDefault="00C521E9" w:rsidP="00B17DA7">
            <w:p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Cs/>
              </w:rPr>
            </w:pPr>
          </w:p>
          <w:p w14:paraId="23CB7AEC" w14:textId="160ED7E8" w:rsidR="00BF366C" w:rsidRDefault="008925F1" w:rsidP="00B17DA7">
            <w:pPr>
              <w:pStyle w:val="Prrafodelista"/>
              <w:numPr>
                <w:ilvl w:val="0"/>
                <w:numId w:val="15"/>
              </w:num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/>
              </w:rPr>
              <w:t>ENLACE CON DOCUMENTOS</w:t>
            </w:r>
            <w:r w:rsidR="00BF366C" w:rsidRPr="00BE1B48">
              <w:rPr>
                <w:rFonts w:ascii="Arial" w:eastAsia="Arial" w:hAnsi="Arial" w:cs="Arial"/>
                <w:bCs/>
              </w:rPr>
              <w:t>:</w:t>
            </w:r>
            <w:r w:rsidR="00BF366C">
              <w:rPr>
                <w:rFonts w:ascii="Arial" w:eastAsia="Arial" w:hAnsi="Arial" w:cs="Arial"/>
                <w:bCs/>
              </w:rPr>
              <w:t xml:space="preserve"> </w:t>
            </w:r>
            <w:r>
              <w:rPr>
                <w:rFonts w:ascii="Arial" w:eastAsia="Arial" w:hAnsi="Arial" w:cs="Arial"/>
                <w:bCs/>
              </w:rPr>
              <w:t>Son todos los documentos que generalmente se encuentran en otra área y sirven como complemento para ejecutar las tareas, incluye los de origen externo, por ejemplo:</w:t>
            </w:r>
          </w:p>
          <w:tbl>
            <w:tblPr>
              <w:tblStyle w:val="Tablaconcuadrcu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716"/>
              <w:gridCol w:w="4961"/>
            </w:tblGrid>
            <w:tr w:rsidR="008925F1" w14:paraId="027B8735" w14:textId="77777777" w:rsidTr="000B3525">
              <w:tc>
                <w:tcPr>
                  <w:tcW w:w="1716" w:type="dxa"/>
                </w:tcPr>
                <w:p w14:paraId="05D5FD80" w14:textId="4F2AD01C" w:rsidR="008925F1" w:rsidRDefault="000B3525" w:rsidP="00B17DA7">
                  <w:pPr>
                    <w:pStyle w:val="Prrafodelista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eastAsia="Arial" w:hAnsi="Arial" w:cs="Arial"/>
                      <w:bCs/>
                    </w:rPr>
                  </w:pPr>
                  <w:r>
                    <w:rPr>
                      <w:rFonts w:ascii="Arial" w:eastAsia="Arial" w:hAnsi="Arial" w:cs="Arial"/>
                      <w:bCs/>
                    </w:rPr>
                    <w:t>Código</w:t>
                  </w:r>
                  <w:r w:rsidR="00DD5D9A">
                    <w:rPr>
                      <w:rFonts w:ascii="Arial" w:eastAsia="Arial" w:hAnsi="Arial" w:cs="Arial"/>
                      <w:bCs/>
                    </w:rPr>
                    <w:t xml:space="preserve"> / No.</w:t>
                  </w:r>
                </w:p>
              </w:tc>
              <w:tc>
                <w:tcPr>
                  <w:tcW w:w="4961" w:type="dxa"/>
                </w:tcPr>
                <w:p w14:paraId="7D6ABA57" w14:textId="1D532CD8" w:rsidR="008925F1" w:rsidRDefault="008925F1" w:rsidP="00B17DA7">
                  <w:pPr>
                    <w:pStyle w:val="Prrafodelista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eastAsia="Arial" w:hAnsi="Arial" w:cs="Arial"/>
                      <w:bCs/>
                    </w:rPr>
                  </w:pPr>
                  <w:r>
                    <w:rPr>
                      <w:rFonts w:ascii="Arial" w:eastAsia="Arial" w:hAnsi="Arial" w:cs="Arial"/>
                      <w:bCs/>
                    </w:rPr>
                    <w:t>Nombre</w:t>
                  </w:r>
                </w:p>
              </w:tc>
            </w:tr>
            <w:tr w:rsidR="008925F1" w14:paraId="08F3EDE4" w14:textId="77777777" w:rsidTr="000B3525">
              <w:tc>
                <w:tcPr>
                  <w:tcW w:w="1716" w:type="dxa"/>
                </w:tcPr>
                <w:p w14:paraId="57FEA96F" w14:textId="7026D6CA" w:rsidR="008925F1" w:rsidRDefault="000B3525" w:rsidP="00B17DA7">
                  <w:pPr>
                    <w:pStyle w:val="Prrafodelista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eastAsia="Arial" w:hAnsi="Arial" w:cs="Arial"/>
                      <w:bCs/>
                    </w:rPr>
                  </w:pPr>
                  <w:r>
                    <w:rPr>
                      <w:rFonts w:ascii="Arial" w:eastAsia="Arial" w:hAnsi="Arial" w:cs="Arial"/>
                      <w:bCs/>
                    </w:rPr>
                    <w:t>PD-</w:t>
                  </w:r>
                  <w:r w:rsidR="002E6857">
                    <w:rPr>
                      <w:rFonts w:ascii="Arial" w:eastAsia="Arial" w:hAnsi="Arial" w:cs="Arial"/>
                      <w:bCs/>
                    </w:rPr>
                    <w:t>IR</w:t>
                  </w:r>
                  <w:r>
                    <w:rPr>
                      <w:rFonts w:ascii="Arial" w:eastAsia="Arial" w:hAnsi="Arial" w:cs="Arial"/>
                      <w:bCs/>
                    </w:rPr>
                    <w:t>-AF-00</w:t>
                  </w:r>
                  <w:r w:rsidR="002E6857">
                    <w:rPr>
                      <w:rFonts w:ascii="Arial" w:eastAsia="Arial" w:hAnsi="Arial" w:cs="Arial"/>
                      <w:bCs/>
                    </w:rPr>
                    <w:t>3</w:t>
                  </w:r>
                </w:p>
              </w:tc>
              <w:tc>
                <w:tcPr>
                  <w:tcW w:w="4961" w:type="dxa"/>
                </w:tcPr>
                <w:p w14:paraId="5FB6F578" w14:textId="59AF3604" w:rsidR="008925F1" w:rsidRDefault="005B6E95" w:rsidP="00B17DA7">
                  <w:pPr>
                    <w:pStyle w:val="Prrafodelista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eastAsia="Arial" w:hAnsi="Arial" w:cs="Arial"/>
                      <w:bCs/>
                    </w:rPr>
                  </w:pPr>
                  <w:r>
                    <w:rPr>
                      <w:rFonts w:ascii="Arial" w:eastAsia="Arial" w:hAnsi="Arial" w:cs="Arial"/>
                      <w:bCs/>
                    </w:rPr>
                    <w:t>Procedimiento de compras</w:t>
                  </w:r>
                </w:p>
              </w:tc>
            </w:tr>
          </w:tbl>
          <w:p w14:paraId="77B6B739" w14:textId="77777777" w:rsidR="008925F1" w:rsidRPr="00BE1B48" w:rsidRDefault="008925F1" w:rsidP="00B17DA7">
            <w:pPr>
              <w:pStyle w:val="Prrafodelista"/>
              <w:tabs>
                <w:tab w:val="num" w:pos="426"/>
              </w:tabs>
              <w:spacing w:after="120"/>
              <w:ind w:left="720"/>
              <w:jc w:val="both"/>
              <w:rPr>
                <w:rFonts w:ascii="Arial" w:eastAsia="Arial" w:hAnsi="Arial" w:cs="Arial"/>
                <w:bCs/>
              </w:rPr>
            </w:pPr>
          </w:p>
          <w:p w14:paraId="50377D96" w14:textId="624EF184" w:rsidR="00BF366C" w:rsidRDefault="005B6E95" w:rsidP="00B17DA7">
            <w:pPr>
              <w:pStyle w:val="Prrafodelista"/>
              <w:numPr>
                <w:ilvl w:val="0"/>
                <w:numId w:val="15"/>
              </w:num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/>
              </w:rPr>
              <w:t>ANEXOS</w:t>
            </w:r>
            <w:r w:rsidR="00BF366C">
              <w:rPr>
                <w:rFonts w:ascii="Arial" w:eastAsia="Arial" w:hAnsi="Arial" w:cs="Arial"/>
                <w:bCs/>
              </w:rPr>
              <w:t xml:space="preserve">: </w:t>
            </w:r>
            <w:r w:rsidR="005D595F">
              <w:rPr>
                <w:rFonts w:ascii="Arial" w:eastAsia="Arial" w:hAnsi="Arial" w:cs="Arial"/>
                <w:bCs/>
              </w:rPr>
              <w:t>Son los complementos</w:t>
            </w:r>
            <w:r w:rsidR="00DB1731">
              <w:rPr>
                <w:rFonts w:ascii="Arial" w:eastAsia="Arial" w:hAnsi="Arial" w:cs="Arial"/>
                <w:bCs/>
              </w:rPr>
              <w:t xml:space="preserve"> </w:t>
            </w:r>
            <w:r w:rsidR="005D595F">
              <w:rPr>
                <w:rFonts w:ascii="Arial" w:eastAsia="Arial" w:hAnsi="Arial" w:cs="Arial"/>
                <w:bCs/>
              </w:rPr>
              <w:t>que sirven para ampliar lo que se ha puesto de manifiesto durante el desarrollo, por ejemplo: mapas,</w:t>
            </w:r>
            <w:r w:rsidR="00DB1731">
              <w:rPr>
                <w:rFonts w:ascii="Arial" w:eastAsia="Arial" w:hAnsi="Arial" w:cs="Arial"/>
                <w:bCs/>
              </w:rPr>
              <w:t xml:space="preserve"> tablas,</w:t>
            </w:r>
            <w:r w:rsidR="005D595F">
              <w:rPr>
                <w:rFonts w:ascii="Arial" w:eastAsia="Arial" w:hAnsi="Arial" w:cs="Arial"/>
                <w:bCs/>
              </w:rPr>
              <w:t xml:space="preserve"> ilustraciones o infografías</w:t>
            </w:r>
            <w:r w:rsidR="00BF366C">
              <w:rPr>
                <w:rFonts w:ascii="Arial" w:eastAsia="Arial" w:hAnsi="Arial" w:cs="Arial"/>
                <w:bCs/>
              </w:rPr>
              <w:t>.</w:t>
            </w:r>
          </w:p>
          <w:p w14:paraId="7BD9B2C3" w14:textId="66020B62" w:rsidR="00BF366C" w:rsidRPr="00BE1B48" w:rsidRDefault="00DB1731" w:rsidP="00B17DA7">
            <w:pPr>
              <w:pStyle w:val="Prrafodelista"/>
              <w:numPr>
                <w:ilvl w:val="0"/>
                <w:numId w:val="15"/>
              </w:num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/>
              </w:rPr>
              <w:t>CONTROL DE CAMBIOS</w:t>
            </w:r>
            <w:r w:rsidR="00BF366C" w:rsidRPr="00BE1B48">
              <w:rPr>
                <w:rFonts w:ascii="Arial" w:eastAsia="Arial" w:hAnsi="Arial" w:cs="Arial"/>
                <w:bCs/>
              </w:rPr>
              <w:t xml:space="preserve">: </w:t>
            </w:r>
            <w:r w:rsidR="00BF366C" w:rsidRPr="00BE1B48">
              <w:rPr>
                <w:rFonts w:ascii="Arial" w:eastAsia="Arial" w:hAnsi="Arial" w:cs="Arial"/>
              </w:rPr>
              <w:t xml:space="preserve">Cuando sea necesario realizar modificaciones y actualizaciones al documento, estas se deben registrar en </w:t>
            </w:r>
            <w:r>
              <w:rPr>
                <w:rFonts w:ascii="Arial" w:eastAsia="Arial" w:hAnsi="Arial" w:cs="Arial"/>
              </w:rPr>
              <w:t>esta sección</w:t>
            </w:r>
            <w:r w:rsidR="00BF366C" w:rsidRPr="00BE1B48">
              <w:rPr>
                <w:rFonts w:ascii="Arial" w:eastAsia="Arial" w:hAnsi="Arial" w:cs="Arial"/>
              </w:rPr>
              <w:t xml:space="preserve">, registrando: </w:t>
            </w:r>
          </w:p>
          <w:p w14:paraId="0334A31C" w14:textId="2C012B85" w:rsidR="00BF366C" w:rsidRDefault="00BF366C" w:rsidP="00B17DA7">
            <w:pPr>
              <w:numPr>
                <w:ilvl w:val="0"/>
                <w:numId w:val="16"/>
              </w:numPr>
              <w:tabs>
                <w:tab w:val="num" w:pos="426"/>
                <w:tab w:val="left" w:pos="2552"/>
              </w:tabs>
              <w:spacing w:after="120"/>
              <w:ind w:left="1174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Fecha de </w:t>
            </w:r>
            <w:r w:rsidR="00DB1731">
              <w:rPr>
                <w:rFonts w:ascii="Arial" w:eastAsia="Arial" w:hAnsi="Arial" w:cs="Arial"/>
              </w:rPr>
              <w:t>modificaci</w:t>
            </w:r>
            <w:r>
              <w:rPr>
                <w:rFonts w:ascii="Arial" w:eastAsia="Arial" w:hAnsi="Arial" w:cs="Arial"/>
              </w:rPr>
              <w:t xml:space="preserve">ón </w:t>
            </w:r>
            <w:r w:rsidR="00DB1731">
              <w:rPr>
                <w:rFonts w:ascii="Arial" w:eastAsia="Arial" w:hAnsi="Arial" w:cs="Arial"/>
              </w:rPr>
              <w:t>(f</w:t>
            </w:r>
            <w:r>
              <w:rPr>
                <w:rFonts w:ascii="Arial" w:eastAsia="Arial" w:hAnsi="Arial" w:cs="Arial"/>
              </w:rPr>
              <w:t>echa de la revisión del documento</w:t>
            </w:r>
            <w:r w:rsidR="00DB1731">
              <w:rPr>
                <w:rFonts w:ascii="Arial" w:eastAsia="Arial" w:hAnsi="Arial" w:cs="Arial"/>
              </w:rPr>
              <w:t>):</w:t>
            </w:r>
            <w:r>
              <w:rPr>
                <w:rFonts w:ascii="Arial" w:eastAsia="Arial" w:hAnsi="Arial" w:cs="Arial"/>
              </w:rPr>
              <w:t xml:space="preserve"> La fecha debe tener el formato mes, espacio, año. El mes debe escribirse con las tres primeras letras, en mayúsculas y el año con los cuatro dígitos</w:t>
            </w:r>
            <w:r w:rsidR="00FB267D">
              <w:rPr>
                <w:rFonts w:ascii="Arial" w:eastAsia="Arial" w:hAnsi="Arial" w:cs="Arial"/>
              </w:rPr>
              <w:t xml:space="preserve"> (</w:t>
            </w:r>
            <w:r>
              <w:rPr>
                <w:rFonts w:ascii="Arial" w:eastAsia="Arial" w:hAnsi="Arial" w:cs="Arial"/>
              </w:rPr>
              <w:t>MMM AAAA</w:t>
            </w:r>
            <w:r w:rsidR="00FB267D">
              <w:rPr>
                <w:rFonts w:ascii="Arial" w:eastAsia="Arial" w:hAnsi="Arial" w:cs="Arial"/>
              </w:rPr>
              <w:t>)</w:t>
            </w:r>
            <w:r>
              <w:rPr>
                <w:rFonts w:ascii="Arial" w:eastAsia="Arial" w:hAnsi="Arial" w:cs="Arial"/>
              </w:rPr>
              <w:t>.</w:t>
            </w:r>
          </w:p>
          <w:p w14:paraId="59F61452" w14:textId="7CE7A7BB" w:rsidR="00DB1731" w:rsidRDefault="00731AD6" w:rsidP="00B17DA7">
            <w:pPr>
              <w:numPr>
                <w:ilvl w:val="0"/>
                <w:numId w:val="16"/>
              </w:numPr>
              <w:tabs>
                <w:tab w:val="num" w:pos="426"/>
                <w:tab w:val="left" w:pos="2552"/>
              </w:tabs>
              <w:spacing w:after="120"/>
              <w:ind w:left="1174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</w:t>
            </w:r>
            <w:r w:rsidR="00DB1731">
              <w:rPr>
                <w:rFonts w:ascii="Arial" w:eastAsia="Arial" w:hAnsi="Arial" w:cs="Arial"/>
              </w:rPr>
              <w:t>sión: Es el número de revisión que se ha aplicado al documento, escrito a dos dígitos.</w:t>
            </w:r>
          </w:p>
          <w:p w14:paraId="55C0D4C0" w14:textId="6E4C0482" w:rsidR="00DB1731" w:rsidRDefault="00DB1731" w:rsidP="00B17DA7">
            <w:pPr>
              <w:numPr>
                <w:ilvl w:val="0"/>
                <w:numId w:val="16"/>
              </w:numPr>
              <w:tabs>
                <w:tab w:val="num" w:pos="426"/>
                <w:tab w:val="left" w:pos="2552"/>
              </w:tabs>
              <w:spacing w:after="120"/>
              <w:ind w:left="1174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Sección modificada: Indica </w:t>
            </w:r>
            <w:r w:rsidR="00EC5901">
              <w:rPr>
                <w:rFonts w:ascii="Arial" w:eastAsia="Arial" w:hAnsi="Arial" w:cs="Arial"/>
              </w:rPr>
              <w:t>la o las secciones en las que se están aplicando cambios, para nuevos documentos se coloca NA.</w:t>
            </w:r>
          </w:p>
          <w:p w14:paraId="54BA3618" w14:textId="00E5BEFA" w:rsidR="00BF366C" w:rsidRDefault="00EC5901" w:rsidP="00B17DA7">
            <w:pPr>
              <w:numPr>
                <w:ilvl w:val="0"/>
                <w:numId w:val="16"/>
              </w:numPr>
              <w:tabs>
                <w:tab w:val="num" w:pos="426"/>
                <w:tab w:val="left" w:pos="2552"/>
              </w:tabs>
              <w:spacing w:after="120"/>
              <w:ind w:left="1174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 del cambio</w:t>
            </w:r>
            <w:r w:rsidR="00BF366C">
              <w:rPr>
                <w:rFonts w:ascii="Arial" w:eastAsia="Arial" w:hAnsi="Arial" w:cs="Arial"/>
              </w:rPr>
              <w:t>: Breve descripción del cambio del documento</w:t>
            </w:r>
            <w:r>
              <w:rPr>
                <w:rFonts w:ascii="Arial" w:eastAsia="Arial" w:hAnsi="Arial" w:cs="Arial"/>
              </w:rPr>
              <w:t>, para nuevos documentos se coloca DOCUMENTO DE NUEVA CREACIÓN.</w:t>
            </w:r>
          </w:p>
          <w:p w14:paraId="19FC55AF" w14:textId="77777777" w:rsidR="00BF366C" w:rsidRDefault="00BF366C" w:rsidP="00B17DA7">
            <w:pPr>
              <w:pStyle w:val="Prrafodelista"/>
              <w:tabs>
                <w:tab w:val="num" w:pos="426"/>
              </w:tabs>
              <w:spacing w:after="120"/>
              <w:ind w:left="720"/>
              <w:jc w:val="center"/>
              <w:rPr>
                <w:rFonts w:ascii="Arial" w:eastAsia="Arial" w:hAnsi="Arial" w:cs="Arial"/>
                <w:b/>
                <w:i/>
                <w:iCs/>
              </w:rPr>
            </w:pPr>
          </w:p>
          <w:p w14:paraId="006FE38F" w14:textId="77777777" w:rsidR="00BF366C" w:rsidRPr="006645D5" w:rsidRDefault="00BF366C" w:rsidP="00B17DA7">
            <w:pPr>
              <w:pStyle w:val="Prrafodelista"/>
              <w:numPr>
                <w:ilvl w:val="0"/>
                <w:numId w:val="17"/>
              </w:numPr>
              <w:tabs>
                <w:tab w:val="num" w:pos="426"/>
              </w:tabs>
              <w:spacing w:after="120"/>
              <w:ind w:left="458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Eliminar de la plantilla los segmentos que no se utilizarán con la finalidad de presentar documentos más limpios y concretos.</w:t>
            </w:r>
          </w:p>
        </w:tc>
      </w:tr>
    </w:tbl>
    <w:p w14:paraId="607F765D" w14:textId="1CDB34AE" w:rsidR="00BF366C" w:rsidRDefault="00BF366C" w:rsidP="00B17DA7">
      <w:pPr>
        <w:pStyle w:val="Textoindependiente"/>
        <w:tabs>
          <w:tab w:val="num" w:pos="426"/>
        </w:tabs>
        <w:contextualSpacing/>
        <w:mirrorIndents/>
        <w:jc w:val="both"/>
        <w:rPr>
          <w:rFonts w:cs="Arial"/>
          <w:b/>
          <w:sz w:val="20"/>
        </w:rPr>
      </w:pPr>
    </w:p>
    <w:p w14:paraId="73FE42F3" w14:textId="3133ED2E" w:rsidR="0007288B" w:rsidRDefault="008C5F90" w:rsidP="00B17DA7">
      <w:pPr>
        <w:pStyle w:val="Textoindependiente"/>
        <w:tabs>
          <w:tab w:val="num" w:pos="426"/>
        </w:tabs>
        <w:contextualSpacing/>
        <w:mirrorIndents/>
        <w:jc w:val="both"/>
        <w:rPr>
          <w:rFonts w:cs="Arial"/>
          <w:b/>
          <w:sz w:val="20"/>
        </w:rPr>
      </w:pPr>
      <w:r>
        <w:rPr>
          <w:rFonts w:cs="Arial"/>
          <w:b/>
          <w:sz w:val="20"/>
        </w:rPr>
        <w:t>4.3 Difusión de documentos</w:t>
      </w:r>
    </w:p>
    <w:p w14:paraId="0691CBCA" w14:textId="2243AECB" w:rsidR="008C5F90" w:rsidRDefault="008C5F90" w:rsidP="00B17DA7">
      <w:pPr>
        <w:pStyle w:val="Textoindependiente"/>
        <w:tabs>
          <w:tab w:val="num" w:pos="426"/>
        </w:tabs>
        <w:contextualSpacing/>
        <w:mirrorIndents/>
        <w:jc w:val="both"/>
        <w:rPr>
          <w:rFonts w:cs="Arial"/>
          <w:b/>
          <w:sz w:val="20"/>
        </w:rPr>
      </w:pPr>
    </w:p>
    <w:tbl>
      <w:tblPr>
        <w:tblStyle w:val="Tablaconcuadrculaclara"/>
        <w:tblW w:w="10485" w:type="dxa"/>
        <w:tblLook w:val="04A0" w:firstRow="1" w:lastRow="0" w:firstColumn="1" w:lastColumn="0" w:noHBand="0" w:noVBand="1"/>
      </w:tblPr>
      <w:tblGrid>
        <w:gridCol w:w="1696"/>
        <w:gridCol w:w="8789"/>
      </w:tblGrid>
      <w:tr w:rsidR="008C5F90" w14:paraId="4E3EC7BE" w14:textId="77777777" w:rsidTr="002A3BFF">
        <w:tc>
          <w:tcPr>
            <w:tcW w:w="1696" w:type="dxa"/>
            <w:shd w:val="clear" w:color="auto" w:fill="C1D62E"/>
          </w:tcPr>
          <w:p w14:paraId="5969D1A5" w14:textId="77777777" w:rsidR="008C5F90" w:rsidRPr="00775F1B" w:rsidRDefault="008C5F90" w:rsidP="00B17DA7">
            <w:p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/>
              </w:rPr>
            </w:pPr>
            <w:r w:rsidRPr="00775F1B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8789" w:type="dxa"/>
            <w:shd w:val="clear" w:color="auto" w:fill="C1D62E"/>
          </w:tcPr>
          <w:p w14:paraId="4B9C8247" w14:textId="4B4BB411" w:rsidR="008C5F90" w:rsidRPr="00775F1B" w:rsidRDefault="008C5F90" w:rsidP="00B17DA7">
            <w:p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/>
              </w:rPr>
            </w:pPr>
            <w:r w:rsidRPr="00775F1B">
              <w:rPr>
                <w:rFonts w:ascii="Arial" w:eastAsia="Arial" w:hAnsi="Arial" w:cs="Arial"/>
                <w:b/>
              </w:rPr>
              <w:t>Ac</w:t>
            </w:r>
            <w:r w:rsidR="002A3BFF">
              <w:rPr>
                <w:rFonts w:ascii="Arial" w:eastAsia="Arial" w:hAnsi="Arial" w:cs="Arial"/>
                <w:b/>
              </w:rPr>
              <w:t>tividad</w:t>
            </w:r>
          </w:p>
        </w:tc>
      </w:tr>
      <w:tr w:rsidR="008C5F90" w14:paraId="6CD4E923" w14:textId="77777777" w:rsidTr="005858CA">
        <w:tc>
          <w:tcPr>
            <w:tcW w:w="1696" w:type="dxa"/>
          </w:tcPr>
          <w:p w14:paraId="598197B8" w14:textId="77777777" w:rsidR="008C5F90" w:rsidRPr="006B4603" w:rsidRDefault="008C5F90" w:rsidP="00B17DA7">
            <w:pPr>
              <w:tabs>
                <w:tab w:val="num" w:pos="426"/>
              </w:tabs>
              <w:spacing w:after="120"/>
              <w:rPr>
                <w:rFonts w:ascii="Arial" w:eastAsia="Arial" w:hAnsi="Arial" w:cs="Arial"/>
                <w:b/>
                <w:sz w:val="12"/>
                <w:szCs w:val="12"/>
              </w:rPr>
            </w:pPr>
          </w:p>
          <w:p w14:paraId="5BA6438F" w14:textId="77777777" w:rsidR="008C5F90" w:rsidRPr="00775F1B" w:rsidRDefault="008C5F90" w:rsidP="00B17DA7">
            <w:pPr>
              <w:tabs>
                <w:tab w:val="num" w:pos="426"/>
              </w:tabs>
              <w:spacing w:after="120"/>
              <w:rPr>
                <w:rFonts w:ascii="Arial" w:eastAsia="Arial" w:hAnsi="Arial" w:cs="Arial"/>
                <w:b/>
              </w:rPr>
            </w:pPr>
            <w:r w:rsidRPr="00775F1B">
              <w:rPr>
                <w:rFonts w:ascii="Arial" w:eastAsia="Arial" w:hAnsi="Arial" w:cs="Arial"/>
                <w:b/>
              </w:rPr>
              <w:t>Responsable del documento</w:t>
            </w:r>
          </w:p>
        </w:tc>
        <w:tc>
          <w:tcPr>
            <w:tcW w:w="8789" w:type="dxa"/>
          </w:tcPr>
          <w:p w14:paraId="38D10E35" w14:textId="77777777" w:rsidR="00985F19" w:rsidRPr="00C850D3" w:rsidRDefault="00985F19" w:rsidP="00B17DA7">
            <w:p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/>
              </w:rPr>
            </w:pPr>
            <w:r w:rsidRPr="00C850D3">
              <w:rPr>
                <w:rFonts w:ascii="Arial" w:eastAsia="Arial" w:hAnsi="Arial" w:cs="Arial"/>
                <w:b/>
              </w:rPr>
              <w:t>CAMBIOS MAYORES</w:t>
            </w:r>
          </w:p>
          <w:p w14:paraId="471AE31E" w14:textId="769A259E" w:rsidR="00985F19" w:rsidRPr="000F18D6" w:rsidRDefault="00985F19" w:rsidP="00B17DA7">
            <w:pPr>
              <w:pStyle w:val="Prrafodelista"/>
              <w:numPr>
                <w:ilvl w:val="3"/>
                <w:numId w:val="16"/>
              </w:numPr>
              <w:tabs>
                <w:tab w:val="num" w:pos="426"/>
              </w:tabs>
              <w:spacing w:after="120"/>
              <w:ind w:left="316"/>
              <w:jc w:val="both"/>
              <w:rPr>
                <w:rFonts w:ascii="Arial" w:eastAsia="Arial" w:hAnsi="Arial" w:cs="Arial"/>
                <w:bCs/>
              </w:rPr>
            </w:pPr>
            <w:r w:rsidRPr="000F18D6">
              <w:rPr>
                <w:rFonts w:ascii="Arial" w:eastAsia="Arial" w:hAnsi="Arial" w:cs="Arial"/>
                <w:bCs/>
              </w:rPr>
              <w:t xml:space="preserve">Entregar al área de Aseguramiento de calidad la lista de asistencia a capacitación </w:t>
            </w:r>
            <w:proofErr w:type="gramStart"/>
            <w:r w:rsidRPr="000F18D6">
              <w:rPr>
                <w:rFonts w:ascii="Arial" w:eastAsia="Arial" w:hAnsi="Arial" w:cs="Arial"/>
                <w:bCs/>
              </w:rPr>
              <w:t>(</w:t>
            </w:r>
            <w:r w:rsidR="00566321">
              <w:rPr>
                <w:rFonts w:ascii="Arial" w:eastAsia="Arial" w:hAnsi="Arial" w:cs="Arial"/>
                <w:bCs/>
              </w:rPr>
              <w:t xml:space="preserve">  </w:t>
            </w:r>
            <w:proofErr w:type="gramEnd"/>
            <w:r w:rsidR="00566321">
              <w:rPr>
                <w:rFonts w:ascii="Arial" w:eastAsia="Arial" w:hAnsi="Arial" w:cs="Arial"/>
                <w:bCs/>
              </w:rPr>
              <w:t xml:space="preserve">         </w:t>
            </w:r>
            <w:r w:rsidRPr="000F18D6">
              <w:rPr>
                <w:rFonts w:ascii="Arial" w:eastAsia="Arial" w:hAnsi="Arial" w:cs="Arial"/>
                <w:bCs/>
              </w:rPr>
              <w:t xml:space="preserve">) junto con las evaluaciones de </w:t>
            </w:r>
            <w:r w:rsidR="00FD19C5">
              <w:rPr>
                <w:rFonts w:ascii="Arial" w:eastAsia="Arial" w:hAnsi="Arial" w:cs="Arial"/>
                <w:bCs/>
              </w:rPr>
              <w:t>capacitación</w:t>
            </w:r>
            <w:r w:rsidRPr="000F18D6">
              <w:rPr>
                <w:rFonts w:ascii="Arial" w:eastAsia="Arial" w:hAnsi="Arial" w:cs="Arial"/>
                <w:bCs/>
              </w:rPr>
              <w:t xml:space="preserve"> (</w:t>
            </w:r>
            <w:r w:rsidR="00566321">
              <w:rPr>
                <w:rFonts w:ascii="Arial" w:eastAsia="Arial" w:hAnsi="Arial" w:cs="Arial"/>
                <w:bCs/>
              </w:rPr>
              <w:t xml:space="preserve">             </w:t>
            </w:r>
            <w:r w:rsidRPr="000F18D6">
              <w:rPr>
                <w:rFonts w:ascii="Arial" w:eastAsia="Arial" w:hAnsi="Arial" w:cs="Arial"/>
                <w:bCs/>
              </w:rPr>
              <w:t xml:space="preserve">) de cada colaborador en un plazo no mayor a 15 días hábiles a partir de la fecha de la última revisión del documento. Los puestos a capacitar serán los indicados de acuerdo la matriz de capacitación </w:t>
            </w:r>
            <w:proofErr w:type="gramStart"/>
            <w:r w:rsidRPr="000F18D6">
              <w:rPr>
                <w:rFonts w:ascii="Arial" w:eastAsia="Arial" w:hAnsi="Arial" w:cs="Arial"/>
                <w:bCs/>
              </w:rPr>
              <w:t>(</w:t>
            </w:r>
            <w:r w:rsidR="00566321">
              <w:rPr>
                <w:rFonts w:ascii="Arial" w:eastAsia="Arial" w:hAnsi="Arial" w:cs="Arial"/>
                <w:bCs/>
              </w:rPr>
              <w:t xml:space="preserve">  </w:t>
            </w:r>
            <w:proofErr w:type="gramEnd"/>
            <w:r w:rsidR="00566321">
              <w:rPr>
                <w:rFonts w:ascii="Arial" w:eastAsia="Arial" w:hAnsi="Arial" w:cs="Arial"/>
                <w:bCs/>
              </w:rPr>
              <w:t xml:space="preserve">                        </w:t>
            </w:r>
            <w:r w:rsidRPr="000F18D6">
              <w:rPr>
                <w:rFonts w:ascii="Arial" w:eastAsia="Arial" w:hAnsi="Arial" w:cs="Arial"/>
                <w:bCs/>
              </w:rPr>
              <w:t>).</w:t>
            </w:r>
          </w:p>
          <w:p w14:paraId="6D87C3E5" w14:textId="77777777" w:rsidR="00985F19" w:rsidRDefault="00985F19" w:rsidP="00B17DA7">
            <w:p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Cs/>
              </w:rPr>
            </w:pPr>
          </w:p>
          <w:p w14:paraId="0C732BC5" w14:textId="77777777" w:rsidR="00985F19" w:rsidRPr="00C850D3" w:rsidRDefault="00985F19" w:rsidP="00B17DA7">
            <w:p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/>
              </w:rPr>
            </w:pPr>
            <w:r w:rsidRPr="00C850D3">
              <w:rPr>
                <w:rFonts w:ascii="Arial" w:eastAsia="Arial" w:hAnsi="Arial" w:cs="Arial"/>
                <w:b/>
              </w:rPr>
              <w:lastRenderedPageBreak/>
              <w:t>CAMBIOS MENORES</w:t>
            </w:r>
          </w:p>
          <w:p w14:paraId="3962D68B" w14:textId="43B5B91E" w:rsidR="00985F19" w:rsidRDefault="00985F19" w:rsidP="00B17DA7">
            <w:pPr>
              <w:pStyle w:val="Prrafodelista"/>
              <w:numPr>
                <w:ilvl w:val="3"/>
                <w:numId w:val="16"/>
              </w:numPr>
              <w:tabs>
                <w:tab w:val="num" w:pos="426"/>
              </w:tabs>
              <w:spacing w:after="120"/>
              <w:ind w:left="316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 xml:space="preserve">Entregar al área de Aseguramiento de calidad el formato de firmas de conocimiento </w:t>
            </w:r>
            <w:proofErr w:type="gramStart"/>
            <w:r>
              <w:rPr>
                <w:rFonts w:ascii="Arial" w:eastAsia="Arial" w:hAnsi="Arial" w:cs="Arial"/>
                <w:bCs/>
              </w:rPr>
              <w:t>(</w:t>
            </w:r>
            <w:r w:rsidR="00566321">
              <w:rPr>
                <w:rFonts w:ascii="Arial" w:eastAsia="Arial" w:hAnsi="Arial" w:cs="Arial"/>
                <w:bCs/>
              </w:rPr>
              <w:t xml:space="preserve">  </w:t>
            </w:r>
            <w:proofErr w:type="gramEnd"/>
            <w:r w:rsidR="00566321">
              <w:rPr>
                <w:rFonts w:ascii="Arial" w:eastAsia="Arial" w:hAnsi="Arial" w:cs="Arial"/>
                <w:bCs/>
              </w:rPr>
              <w:t xml:space="preserve">                   )</w:t>
            </w:r>
            <w:r>
              <w:rPr>
                <w:rFonts w:ascii="Arial" w:eastAsia="Arial" w:hAnsi="Arial" w:cs="Arial"/>
                <w:bCs/>
              </w:rPr>
              <w:t>en un plazo no mayor a 15 días hábiles a partir de la fecha de la última revisión del documento. Los puestos a informar serán los indicados de acuerdo a la matriz de capacitación</w:t>
            </w:r>
            <w:r w:rsidR="002B3EDC">
              <w:rPr>
                <w:rFonts w:ascii="Arial" w:eastAsia="Arial" w:hAnsi="Arial" w:cs="Arial"/>
                <w:bCs/>
              </w:rPr>
              <w:t xml:space="preserve"> </w:t>
            </w:r>
            <w:proofErr w:type="gramStart"/>
            <w:r w:rsidR="00FD19C5" w:rsidRPr="000F18D6">
              <w:rPr>
                <w:rFonts w:ascii="Arial" w:eastAsia="Arial" w:hAnsi="Arial" w:cs="Arial"/>
                <w:bCs/>
              </w:rPr>
              <w:t>(</w:t>
            </w:r>
            <w:r w:rsidR="00566321">
              <w:rPr>
                <w:rFonts w:ascii="Arial" w:eastAsia="Arial" w:hAnsi="Arial" w:cs="Arial"/>
                <w:bCs/>
              </w:rPr>
              <w:t xml:space="preserve">  </w:t>
            </w:r>
            <w:proofErr w:type="gramEnd"/>
            <w:r w:rsidR="00566321">
              <w:rPr>
                <w:rFonts w:ascii="Arial" w:eastAsia="Arial" w:hAnsi="Arial" w:cs="Arial"/>
                <w:bCs/>
              </w:rPr>
              <w:t xml:space="preserve">       </w:t>
            </w:r>
            <w:r w:rsidR="00FD19C5" w:rsidRPr="000F18D6">
              <w:rPr>
                <w:rFonts w:ascii="Arial" w:eastAsia="Arial" w:hAnsi="Arial" w:cs="Arial"/>
                <w:bCs/>
              </w:rPr>
              <w:t>).</w:t>
            </w:r>
          </w:p>
          <w:p w14:paraId="79C3EFD6" w14:textId="1FCD7242" w:rsidR="008C5F90" w:rsidRPr="006B4603" w:rsidRDefault="00985F19" w:rsidP="00B17DA7">
            <w:pPr>
              <w:tabs>
                <w:tab w:val="num" w:pos="426"/>
              </w:tabs>
              <w:spacing w:after="120"/>
              <w:ind w:left="316"/>
              <w:jc w:val="both"/>
              <w:rPr>
                <w:rFonts w:ascii="Arial" w:eastAsia="Arial" w:hAnsi="Arial" w:cs="Arial"/>
                <w:bCs/>
              </w:rPr>
            </w:pPr>
            <w:r w:rsidRPr="000F18D6">
              <w:rPr>
                <w:rFonts w:ascii="Arial" w:eastAsia="Arial" w:hAnsi="Arial" w:cs="Arial"/>
                <w:b/>
              </w:rPr>
              <w:t>Nota</w:t>
            </w:r>
            <w:r>
              <w:rPr>
                <w:rFonts w:ascii="Arial" w:eastAsia="Arial" w:hAnsi="Arial" w:cs="Arial"/>
                <w:bCs/>
              </w:rPr>
              <w:t>: En caso de que un documento deba actualizarse en el recuadro de firmas (Elaboró, revisó y aprobó) no cambia la versión del mismo.</w:t>
            </w:r>
          </w:p>
        </w:tc>
      </w:tr>
      <w:tr w:rsidR="002B3EDC" w14:paraId="73DF372D" w14:textId="77777777" w:rsidTr="005858CA">
        <w:tc>
          <w:tcPr>
            <w:tcW w:w="1696" w:type="dxa"/>
          </w:tcPr>
          <w:p w14:paraId="1ACBA31C" w14:textId="3A407965" w:rsidR="002B3EDC" w:rsidRPr="006B4603" w:rsidRDefault="002B3EDC" w:rsidP="00B17DA7">
            <w:pPr>
              <w:tabs>
                <w:tab w:val="num" w:pos="426"/>
              </w:tabs>
              <w:spacing w:after="120"/>
              <w:rPr>
                <w:rFonts w:ascii="Arial" w:eastAsia="Arial" w:hAnsi="Arial" w:cs="Arial"/>
                <w:b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Supervisor de aseguramiento de calidad</w:t>
            </w:r>
          </w:p>
        </w:tc>
        <w:tc>
          <w:tcPr>
            <w:tcW w:w="8789" w:type="dxa"/>
          </w:tcPr>
          <w:p w14:paraId="39971BB6" w14:textId="246AC0E2" w:rsidR="002B3EDC" w:rsidRDefault="002B3EDC" w:rsidP="002B3EDC">
            <w:pPr>
              <w:pStyle w:val="Prrafodelista"/>
              <w:numPr>
                <w:ilvl w:val="3"/>
                <w:numId w:val="16"/>
              </w:numPr>
              <w:tabs>
                <w:tab w:val="num" w:pos="426"/>
              </w:tabs>
              <w:spacing w:after="120"/>
              <w:ind w:left="319"/>
              <w:jc w:val="both"/>
              <w:rPr>
                <w:rFonts w:ascii="Arial" w:eastAsia="Arial" w:hAnsi="Arial" w:cs="Arial"/>
                <w:bCs/>
              </w:rPr>
            </w:pPr>
            <w:r w:rsidRPr="002B3EDC">
              <w:rPr>
                <w:rFonts w:ascii="Arial" w:eastAsia="Arial" w:hAnsi="Arial" w:cs="Arial"/>
                <w:bCs/>
              </w:rPr>
              <w:t>Valida</w:t>
            </w:r>
            <w:r>
              <w:rPr>
                <w:rFonts w:ascii="Arial" w:eastAsia="Arial" w:hAnsi="Arial" w:cs="Arial"/>
                <w:bCs/>
              </w:rPr>
              <w:t xml:space="preserve">r la evidencia de capacitación y/o difusión y registrar la ejecución de la misma en la lista maestra de documentos del sistema de gestión integral </w:t>
            </w:r>
            <w:proofErr w:type="gramStart"/>
            <w:r>
              <w:rPr>
                <w:rFonts w:ascii="Arial" w:eastAsia="Arial" w:hAnsi="Arial" w:cs="Arial"/>
                <w:bCs/>
              </w:rPr>
              <w:t>(</w:t>
            </w:r>
            <w:r w:rsidR="00566321">
              <w:rPr>
                <w:rFonts w:ascii="Arial" w:eastAsia="Arial" w:hAnsi="Arial" w:cs="Arial"/>
                <w:bCs/>
              </w:rPr>
              <w:t xml:space="preserve">  </w:t>
            </w:r>
            <w:proofErr w:type="gramEnd"/>
            <w:r w:rsidR="00566321">
              <w:rPr>
                <w:rFonts w:ascii="Arial" w:eastAsia="Arial" w:hAnsi="Arial" w:cs="Arial"/>
                <w:bCs/>
              </w:rPr>
              <w:t xml:space="preserve">                       </w:t>
            </w:r>
            <w:r>
              <w:rPr>
                <w:rFonts w:ascii="Arial" w:eastAsia="Arial" w:hAnsi="Arial" w:cs="Arial"/>
                <w:bCs/>
              </w:rPr>
              <w:t>).</w:t>
            </w:r>
          </w:p>
          <w:p w14:paraId="113D3321" w14:textId="607E018C" w:rsidR="002B3EDC" w:rsidRPr="002B3EDC" w:rsidRDefault="002B3EDC" w:rsidP="002B3EDC">
            <w:pPr>
              <w:pStyle w:val="Prrafodelista"/>
              <w:numPr>
                <w:ilvl w:val="3"/>
                <w:numId w:val="16"/>
              </w:numPr>
              <w:tabs>
                <w:tab w:val="num" w:pos="426"/>
              </w:tabs>
              <w:spacing w:after="120"/>
              <w:ind w:left="319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Entregar la evidencia de capacitación y/o difusión al Coordinador de Recursos Humanos para su resguardo.</w:t>
            </w:r>
          </w:p>
        </w:tc>
      </w:tr>
    </w:tbl>
    <w:p w14:paraId="61E516D4" w14:textId="2CA9A805" w:rsidR="002E6857" w:rsidRDefault="002E6857" w:rsidP="00B17DA7">
      <w:pPr>
        <w:pStyle w:val="Textoindependiente"/>
        <w:tabs>
          <w:tab w:val="num" w:pos="426"/>
        </w:tabs>
        <w:contextualSpacing/>
        <w:mirrorIndents/>
        <w:jc w:val="both"/>
        <w:rPr>
          <w:rFonts w:cs="Arial"/>
          <w:b/>
          <w:sz w:val="20"/>
        </w:rPr>
      </w:pPr>
    </w:p>
    <w:p w14:paraId="039F9BF7" w14:textId="77777777" w:rsidR="002E6857" w:rsidRDefault="002E6857" w:rsidP="00B17DA7">
      <w:pPr>
        <w:pStyle w:val="Textoindependiente"/>
        <w:tabs>
          <w:tab w:val="num" w:pos="426"/>
        </w:tabs>
        <w:contextualSpacing/>
        <w:mirrorIndents/>
        <w:jc w:val="both"/>
        <w:rPr>
          <w:rFonts w:cs="Arial"/>
          <w:b/>
          <w:sz w:val="20"/>
        </w:rPr>
      </w:pPr>
    </w:p>
    <w:p w14:paraId="23E631D2" w14:textId="4F4E4997" w:rsidR="004B6412" w:rsidRDefault="004B6412" w:rsidP="00B17DA7">
      <w:pPr>
        <w:numPr>
          <w:ilvl w:val="0"/>
          <w:numId w:val="3"/>
        </w:numPr>
        <w:tabs>
          <w:tab w:val="clear" w:pos="720"/>
          <w:tab w:val="num" w:pos="284"/>
          <w:tab w:val="num" w:pos="426"/>
        </w:tabs>
        <w:spacing w:after="24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POLÍTICAS</w:t>
      </w:r>
      <w:r w:rsidR="00352837">
        <w:rPr>
          <w:rFonts w:ascii="Arial" w:hAnsi="Arial" w:cs="Arial"/>
          <w:b/>
        </w:rPr>
        <w:t xml:space="preserve"> APLICABLES AL PROCEDIM</w:t>
      </w:r>
      <w:r w:rsidR="00EA4367">
        <w:rPr>
          <w:rFonts w:ascii="Arial" w:hAnsi="Arial" w:cs="Arial"/>
          <w:b/>
        </w:rPr>
        <w:t>I</w:t>
      </w:r>
      <w:r w:rsidR="00352837">
        <w:rPr>
          <w:rFonts w:ascii="Arial" w:hAnsi="Arial" w:cs="Arial"/>
          <w:b/>
        </w:rPr>
        <w:t>ENTO</w:t>
      </w:r>
    </w:p>
    <w:tbl>
      <w:tblPr>
        <w:tblStyle w:val="Tablaconcuadrculaclara"/>
        <w:tblW w:w="10343" w:type="dxa"/>
        <w:tblLook w:val="04A0" w:firstRow="1" w:lastRow="0" w:firstColumn="1" w:lastColumn="0" w:noHBand="0" w:noVBand="1"/>
      </w:tblPr>
      <w:tblGrid>
        <w:gridCol w:w="1696"/>
        <w:gridCol w:w="8647"/>
      </w:tblGrid>
      <w:tr w:rsidR="002A3BFF" w14:paraId="4639D846" w14:textId="77777777" w:rsidTr="002A3BFF">
        <w:tc>
          <w:tcPr>
            <w:tcW w:w="1696" w:type="dxa"/>
            <w:shd w:val="clear" w:color="auto" w:fill="C1D62E"/>
          </w:tcPr>
          <w:p w14:paraId="1B682D57" w14:textId="589E3700" w:rsidR="002A3BFF" w:rsidRPr="00775F1B" w:rsidRDefault="002A3BFF" w:rsidP="002A3BFF">
            <w:pPr>
              <w:tabs>
                <w:tab w:val="num" w:pos="426"/>
              </w:tabs>
              <w:spacing w:after="120"/>
              <w:jc w:val="both"/>
              <w:rPr>
                <w:rFonts w:ascii="Arial" w:eastAsia="Arial" w:hAnsi="Arial" w:cs="Arial"/>
                <w:b/>
              </w:rPr>
            </w:pPr>
            <w:r w:rsidRPr="001B5DD2">
              <w:rPr>
                <w:rFonts w:ascii="Arial" w:hAnsi="Arial" w:cs="Arial"/>
                <w:b/>
              </w:rPr>
              <w:t>Responsable</w:t>
            </w:r>
          </w:p>
        </w:tc>
        <w:tc>
          <w:tcPr>
            <w:tcW w:w="8647" w:type="dxa"/>
            <w:shd w:val="clear" w:color="auto" w:fill="C1D62E"/>
          </w:tcPr>
          <w:p w14:paraId="06A0145D" w14:textId="48B0CD59" w:rsidR="002A3BFF" w:rsidRPr="00775F1B" w:rsidRDefault="002A3BFF" w:rsidP="002A3BFF">
            <w:pPr>
              <w:tabs>
                <w:tab w:val="num" w:pos="426"/>
              </w:tabs>
              <w:spacing w:after="120"/>
              <w:jc w:val="center"/>
              <w:rPr>
                <w:rFonts w:ascii="Arial" w:eastAsia="Arial" w:hAnsi="Arial" w:cs="Arial"/>
                <w:b/>
              </w:rPr>
            </w:pPr>
            <w:r w:rsidRPr="001B5DD2">
              <w:rPr>
                <w:rFonts w:ascii="Arial" w:hAnsi="Arial" w:cs="Arial"/>
                <w:b/>
              </w:rPr>
              <w:t>Lineamiento, política, requerimiento o directriz</w:t>
            </w:r>
          </w:p>
        </w:tc>
      </w:tr>
      <w:tr w:rsidR="00547EC5" w14:paraId="7BF92CE2" w14:textId="77777777" w:rsidTr="005858CA">
        <w:tc>
          <w:tcPr>
            <w:tcW w:w="1696" w:type="dxa"/>
          </w:tcPr>
          <w:p w14:paraId="342AE0E1" w14:textId="77777777" w:rsidR="00547EC5" w:rsidRPr="00775F1B" w:rsidRDefault="00547EC5" w:rsidP="00B17DA7">
            <w:pPr>
              <w:tabs>
                <w:tab w:val="num" w:pos="426"/>
              </w:tabs>
              <w:spacing w:after="120"/>
              <w:rPr>
                <w:rFonts w:ascii="Arial" w:eastAsia="Arial" w:hAnsi="Arial" w:cs="Arial"/>
                <w:b/>
              </w:rPr>
            </w:pPr>
            <w:r w:rsidRPr="00775F1B">
              <w:rPr>
                <w:rFonts w:ascii="Arial" w:eastAsia="Arial" w:hAnsi="Arial" w:cs="Arial"/>
                <w:b/>
              </w:rPr>
              <w:t>Responsable del documento</w:t>
            </w:r>
          </w:p>
        </w:tc>
        <w:tc>
          <w:tcPr>
            <w:tcW w:w="8647" w:type="dxa"/>
          </w:tcPr>
          <w:p w14:paraId="1E956F5C" w14:textId="7F373C76" w:rsidR="00547EC5" w:rsidRPr="00316094" w:rsidRDefault="00547EC5" w:rsidP="00B17DA7">
            <w:pPr>
              <w:pStyle w:val="Prrafodelista"/>
              <w:numPr>
                <w:ilvl w:val="3"/>
                <w:numId w:val="10"/>
              </w:numPr>
              <w:tabs>
                <w:tab w:val="num" w:pos="426"/>
              </w:tabs>
              <w:spacing w:after="120"/>
              <w:ind w:left="320"/>
              <w:jc w:val="both"/>
              <w:rPr>
                <w:rFonts w:ascii="Arial" w:eastAsia="Arial" w:hAnsi="Arial" w:cs="Arial"/>
                <w:b/>
              </w:rPr>
            </w:pPr>
            <w:r w:rsidRPr="00C13E01">
              <w:rPr>
                <w:rFonts w:ascii="Arial" w:eastAsia="Arial" w:hAnsi="Arial" w:cs="Arial"/>
                <w:bCs/>
              </w:rPr>
              <w:t xml:space="preserve">Garantizar que toda actividad estratégica, clave y de soporte debe ser documentada en un procedimiento, utilizando para ello </w:t>
            </w:r>
            <w:r>
              <w:rPr>
                <w:rFonts w:ascii="Arial" w:eastAsia="Arial" w:hAnsi="Arial" w:cs="Arial"/>
                <w:bCs/>
              </w:rPr>
              <w:t>la plantilla</w:t>
            </w:r>
            <w:r w:rsidRPr="00C13E01">
              <w:rPr>
                <w:rFonts w:ascii="Arial" w:eastAsia="Arial" w:hAnsi="Arial" w:cs="Arial"/>
                <w:bCs/>
              </w:rPr>
              <w:t xml:space="preserve"> para elaboración de documentos </w:t>
            </w:r>
            <w:proofErr w:type="gramStart"/>
            <w:r w:rsidRPr="00C13E01">
              <w:rPr>
                <w:rFonts w:ascii="Arial" w:eastAsia="Arial" w:hAnsi="Arial" w:cs="Arial"/>
                <w:bCs/>
              </w:rPr>
              <w:t>(</w:t>
            </w:r>
            <w:r w:rsidR="00566321">
              <w:rPr>
                <w:rFonts w:ascii="Arial" w:eastAsia="Arial" w:hAnsi="Arial" w:cs="Arial"/>
                <w:bCs/>
              </w:rPr>
              <w:t xml:space="preserve">  </w:t>
            </w:r>
            <w:proofErr w:type="gramEnd"/>
            <w:r w:rsidR="00566321">
              <w:rPr>
                <w:rFonts w:ascii="Arial" w:eastAsia="Arial" w:hAnsi="Arial" w:cs="Arial"/>
                <w:bCs/>
              </w:rPr>
              <w:t xml:space="preserve">              </w:t>
            </w:r>
            <w:r w:rsidRPr="00C13E01">
              <w:rPr>
                <w:rFonts w:ascii="Arial" w:eastAsia="Arial" w:hAnsi="Arial" w:cs="Arial"/>
                <w:bCs/>
              </w:rPr>
              <w:t>).</w:t>
            </w:r>
          </w:p>
          <w:p w14:paraId="0971FCBF" w14:textId="460FE85E" w:rsidR="00547EC5" w:rsidRPr="00316094" w:rsidRDefault="00547EC5" w:rsidP="00B17DA7">
            <w:pPr>
              <w:pStyle w:val="Prrafodelista"/>
              <w:numPr>
                <w:ilvl w:val="3"/>
                <w:numId w:val="10"/>
              </w:numPr>
              <w:tabs>
                <w:tab w:val="num" w:pos="426"/>
              </w:tabs>
              <w:spacing w:after="120"/>
              <w:ind w:left="320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Indicar para actividad todos los requisitos y características que sean obligatorios para llevarla a cabo.</w:t>
            </w:r>
          </w:p>
          <w:p w14:paraId="74F9EEE5" w14:textId="77777777" w:rsidR="00547EC5" w:rsidRDefault="00547EC5" w:rsidP="00B17DA7">
            <w:pPr>
              <w:pStyle w:val="Prrafodelista"/>
              <w:numPr>
                <w:ilvl w:val="3"/>
                <w:numId w:val="10"/>
              </w:numPr>
              <w:tabs>
                <w:tab w:val="num" w:pos="426"/>
              </w:tabs>
              <w:spacing w:after="120"/>
              <w:ind w:left="320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Considerar para su redacción y presentación lo siguiente:</w:t>
            </w:r>
          </w:p>
          <w:p w14:paraId="334EBA48" w14:textId="77777777" w:rsidR="00547EC5" w:rsidRDefault="00547EC5" w:rsidP="00B17DA7">
            <w:pPr>
              <w:pStyle w:val="Prrafodelista"/>
              <w:numPr>
                <w:ilvl w:val="0"/>
                <w:numId w:val="11"/>
              </w:numPr>
              <w:tabs>
                <w:tab w:val="num" w:pos="426"/>
              </w:tabs>
              <w:spacing w:after="120"/>
              <w:ind w:left="714" w:hanging="357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Utilizar letra Arial No. 10.</w:t>
            </w:r>
          </w:p>
          <w:p w14:paraId="6E4D35FE" w14:textId="77777777" w:rsidR="00547EC5" w:rsidRDefault="00547EC5" w:rsidP="00B17DA7">
            <w:pPr>
              <w:pStyle w:val="Prrafodelista"/>
              <w:numPr>
                <w:ilvl w:val="0"/>
                <w:numId w:val="11"/>
              </w:numPr>
              <w:tabs>
                <w:tab w:val="num" w:pos="426"/>
              </w:tabs>
              <w:spacing w:after="120"/>
              <w:ind w:left="714" w:hanging="357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Iniciar con verbo en infinitivo o imperativo impersonal.</w:t>
            </w:r>
          </w:p>
          <w:p w14:paraId="231D4950" w14:textId="77777777" w:rsidR="00547EC5" w:rsidRDefault="00547EC5" w:rsidP="00B17DA7">
            <w:pPr>
              <w:pStyle w:val="Prrafodelista"/>
              <w:numPr>
                <w:ilvl w:val="0"/>
                <w:numId w:val="11"/>
              </w:numPr>
              <w:tabs>
                <w:tab w:val="num" w:pos="426"/>
              </w:tabs>
              <w:spacing w:after="120"/>
              <w:ind w:left="714" w:hanging="357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Especificar con claridad ¿qué?, ¿quién?, ¿dónde?, ¿cómo?, ¿cuándo? y ¿para qué? se realizan las actividades descritas.</w:t>
            </w:r>
          </w:p>
          <w:p w14:paraId="45114152" w14:textId="25A8EDAC" w:rsidR="00547EC5" w:rsidRPr="0085263C" w:rsidRDefault="00547EC5" w:rsidP="00B17DA7">
            <w:pPr>
              <w:pStyle w:val="Prrafodelista"/>
              <w:numPr>
                <w:ilvl w:val="0"/>
                <w:numId w:val="11"/>
              </w:numPr>
              <w:tabs>
                <w:tab w:val="num" w:pos="426"/>
              </w:tabs>
              <w:spacing w:after="120"/>
              <w:ind w:left="714" w:hanging="357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No subrayar conceptos, en caso necesario res</w:t>
            </w:r>
            <w:r w:rsidRPr="0085263C">
              <w:rPr>
                <w:rFonts w:ascii="Arial" w:eastAsia="Arial" w:hAnsi="Arial" w:cs="Arial"/>
                <w:bCs/>
              </w:rPr>
              <w:t>altar con negritas.</w:t>
            </w:r>
          </w:p>
          <w:p w14:paraId="4203D0AA" w14:textId="77777777" w:rsidR="00547EC5" w:rsidRDefault="00547EC5" w:rsidP="00B17DA7">
            <w:pPr>
              <w:pStyle w:val="Prrafodelista"/>
              <w:numPr>
                <w:ilvl w:val="0"/>
                <w:numId w:val="11"/>
              </w:numPr>
              <w:tabs>
                <w:tab w:val="num" w:pos="426"/>
              </w:tabs>
              <w:spacing w:after="120"/>
              <w:ind w:left="714" w:hanging="357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Evitar el uso de adjetivos calificativos.</w:t>
            </w:r>
          </w:p>
          <w:p w14:paraId="2257A34C" w14:textId="2FE9585C" w:rsidR="0085263C" w:rsidRPr="00316094" w:rsidRDefault="00547EC5" w:rsidP="00B17DA7">
            <w:pPr>
              <w:pStyle w:val="Prrafodelista"/>
              <w:numPr>
                <w:ilvl w:val="0"/>
                <w:numId w:val="11"/>
              </w:numPr>
              <w:tabs>
                <w:tab w:val="num" w:pos="426"/>
              </w:tabs>
              <w:spacing w:after="120"/>
              <w:ind w:left="714" w:hanging="357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Utilizar una redacción con lenguaje sencillo, claro y preciso.</w:t>
            </w:r>
          </w:p>
          <w:p w14:paraId="5EC9A1DA" w14:textId="77777777" w:rsidR="0085263C" w:rsidRDefault="0085263C" w:rsidP="00B17DA7">
            <w:pPr>
              <w:pStyle w:val="Prrafodelista"/>
              <w:numPr>
                <w:ilvl w:val="3"/>
                <w:numId w:val="10"/>
              </w:numPr>
              <w:tabs>
                <w:tab w:val="num" w:pos="426"/>
              </w:tabs>
              <w:spacing w:after="120"/>
              <w:ind w:left="315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Asegurar que cuando se trate del uso de bitácoras todas las páginas se encuentren foliadas para evitar la pérdida de información y garantizar la continuidad del registro.</w:t>
            </w:r>
          </w:p>
          <w:p w14:paraId="2768D67C" w14:textId="765FF152" w:rsidR="00E94DE4" w:rsidRPr="0085263C" w:rsidRDefault="00E94DE4" w:rsidP="00B17DA7">
            <w:pPr>
              <w:pStyle w:val="Prrafodelista"/>
              <w:numPr>
                <w:ilvl w:val="3"/>
                <w:numId w:val="10"/>
              </w:numPr>
              <w:tabs>
                <w:tab w:val="num" w:pos="426"/>
              </w:tabs>
              <w:spacing w:after="120"/>
              <w:ind w:left="315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 xml:space="preserve">Asegurar que se apliquen las buenas prácticas de documentación </w:t>
            </w:r>
            <w:r w:rsidR="006E3293">
              <w:rPr>
                <w:rFonts w:ascii="Arial" w:eastAsia="Arial" w:hAnsi="Arial" w:cs="Arial"/>
                <w:bCs/>
              </w:rPr>
              <w:t xml:space="preserve">en </w:t>
            </w:r>
            <w:r>
              <w:rPr>
                <w:rFonts w:ascii="Arial" w:eastAsia="Arial" w:hAnsi="Arial" w:cs="Arial"/>
                <w:bCs/>
              </w:rPr>
              <w:t xml:space="preserve">el </w:t>
            </w:r>
            <w:r w:rsidR="006E3293">
              <w:rPr>
                <w:rFonts w:ascii="Arial" w:eastAsia="Arial" w:hAnsi="Arial" w:cs="Arial"/>
                <w:bCs/>
              </w:rPr>
              <w:t>cuadro de firmas.</w:t>
            </w:r>
          </w:p>
        </w:tc>
      </w:tr>
    </w:tbl>
    <w:p w14:paraId="07535B67" w14:textId="16CC34A2" w:rsidR="004B6412" w:rsidRDefault="004B6412" w:rsidP="008029A4">
      <w:pPr>
        <w:pStyle w:val="Textoindependiente"/>
        <w:tabs>
          <w:tab w:val="num" w:pos="426"/>
        </w:tabs>
        <w:contextualSpacing/>
        <w:mirrorIndents/>
        <w:jc w:val="both"/>
        <w:rPr>
          <w:rFonts w:cs="Arial"/>
          <w:b/>
          <w:sz w:val="20"/>
        </w:rPr>
      </w:pPr>
    </w:p>
    <w:p w14:paraId="330BDA35" w14:textId="68BEF54C" w:rsidR="003F5796" w:rsidRDefault="003F5796" w:rsidP="008029A4">
      <w:pPr>
        <w:pStyle w:val="Textoindependiente"/>
        <w:tabs>
          <w:tab w:val="num" w:pos="426"/>
        </w:tabs>
        <w:contextualSpacing/>
        <w:mirrorIndents/>
        <w:jc w:val="both"/>
        <w:rPr>
          <w:rFonts w:cs="Arial"/>
          <w:b/>
          <w:sz w:val="20"/>
        </w:rPr>
      </w:pPr>
    </w:p>
    <w:p w14:paraId="00D560D8" w14:textId="14F0F817" w:rsidR="003F5796" w:rsidRDefault="003F5796" w:rsidP="008029A4">
      <w:pPr>
        <w:pStyle w:val="Textoindependiente"/>
        <w:tabs>
          <w:tab w:val="num" w:pos="426"/>
        </w:tabs>
        <w:contextualSpacing/>
        <w:mirrorIndents/>
        <w:jc w:val="both"/>
        <w:rPr>
          <w:rFonts w:cs="Arial"/>
          <w:b/>
          <w:sz w:val="20"/>
        </w:rPr>
      </w:pPr>
    </w:p>
    <w:p w14:paraId="7B6A57FB" w14:textId="39BE246B" w:rsidR="003F5796" w:rsidRDefault="003F5796" w:rsidP="008029A4">
      <w:pPr>
        <w:pStyle w:val="Textoindependiente"/>
        <w:tabs>
          <w:tab w:val="num" w:pos="426"/>
        </w:tabs>
        <w:contextualSpacing/>
        <w:mirrorIndents/>
        <w:jc w:val="both"/>
        <w:rPr>
          <w:rFonts w:cs="Arial"/>
          <w:b/>
          <w:sz w:val="20"/>
        </w:rPr>
      </w:pPr>
    </w:p>
    <w:p w14:paraId="4E87F237" w14:textId="5063FD8C" w:rsidR="003F5796" w:rsidRDefault="003F5796" w:rsidP="008029A4">
      <w:pPr>
        <w:pStyle w:val="Textoindependiente"/>
        <w:tabs>
          <w:tab w:val="num" w:pos="426"/>
        </w:tabs>
        <w:contextualSpacing/>
        <w:mirrorIndents/>
        <w:jc w:val="both"/>
        <w:rPr>
          <w:rFonts w:cs="Arial"/>
          <w:b/>
          <w:sz w:val="20"/>
        </w:rPr>
      </w:pPr>
    </w:p>
    <w:p w14:paraId="2702CE56" w14:textId="31B270FD" w:rsidR="003F5796" w:rsidRDefault="003F5796" w:rsidP="008029A4">
      <w:pPr>
        <w:pStyle w:val="Textoindependiente"/>
        <w:tabs>
          <w:tab w:val="num" w:pos="426"/>
        </w:tabs>
        <w:contextualSpacing/>
        <w:mirrorIndents/>
        <w:jc w:val="both"/>
        <w:rPr>
          <w:rFonts w:cs="Arial"/>
          <w:b/>
          <w:sz w:val="20"/>
        </w:rPr>
      </w:pPr>
    </w:p>
    <w:p w14:paraId="25A57925" w14:textId="5825551C" w:rsidR="003F5796" w:rsidRDefault="003F5796" w:rsidP="008029A4">
      <w:pPr>
        <w:pStyle w:val="Textoindependiente"/>
        <w:tabs>
          <w:tab w:val="num" w:pos="426"/>
        </w:tabs>
        <w:contextualSpacing/>
        <w:mirrorIndents/>
        <w:jc w:val="both"/>
        <w:rPr>
          <w:rFonts w:cs="Arial"/>
          <w:b/>
          <w:sz w:val="20"/>
        </w:rPr>
      </w:pPr>
    </w:p>
    <w:p w14:paraId="2B3EF6C1" w14:textId="298D0CF3" w:rsidR="003F5796" w:rsidRDefault="003F5796" w:rsidP="008029A4">
      <w:pPr>
        <w:pStyle w:val="Textoindependiente"/>
        <w:tabs>
          <w:tab w:val="num" w:pos="426"/>
        </w:tabs>
        <w:contextualSpacing/>
        <w:mirrorIndents/>
        <w:jc w:val="both"/>
        <w:rPr>
          <w:rFonts w:cs="Arial"/>
          <w:b/>
          <w:sz w:val="20"/>
        </w:rPr>
      </w:pPr>
    </w:p>
    <w:p w14:paraId="2336A105" w14:textId="01CBEF06" w:rsidR="003F5796" w:rsidRDefault="003F5796" w:rsidP="008029A4">
      <w:pPr>
        <w:pStyle w:val="Textoindependiente"/>
        <w:tabs>
          <w:tab w:val="num" w:pos="426"/>
        </w:tabs>
        <w:contextualSpacing/>
        <w:mirrorIndents/>
        <w:jc w:val="both"/>
        <w:rPr>
          <w:rFonts w:cs="Arial"/>
          <w:b/>
          <w:sz w:val="20"/>
        </w:rPr>
      </w:pPr>
    </w:p>
    <w:p w14:paraId="079D611F" w14:textId="3BA38E9F" w:rsidR="003F5796" w:rsidRDefault="003F5796" w:rsidP="008029A4">
      <w:pPr>
        <w:pStyle w:val="Textoindependiente"/>
        <w:tabs>
          <w:tab w:val="num" w:pos="426"/>
        </w:tabs>
        <w:contextualSpacing/>
        <w:mirrorIndents/>
        <w:jc w:val="both"/>
        <w:rPr>
          <w:rFonts w:cs="Arial"/>
          <w:b/>
          <w:sz w:val="20"/>
        </w:rPr>
      </w:pPr>
    </w:p>
    <w:p w14:paraId="0CA3489D" w14:textId="6F2577F0" w:rsidR="003F5796" w:rsidRDefault="003F5796" w:rsidP="008029A4">
      <w:pPr>
        <w:pStyle w:val="Textoindependiente"/>
        <w:tabs>
          <w:tab w:val="num" w:pos="426"/>
        </w:tabs>
        <w:contextualSpacing/>
        <w:mirrorIndents/>
        <w:jc w:val="both"/>
        <w:rPr>
          <w:rFonts w:cs="Arial"/>
          <w:b/>
          <w:sz w:val="20"/>
        </w:rPr>
      </w:pPr>
    </w:p>
    <w:p w14:paraId="0B772847" w14:textId="7550E975" w:rsidR="003F5796" w:rsidRDefault="003F5796" w:rsidP="008029A4">
      <w:pPr>
        <w:pStyle w:val="Textoindependiente"/>
        <w:tabs>
          <w:tab w:val="num" w:pos="426"/>
        </w:tabs>
        <w:contextualSpacing/>
        <w:mirrorIndents/>
        <w:jc w:val="both"/>
        <w:rPr>
          <w:rFonts w:cs="Arial"/>
          <w:b/>
          <w:sz w:val="20"/>
        </w:rPr>
      </w:pPr>
    </w:p>
    <w:p w14:paraId="3C191A27" w14:textId="2A0D0C55" w:rsidR="003F5796" w:rsidRDefault="003F5796" w:rsidP="008029A4">
      <w:pPr>
        <w:pStyle w:val="Textoindependiente"/>
        <w:tabs>
          <w:tab w:val="num" w:pos="426"/>
        </w:tabs>
        <w:contextualSpacing/>
        <w:mirrorIndents/>
        <w:jc w:val="both"/>
        <w:rPr>
          <w:rFonts w:cs="Arial"/>
          <w:b/>
          <w:sz w:val="20"/>
        </w:rPr>
      </w:pPr>
    </w:p>
    <w:p w14:paraId="519EDB44" w14:textId="564E96FE" w:rsidR="003F5796" w:rsidRDefault="003F5796" w:rsidP="008029A4">
      <w:pPr>
        <w:pStyle w:val="Textoindependiente"/>
        <w:tabs>
          <w:tab w:val="num" w:pos="426"/>
        </w:tabs>
        <w:contextualSpacing/>
        <w:mirrorIndents/>
        <w:jc w:val="both"/>
        <w:rPr>
          <w:rFonts w:cs="Arial"/>
          <w:b/>
          <w:sz w:val="20"/>
        </w:rPr>
      </w:pPr>
    </w:p>
    <w:p w14:paraId="20037F91" w14:textId="4141A9BA" w:rsidR="003F5796" w:rsidRDefault="003F5796" w:rsidP="008029A4">
      <w:pPr>
        <w:pStyle w:val="Textoindependiente"/>
        <w:tabs>
          <w:tab w:val="num" w:pos="426"/>
        </w:tabs>
        <w:contextualSpacing/>
        <w:mirrorIndents/>
        <w:jc w:val="both"/>
        <w:rPr>
          <w:rFonts w:cs="Arial"/>
          <w:b/>
          <w:sz w:val="20"/>
        </w:rPr>
      </w:pPr>
    </w:p>
    <w:p w14:paraId="0F192C6D" w14:textId="77777777" w:rsidR="003F5796" w:rsidRDefault="003F5796" w:rsidP="008029A4">
      <w:pPr>
        <w:pStyle w:val="Textoindependiente"/>
        <w:tabs>
          <w:tab w:val="num" w:pos="426"/>
        </w:tabs>
        <w:contextualSpacing/>
        <w:mirrorIndents/>
        <w:jc w:val="both"/>
        <w:rPr>
          <w:rFonts w:cs="Arial"/>
          <w:b/>
          <w:sz w:val="20"/>
        </w:rPr>
      </w:pPr>
    </w:p>
    <w:p w14:paraId="37BCCA91" w14:textId="2EEB5106" w:rsidR="009C4E33" w:rsidRPr="00985F19" w:rsidRDefault="002D1F94" w:rsidP="00B17DA7">
      <w:pPr>
        <w:numPr>
          <w:ilvl w:val="0"/>
          <w:numId w:val="3"/>
        </w:numPr>
        <w:tabs>
          <w:tab w:val="clear" w:pos="720"/>
          <w:tab w:val="num" w:pos="284"/>
          <w:tab w:val="num" w:pos="426"/>
        </w:tabs>
        <w:spacing w:after="240"/>
        <w:jc w:val="both"/>
        <w:rPr>
          <w:rFonts w:ascii="Arial" w:hAnsi="Arial" w:cs="Arial"/>
          <w:b/>
        </w:rPr>
      </w:pPr>
      <w:r w:rsidRPr="00FA705D">
        <w:rPr>
          <w:rFonts w:ascii="Arial" w:hAnsi="Arial" w:cs="Arial"/>
          <w:b/>
        </w:rPr>
        <w:t>REGISTROS CONTROLADOS CON CÓDIGO (FÍSICOS Y ELECTRÓNICOS)</w:t>
      </w:r>
    </w:p>
    <w:tbl>
      <w:tblPr>
        <w:tblW w:w="48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5"/>
        <w:gridCol w:w="2694"/>
        <w:gridCol w:w="2696"/>
        <w:gridCol w:w="1581"/>
        <w:gridCol w:w="1585"/>
      </w:tblGrid>
      <w:tr w:rsidR="006A4B57" w:rsidRPr="009458EE" w14:paraId="7C688818" w14:textId="77777777" w:rsidTr="00E54161">
        <w:trPr>
          <w:jc w:val="center"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D62E"/>
            <w:vAlign w:val="center"/>
          </w:tcPr>
          <w:p w14:paraId="282AF719" w14:textId="77777777" w:rsidR="006A4B57" w:rsidRPr="006A4B57" w:rsidRDefault="006A4B57" w:rsidP="00B17DA7">
            <w:pPr>
              <w:tabs>
                <w:tab w:val="num" w:pos="426"/>
              </w:tabs>
              <w:jc w:val="center"/>
              <w:rPr>
                <w:rFonts w:ascii="Arial" w:eastAsia="Arial" w:hAnsi="Arial" w:cs="Arial"/>
                <w:color w:val="000000"/>
              </w:rPr>
            </w:pPr>
            <w:r w:rsidRPr="006A4B57">
              <w:rPr>
                <w:rFonts w:ascii="Arial" w:eastAsia="Arial" w:hAnsi="Arial" w:cs="Arial"/>
                <w:color w:val="000000"/>
              </w:rPr>
              <w:t xml:space="preserve">Código </w:t>
            </w:r>
          </w:p>
        </w:tc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D62E"/>
            <w:vAlign w:val="center"/>
          </w:tcPr>
          <w:p w14:paraId="13563368" w14:textId="77777777" w:rsidR="006A4B57" w:rsidRPr="006A4B57" w:rsidRDefault="006A4B57" w:rsidP="00B17DA7">
            <w:pPr>
              <w:tabs>
                <w:tab w:val="num" w:pos="426"/>
              </w:tabs>
              <w:jc w:val="center"/>
              <w:rPr>
                <w:rFonts w:ascii="Arial" w:eastAsia="Arial" w:hAnsi="Arial" w:cs="Arial"/>
                <w:color w:val="000000"/>
              </w:rPr>
            </w:pPr>
            <w:r w:rsidRPr="006A4B57">
              <w:rPr>
                <w:rFonts w:ascii="Arial" w:eastAsia="Arial" w:hAnsi="Arial" w:cs="Arial"/>
                <w:color w:val="000000"/>
              </w:rPr>
              <w:t xml:space="preserve">Nombre </w:t>
            </w:r>
          </w:p>
        </w:tc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D62E"/>
            <w:vAlign w:val="center"/>
          </w:tcPr>
          <w:p w14:paraId="6CFECE88" w14:textId="6F606590" w:rsidR="006A4B57" w:rsidRPr="006A4B57" w:rsidRDefault="006A4B57" w:rsidP="00B17DA7">
            <w:pPr>
              <w:tabs>
                <w:tab w:val="num" w:pos="426"/>
              </w:tabs>
              <w:jc w:val="center"/>
              <w:rPr>
                <w:rFonts w:ascii="Arial" w:eastAsia="Arial" w:hAnsi="Arial" w:cs="Arial"/>
                <w:color w:val="000000"/>
              </w:rPr>
            </w:pPr>
            <w:r w:rsidRPr="006A4B57">
              <w:rPr>
                <w:rFonts w:ascii="Arial" w:eastAsia="Arial" w:hAnsi="Arial" w:cs="Arial"/>
                <w:color w:val="000000"/>
              </w:rPr>
              <w:t>Responsable de la retención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D62E"/>
            <w:vAlign w:val="center"/>
          </w:tcPr>
          <w:p w14:paraId="064628A0" w14:textId="77777777" w:rsidR="006A4B57" w:rsidRPr="006A4B57" w:rsidRDefault="006A4B57" w:rsidP="00B17DA7">
            <w:pPr>
              <w:tabs>
                <w:tab w:val="num" w:pos="426"/>
              </w:tabs>
              <w:jc w:val="center"/>
              <w:rPr>
                <w:rFonts w:ascii="Arial" w:eastAsia="Arial" w:hAnsi="Arial" w:cs="Arial"/>
                <w:color w:val="000000"/>
              </w:rPr>
            </w:pPr>
            <w:r w:rsidRPr="006A4B57">
              <w:rPr>
                <w:rFonts w:ascii="Arial" w:eastAsia="Arial" w:hAnsi="Arial" w:cs="Arial"/>
                <w:color w:val="000000"/>
              </w:rPr>
              <w:t xml:space="preserve">Tiempo de retención 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D62E"/>
            <w:vAlign w:val="center"/>
          </w:tcPr>
          <w:p w14:paraId="4C914749" w14:textId="1DAE586B" w:rsidR="006A4B57" w:rsidRPr="006A4B57" w:rsidRDefault="006A4B57" w:rsidP="00B17DA7">
            <w:pPr>
              <w:tabs>
                <w:tab w:val="num" w:pos="426"/>
              </w:tabs>
              <w:jc w:val="center"/>
              <w:rPr>
                <w:rFonts w:ascii="Arial" w:eastAsia="Arial" w:hAnsi="Arial" w:cs="Arial"/>
                <w:color w:val="000000"/>
              </w:rPr>
            </w:pPr>
            <w:r w:rsidRPr="006A4B57">
              <w:rPr>
                <w:rFonts w:ascii="Arial" w:eastAsia="Arial" w:hAnsi="Arial" w:cs="Arial"/>
                <w:color w:val="000000"/>
              </w:rPr>
              <w:t>Disposición</w:t>
            </w:r>
            <w:r w:rsidR="002F5D29">
              <w:rPr>
                <w:rFonts w:ascii="Arial" w:eastAsia="Arial" w:hAnsi="Arial" w:cs="Arial"/>
                <w:color w:val="000000"/>
              </w:rPr>
              <w:t xml:space="preserve"> final</w:t>
            </w:r>
          </w:p>
        </w:tc>
      </w:tr>
      <w:tr w:rsidR="00611D27" w:rsidRPr="009458EE" w14:paraId="21785A43" w14:textId="77777777" w:rsidTr="00E54161">
        <w:trPr>
          <w:jc w:val="center"/>
        </w:trPr>
        <w:tc>
          <w:tcPr>
            <w:tcW w:w="82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39F2FC" w14:textId="1BF6187E" w:rsidR="00611D27" w:rsidRPr="0087650F" w:rsidRDefault="00611D27" w:rsidP="00B17DA7">
            <w:pPr>
              <w:tabs>
                <w:tab w:val="num" w:pos="426"/>
              </w:tabs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31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2B8789" w14:textId="634EDBB1" w:rsidR="00611D27" w:rsidRPr="0087650F" w:rsidRDefault="00E54161" w:rsidP="00B17DA7">
            <w:pPr>
              <w:pStyle w:val="Encabezado"/>
              <w:tabs>
                <w:tab w:val="num" w:pos="426"/>
              </w:tabs>
              <w:ind w:right="-56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Lista maestra de documentos del SGI</w:t>
            </w:r>
          </w:p>
        </w:tc>
        <w:tc>
          <w:tcPr>
            <w:tcW w:w="131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FB7261" w14:textId="74C6449C" w:rsidR="00611D27" w:rsidRPr="00FD19C5" w:rsidRDefault="0087650F" w:rsidP="00B17DA7">
            <w:pPr>
              <w:tabs>
                <w:tab w:val="num" w:pos="426"/>
              </w:tabs>
              <w:jc w:val="center"/>
              <w:rPr>
                <w:rFonts w:ascii="Arial" w:hAnsi="Arial" w:cs="Arial"/>
              </w:rPr>
            </w:pPr>
            <w:r w:rsidRPr="00FD19C5">
              <w:rPr>
                <w:rFonts w:ascii="Arial" w:hAnsi="Arial" w:cs="Arial"/>
              </w:rPr>
              <w:t xml:space="preserve">Supervisor de </w:t>
            </w:r>
            <w:r w:rsidR="00FD19C5">
              <w:rPr>
                <w:rFonts w:ascii="Arial" w:hAnsi="Arial" w:cs="Arial"/>
              </w:rPr>
              <w:t>aseguramiento de calidad</w:t>
            </w:r>
          </w:p>
        </w:tc>
        <w:tc>
          <w:tcPr>
            <w:tcW w:w="77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5FC463" w14:textId="616F6676" w:rsidR="00611D27" w:rsidRPr="00FD19C5" w:rsidRDefault="00E54161" w:rsidP="00B17DA7">
            <w:pPr>
              <w:tabs>
                <w:tab w:val="num" w:pos="426"/>
              </w:tabs>
              <w:ind w:right="-59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Indefinido</w:t>
            </w:r>
          </w:p>
        </w:tc>
        <w:tc>
          <w:tcPr>
            <w:tcW w:w="7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FDD8F1" w14:textId="1B275007" w:rsidR="00611D27" w:rsidRPr="00FD19C5" w:rsidRDefault="00E54161" w:rsidP="00B17DA7">
            <w:pPr>
              <w:tabs>
                <w:tab w:val="num" w:pos="426"/>
              </w:tabs>
              <w:ind w:right="-59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</w:t>
            </w:r>
          </w:p>
        </w:tc>
      </w:tr>
      <w:tr w:rsidR="002B3EDC" w:rsidRPr="009458EE" w14:paraId="31AA28A9" w14:textId="77777777" w:rsidTr="00E54161">
        <w:trPr>
          <w:jc w:val="center"/>
        </w:trPr>
        <w:tc>
          <w:tcPr>
            <w:tcW w:w="82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1F1CA3" w14:textId="46B5F60D" w:rsidR="002B3EDC" w:rsidRPr="0087650F" w:rsidRDefault="002B3EDC" w:rsidP="002B3EDC">
            <w:pPr>
              <w:tabs>
                <w:tab w:val="num" w:pos="426"/>
              </w:tabs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31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9A7A79" w14:textId="3A782B0D" w:rsidR="002B3EDC" w:rsidRPr="0087650F" w:rsidRDefault="00E54161" w:rsidP="002B3EDC">
            <w:pPr>
              <w:pStyle w:val="Encabezado"/>
              <w:tabs>
                <w:tab w:val="num" w:pos="426"/>
              </w:tabs>
              <w:ind w:right="-56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Plantilla para elaboración de documentos</w:t>
            </w:r>
          </w:p>
        </w:tc>
        <w:tc>
          <w:tcPr>
            <w:tcW w:w="131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5944F5" w14:textId="738F86CB" w:rsidR="002B3EDC" w:rsidRPr="00FD19C5" w:rsidRDefault="002B3EDC" w:rsidP="002B3EDC">
            <w:pPr>
              <w:tabs>
                <w:tab w:val="num" w:pos="426"/>
              </w:tabs>
              <w:jc w:val="center"/>
              <w:rPr>
                <w:rFonts w:ascii="Arial" w:hAnsi="Arial" w:cs="Arial"/>
              </w:rPr>
            </w:pPr>
            <w:r w:rsidRPr="00FD19C5">
              <w:rPr>
                <w:rFonts w:ascii="Arial" w:hAnsi="Arial" w:cs="Arial"/>
              </w:rPr>
              <w:t xml:space="preserve">Supervisor de </w:t>
            </w:r>
            <w:r>
              <w:rPr>
                <w:rFonts w:ascii="Arial" w:hAnsi="Arial" w:cs="Arial"/>
              </w:rPr>
              <w:t>aseguramiento de calidad</w:t>
            </w:r>
          </w:p>
        </w:tc>
        <w:tc>
          <w:tcPr>
            <w:tcW w:w="77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B72C0C" w14:textId="1955C5C3" w:rsidR="002B3EDC" w:rsidRPr="00FD19C5" w:rsidRDefault="00E54161" w:rsidP="002B3EDC">
            <w:pPr>
              <w:tabs>
                <w:tab w:val="num" w:pos="426"/>
              </w:tabs>
              <w:ind w:right="-59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Indefinido</w:t>
            </w:r>
          </w:p>
        </w:tc>
        <w:tc>
          <w:tcPr>
            <w:tcW w:w="7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216EF3" w14:textId="1808B45D" w:rsidR="002B3EDC" w:rsidRPr="00FD19C5" w:rsidRDefault="00E54161" w:rsidP="002B3EDC">
            <w:pPr>
              <w:tabs>
                <w:tab w:val="num" w:pos="426"/>
              </w:tabs>
              <w:ind w:right="-59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</w:t>
            </w:r>
          </w:p>
        </w:tc>
      </w:tr>
      <w:tr w:rsidR="00E54161" w:rsidRPr="009458EE" w14:paraId="1416D9A1" w14:textId="77777777" w:rsidTr="00E54161">
        <w:trPr>
          <w:jc w:val="center"/>
        </w:trPr>
        <w:tc>
          <w:tcPr>
            <w:tcW w:w="82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D6D72F" w14:textId="662F1EE2" w:rsidR="00E54161" w:rsidRPr="0087650F" w:rsidRDefault="00E54161" w:rsidP="00566321">
            <w:pPr>
              <w:tabs>
                <w:tab w:val="num" w:pos="426"/>
              </w:tabs>
              <w:rPr>
                <w:rFonts w:ascii="Arial" w:eastAsia="Arial" w:hAnsi="Arial" w:cs="Arial"/>
              </w:rPr>
            </w:pPr>
          </w:p>
        </w:tc>
        <w:tc>
          <w:tcPr>
            <w:tcW w:w="131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0A13FF" w14:textId="7E593D2C" w:rsidR="00E54161" w:rsidRPr="0087650F" w:rsidRDefault="00E54161" w:rsidP="00E54161">
            <w:pPr>
              <w:pStyle w:val="Encabezado"/>
              <w:tabs>
                <w:tab w:val="num" w:pos="426"/>
              </w:tabs>
              <w:ind w:right="-56"/>
              <w:jc w:val="center"/>
              <w:rPr>
                <w:rFonts w:ascii="Arial" w:hAnsi="Arial" w:cs="Arial"/>
                <w:bCs/>
              </w:rPr>
            </w:pPr>
            <w:r w:rsidRPr="0087650F">
              <w:rPr>
                <w:rFonts w:ascii="Arial" w:hAnsi="Arial" w:cs="Arial"/>
                <w:bCs/>
              </w:rPr>
              <w:t>Firmas de conocimiento</w:t>
            </w:r>
          </w:p>
        </w:tc>
        <w:tc>
          <w:tcPr>
            <w:tcW w:w="131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ADE305" w14:textId="408CC2FC" w:rsidR="00E54161" w:rsidRPr="00FD19C5" w:rsidRDefault="00E54161" w:rsidP="00E54161">
            <w:pPr>
              <w:tabs>
                <w:tab w:val="num" w:pos="426"/>
              </w:tabs>
              <w:jc w:val="center"/>
              <w:rPr>
                <w:rFonts w:ascii="Arial" w:hAnsi="Arial" w:cs="Arial"/>
              </w:rPr>
            </w:pPr>
            <w:r w:rsidRPr="00FD19C5">
              <w:rPr>
                <w:rFonts w:ascii="Arial" w:hAnsi="Arial" w:cs="Arial"/>
              </w:rPr>
              <w:t xml:space="preserve">Supervisor de </w:t>
            </w:r>
            <w:r>
              <w:rPr>
                <w:rFonts w:ascii="Arial" w:hAnsi="Arial" w:cs="Arial"/>
              </w:rPr>
              <w:t>aseguramiento de calidad</w:t>
            </w:r>
          </w:p>
        </w:tc>
        <w:tc>
          <w:tcPr>
            <w:tcW w:w="77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EB184D" w14:textId="73211D14" w:rsidR="00E54161" w:rsidRPr="00FD19C5" w:rsidRDefault="00E54161" w:rsidP="00E54161">
            <w:pPr>
              <w:tabs>
                <w:tab w:val="num" w:pos="426"/>
              </w:tabs>
              <w:ind w:right="-59"/>
              <w:jc w:val="center"/>
              <w:rPr>
                <w:rFonts w:ascii="Arial" w:hAnsi="Arial" w:cs="Arial"/>
              </w:rPr>
            </w:pPr>
            <w:r w:rsidRPr="00FD19C5">
              <w:rPr>
                <w:rFonts w:ascii="Arial" w:hAnsi="Arial" w:cs="Arial"/>
              </w:rPr>
              <w:t>1 año</w:t>
            </w:r>
          </w:p>
        </w:tc>
        <w:tc>
          <w:tcPr>
            <w:tcW w:w="7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100183" w14:textId="586578CF" w:rsidR="00E54161" w:rsidRPr="00FD19C5" w:rsidRDefault="00E54161" w:rsidP="00E54161">
            <w:pPr>
              <w:tabs>
                <w:tab w:val="num" w:pos="426"/>
              </w:tabs>
              <w:ind w:right="-59"/>
              <w:jc w:val="center"/>
              <w:rPr>
                <w:rFonts w:ascii="Arial" w:hAnsi="Arial" w:cs="Arial"/>
              </w:rPr>
            </w:pPr>
            <w:r w:rsidRPr="00FD19C5">
              <w:rPr>
                <w:rFonts w:ascii="Arial" w:hAnsi="Arial" w:cs="Arial"/>
              </w:rPr>
              <w:t>Archivo</w:t>
            </w:r>
          </w:p>
        </w:tc>
      </w:tr>
      <w:tr w:rsidR="00E54161" w:rsidRPr="009458EE" w14:paraId="2D5D7615" w14:textId="77777777" w:rsidTr="00E54161">
        <w:trPr>
          <w:jc w:val="center"/>
        </w:trPr>
        <w:tc>
          <w:tcPr>
            <w:tcW w:w="82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200D28" w14:textId="6454E524" w:rsidR="00E54161" w:rsidRPr="0087650F" w:rsidRDefault="00E54161" w:rsidP="00E54161">
            <w:pPr>
              <w:tabs>
                <w:tab w:val="num" w:pos="426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31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A57A98" w14:textId="14ECD29B" w:rsidR="00E54161" w:rsidRPr="0087650F" w:rsidRDefault="00E54161" w:rsidP="00E54161">
            <w:pPr>
              <w:pStyle w:val="Encabezado"/>
              <w:tabs>
                <w:tab w:val="num" w:pos="426"/>
              </w:tabs>
              <w:ind w:right="-5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asistencia a capacitación</w:t>
            </w:r>
          </w:p>
        </w:tc>
        <w:tc>
          <w:tcPr>
            <w:tcW w:w="131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5CE280" w14:textId="3A7D0FB1" w:rsidR="00E54161" w:rsidRPr="00FD19C5" w:rsidRDefault="00E54161" w:rsidP="00E54161">
            <w:pPr>
              <w:tabs>
                <w:tab w:val="num" w:pos="426"/>
              </w:tabs>
              <w:jc w:val="center"/>
              <w:rPr>
                <w:rFonts w:ascii="Arial" w:hAnsi="Arial" w:cs="Arial"/>
              </w:rPr>
            </w:pPr>
            <w:r w:rsidRPr="00FD19C5">
              <w:rPr>
                <w:rFonts w:ascii="Arial" w:hAnsi="Arial" w:cs="Arial"/>
              </w:rPr>
              <w:t>Coordinador de RH</w:t>
            </w:r>
          </w:p>
        </w:tc>
        <w:tc>
          <w:tcPr>
            <w:tcW w:w="77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6A14B3" w14:textId="62B0672A" w:rsidR="00E54161" w:rsidRPr="00FD19C5" w:rsidRDefault="00E54161" w:rsidP="00E54161">
            <w:pPr>
              <w:tabs>
                <w:tab w:val="num" w:pos="426"/>
              </w:tabs>
              <w:ind w:right="-59"/>
              <w:jc w:val="center"/>
              <w:rPr>
                <w:rFonts w:ascii="Arial" w:hAnsi="Arial" w:cs="Arial"/>
              </w:rPr>
            </w:pPr>
            <w:r w:rsidRPr="00FD19C5">
              <w:rPr>
                <w:rFonts w:ascii="Arial" w:hAnsi="Arial" w:cs="Arial"/>
              </w:rPr>
              <w:t>1 año</w:t>
            </w:r>
          </w:p>
        </w:tc>
        <w:tc>
          <w:tcPr>
            <w:tcW w:w="7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A90CD0" w14:textId="0C7D1C75" w:rsidR="00E54161" w:rsidRPr="00FD19C5" w:rsidRDefault="00E54161" w:rsidP="00E54161">
            <w:pPr>
              <w:tabs>
                <w:tab w:val="num" w:pos="426"/>
              </w:tabs>
              <w:ind w:right="-59"/>
              <w:jc w:val="center"/>
              <w:rPr>
                <w:rFonts w:ascii="Arial" w:hAnsi="Arial" w:cs="Arial"/>
              </w:rPr>
            </w:pPr>
            <w:r w:rsidRPr="00FD19C5">
              <w:rPr>
                <w:rFonts w:ascii="Arial" w:hAnsi="Arial" w:cs="Arial"/>
              </w:rPr>
              <w:t>Archivo</w:t>
            </w:r>
          </w:p>
        </w:tc>
      </w:tr>
      <w:tr w:rsidR="00E54161" w:rsidRPr="009458EE" w14:paraId="6826F13F" w14:textId="77777777" w:rsidTr="00E54161">
        <w:trPr>
          <w:jc w:val="center"/>
        </w:trPr>
        <w:tc>
          <w:tcPr>
            <w:tcW w:w="82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09C01B" w14:textId="1A1E998F" w:rsidR="00E54161" w:rsidRDefault="00E54161" w:rsidP="00E54161">
            <w:pPr>
              <w:tabs>
                <w:tab w:val="num" w:pos="426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31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1BC485" w14:textId="7C3650FF" w:rsidR="00E54161" w:rsidRDefault="00E54161" w:rsidP="00E54161">
            <w:pPr>
              <w:pStyle w:val="Encabezado"/>
              <w:tabs>
                <w:tab w:val="num" w:pos="426"/>
              </w:tabs>
              <w:ind w:right="-5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Matriz de capacitación</w:t>
            </w:r>
          </w:p>
        </w:tc>
        <w:tc>
          <w:tcPr>
            <w:tcW w:w="131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4EEDB3" w14:textId="6B2CACCB" w:rsidR="00E54161" w:rsidRPr="00FD19C5" w:rsidRDefault="00E54161" w:rsidP="00E54161">
            <w:pPr>
              <w:tabs>
                <w:tab w:val="num" w:pos="426"/>
              </w:tabs>
              <w:jc w:val="center"/>
              <w:rPr>
                <w:rFonts w:ascii="Arial" w:hAnsi="Arial" w:cs="Arial"/>
              </w:rPr>
            </w:pPr>
            <w:r w:rsidRPr="00FD19C5">
              <w:rPr>
                <w:rFonts w:ascii="Arial" w:hAnsi="Arial" w:cs="Arial"/>
              </w:rPr>
              <w:t>Coordinador de RH</w:t>
            </w:r>
          </w:p>
        </w:tc>
        <w:tc>
          <w:tcPr>
            <w:tcW w:w="77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019529" w14:textId="165EC48A" w:rsidR="00E54161" w:rsidRPr="00FD19C5" w:rsidRDefault="00E54161" w:rsidP="00E54161">
            <w:pPr>
              <w:tabs>
                <w:tab w:val="num" w:pos="426"/>
              </w:tabs>
              <w:ind w:right="-59"/>
              <w:jc w:val="center"/>
              <w:rPr>
                <w:rFonts w:ascii="Arial" w:hAnsi="Arial" w:cs="Arial"/>
              </w:rPr>
            </w:pPr>
            <w:r w:rsidRPr="00FD19C5">
              <w:rPr>
                <w:rFonts w:ascii="Arial" w:hAnsi="Arial" w:cs="Arial"/>
              </w:rPr>
              <w:t>1 año</w:t>
            </w:r>
          </w:p>
        </w:tc>
        <w:tc>
          <w:tcPr>
            <w:tcW w:w="7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C43B62" w14:textId="45B60E9B" w:rsidR="00E54161" w:rsidRPr="00FD19C5" w:rsidRDefault="00E54161" w:rsidP="00E54161">
            <w:pPr>
              <w:tabs>
                <w:tab w:val="num" w:pos="426"/>
              </w:tabs>
              <w:ind w:right="-59"/>
              <w:jc w:val="center"/>
              <w:rPr>
                <w:rFonts w:ascii="Arial" w:hAnsi="Arial" w:cs="Arial"/>
              </w:rPr>
            </w:pPr>
            <w:r w:rsidRPr="00FD19C5">
              <w:rPr>
                <w:rFonts w:ascii="Arial" w:hAnsi="Arial" w:cs="Arial"/>
              </w:rPr>
              <w:t>Actualización</w:t>
            </w:r>
          </w:p>
        </w:tc>
      </w:tr>
      <w:tr w:rsidR="00E54161" w:rsidRPr="009458EE" w14:paraId="6F386D8C" w14:textId="77777777" w:rsidTr="00E54161">
        <w:trPr>
          <w:jc w:val="center"/>
        </w:trPr>
        <w:tc>
          <w:tcPr>
            <w:tcW w:w="82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15D160" w14:textId="2785B08E" w:rsidR="00E54161" w:rsidRDefault="00E54161" w:rsidP="00E54161">
            <w:pPr>
              <w:tabs>
                <w:tab w:val="num" w:pos="426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31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0DFD21" w14:textId="52B2713E" w:rsidR="00E54161" w:rsidRDefault="00E54161" w:rsidP="00E54161">
            <w:pPr>
              <w:pStyle w:val="Encabezado"/>
              <w:tabs>
                <w:tab w:val="num" w:pos="426"/>
              </w:tabs>
              <w:ind w:right="-5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Evaluación de desempeño</w:t>
            </w:r>
          </w:p>
        </w:tc>
        <w:tc>
          <w:tcPr>
            <w:tcW w:w="131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B4D01A" w14:textId="3FBBF695" w:rsidR="00E54161" w:rsidRPr="00FD19C5" w:rsidRDefault="00E54161" w:rsidP="00E54161">
            <w:pPr>
              <w:tabs>
                <w:tab w:val="num" w:pos="426"/>
              </w:tabs>
              <w:jc w:val="center"/>
              <w:rPr>
                <w:rFonts w:ascii="Arial" w:hAnsi="Arial" w:cs="Arial"/>
              </w:rPr>
            </w:pPr>
            <w:r w:rsidRPr="00FD19C5">
              <w:rPr>
                <w:rFonts w:ascii="Arial" w:hAnsi="Arial" w:cs="Arial"/>
              </w:rPr>
              <w:t>Coordinador de RH</w:t>
            </w:r>
          </w:p>
        </w:tc>
        <w:tc>
          <w:tcPr>
            <w:tcW w:w="77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A04B9E" w14:textId="757CF402" w:rsidR="00E54161" w:rsidRPr="00FD19C5" w:rsidRDefault="00E54161" w:rsidP="00E54161">
            <w:pPr>
              <w:tabs>
                <w:tab w:val="num" w:pos="426"/>
              </w:tabs>
              <w:ind w:right="-59"/>
              <w:jc w:val="center"/>
              <w:rPr>
                <w:rFonts w:ascii="Arial" w:hAnsi="Arial" w:cs="Arial"/>
              </w:rPr>
            </w:pPr>
            <w:r w:rsidRPr="00FD19C5">
              <w:rPr>
                <w:rFonts w:ascii="Arial" w:hAnsi="Arial" w:cs="Arial"/>
              </w:rPr>
              <w:t>1 año</w:t>
            </w:r>
          </w:p>
        </w:tc>
        <w:tc>
          <w:tcPr>
            <w:tcW w:w="7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819B88" w14:textId="2B48B34B" w:rsidR="00E54161" w:rsidRPr="00FD19C5" w:rsidRDefault="00E54161" w:rsidP="00E54161">
            <w:pPr>
              <w:tabs>
                <w:tab w:val="num" w:pos="426"/>
              </w:tabs>
              <w:ind w:right="-59"/>
              <w:jc w:val="center"/>
              <w:rPr>
                <w:rFonts w:ascii="Arial" w:hAnsi="Arial" w:cs="Arial"/>
              </w:rPr>
            </w:pPr>
            <w:r w:rsidRPr="00FD19C5">
              <w:rPr>
                <w:rFonts w:ascii="Arial" w:hAnsi="Arial" w:cs="Arial"/>
              </w:rPr>
              <w:t>Archivo</w:t>
            </w:r>
          </w:p>
        </w:tc>
      </w:tr>
    </w:tbl>
    <w:p w14:paraId="7D775CC5" w14:textId="77777777" w:rsidR="002D1F94" w:rsidRDefault="002D1F94" w:rsidP="00B17DA7">
      <w:pPr>
        <w:pStyle w:val="Textoindependiente"/>
        <w:tabs>
          <w:tab w:val="num" w:pos="426"/>
        </w:tabs>
        <w:contextualSpacing/>
        <w:jc w:val="both"/>
        <w:rPr>
          <w:rFonts w:cs="Arial"/>
          <w:b/>
          <w:sz w:val="20"/>
        </w:rPr>
      </w:pPr>
    </w:p>
    <w:p w14:paraId="0C983B1E" w14:textId="1033D366" w:rsidR="008B63C3" w:rsidRPr="002D5857" w:rsidRDefault="002D1F94" w:rsidP="00B17DA7">
      <w:pPr>
        <w:numPr>
          <w:ilvl w:val="0"/>
          <w:numId w:val="3"/>
        </w:numPr>
        <w:tabs>
          <w:tab w:val="clear" w:pos="720"/>
          <w:tab w:val="num" w:pos="284"/>
          <w:tab w:val="num" w:pos="426"/>
        </w:tabs>
        <w:spacing w:after="24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ENLACE CON </w:t>
      </w:r>
      <w:r w:rsidR="00467040" w:rsidRPr="00552011">
        <w:rPr>
          <w:rFonts w:ascii="Arial" w:hAnsi="Arial" w:cs="Arial"/>
          <w:b/>
        </w:rPr>
        <w:t>DOCUMENTOS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8"/>
        <w:gridCol w:w="8880"/>
      </w:tblGrid>
      <w:tr w:rsidR="0091762B" w:rsidRPr="009458EE" w14:paraId="0FE534FD" w14:textId="77777777" w:rsidTr="00DB207F">
        <w:trPr>
          <w:jc w:val="center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D62E"/>
            <w:vAlign w:val="center"/>
          </w:tcPr>
          <w:p w14:paraId="25D9C1EA" w14:textId="77777777" w:rsidR="0091762B" w:rsidRPr="003D6C38" w:rsidRDefault="0091762B" w:rsidP="00B17DA7">
            <w:pPr>
              <w:tabs>
                <w:tab w:val="num" w:pos="426"/>
              </w:tabs>
              <w:jc w:val="center"/>
              <w:rPr>
                <w:rFonts w:ascii="Arial" w:eastAsia="Arial" w:hAnsi="Arial" w:cs="Arial"/>
                <w:color w:val="000000"/>
              </w:rPr>
            </w:pPr>
            <w:r w:rsidRPr="003D6C38">
              <w:rPr>
                <w:rFonts w:ascii="Arial" w:eastAsia="Arial" w:hAnsi="Arial" w:cs="Arial"/>
                <w:color w:val="000000"/>
              </w:rPr>
              <w:t xml:space="preserve">Código </w:t>
            </w:r>
          </w:p>
        </w:tc>
        <w:tc>
          <w:tcPr>
            <w:tcW w:w="4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D62E"/>
            <w:vAlign w:val="center"/>
          </w:tcPr>
          <w:p w14:paraId="2DF0E89A" w14:textId="77777777" w:rsidR="0091762B" w:rsidRPr="003D6C38" w:rsidRDefault="0091762B" w:rsidP="00B17DA7">
            <w:pPr>
              <w:tabs>
                <w:tab w:val="num" w:pos="426"/>
              </w:tabs>
              <w:jc w:val="center"/>
              <w:rPr>
                <w:rFonts w:ascii="Arial" w:eastAsia="Arial" w:hAnsi="Arial" w:cs="Arial"/>
                <w:color w:val="000000"/>
              </w:rPr>
            </w:pPr>
            <w:r w:rsidRPr="003D6C38">
              <w:rPr>
                <w:rFonts w:ascii="Arial" w:eastAsia="Arial" w:hAnsi="Arial" w:cs="Arial"/>
                <w:color w:val="000000"/>
              </w:rPr>
              <w:t xml:space="preserve">Nombre </w:t>
            </w:r>
          </w:p>
        </w:tc>
      </w:tr>
      <w:tr w:rsidR="00FD2E49" w:rsidRPr="009458EE" w14:paraId="6F98FA93" w14:textId="77777777" w:rsidTr="00DB207F">
        <w:trPr>
          <w:jc w:val="center"/>
        </w:trPr>
        <w:tc>
          <w:tcPr>
            <w:tcW w:w="84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2E98E9" w14:textId="7294E79B" w:rsidR="00FD2E49" w:rsidRPr="00316094" w:rsidRDefault="00FD2E49" w:rsidP="00566321">
            <w:pPr>
              <w:tabs>
                <w:tab w:val="num" w:pos="426"/>
              </w:tabs>
              <w:ind w:right="-59"/>
              <w:rPr>
                <w:rFonts w:ascii="Arial" w:hAnsi="Arial" w:cs="Arial"/>
              </w:rPr>
            </w:pPr>
          </w:p>
        </w:tc>
        <w:tc>
          <w:tcPr>
            <w:tcW w:w="415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AD1C08" w14:textId="79F80661" w:rsidR="00FD2E49" w:rsidRPr="00316094" w:rsidRDefault="00A63E8E" w:rsidP="00B17DA7">
            <w:pPr>
              <w:pStyle w:val="Encabezado"/>
              <w:tabs>
                <w:tab w:val="num" w:pos="426"/>
              </w:tabs>
              <w:ind w:right="-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Controlar</w:t>
            </w:r>
            <w:r w:rsidR="00DB207F">
              <w:rPr>
                <w:rFonts w:ascii="Arial" w:hAnsi="Arial" w:cs="Arial"/>
              </w:rPr>
              <w:t xml:space="preserve"> documentos del SGI</w:t>
            </w:r>
          </w:p>
        </w:tc>
      </w:tr>
    </w:tbl>
    <w:p w14:paraId="18DFF14B" w14:textId="58ECBC02" w:rsidR="003D6C38" w:rsidRDefault="003D6C38" w:rsidP="00B17DA7">
      <w:pPr>
        <w:tabs>
          <w:tab w:val="num" w:pos="426"/>
        </w:tabs>
        <w:contextualSpacing/>
        <w:jc w:val="both"/>
        <w:rPr>
          <w:rFonts w:ascii="Arial" w:hAnsi="Arial" w:cs="Arial"/>
          <w:b/>
        </w:rPr>
      </w:pPr>
    </w:p>
    <w:p w14:paraId="0CF56E26" w14:textId="1D2F0589" w:rsidR="002D5857" w:rsidRDefault="002D5857" w:rsidP="00B17DA7">
      <w:pPr>
        <w:tabs>
          <w:tab w:val="num" w:pos="426"/>
        </w:tabs>
        <w:contextualSpacing/>
        <w:jc w:val="both"/>
        <w:rPr>
          <w:rFonts w:ascii="Arial" w:hAnsi="Arial" w:cs="Arial"/>
          <w:b/>
        </w:rPr>
      </w:pPr>
    </w:p>
    <w:p w14:paraId="2FF41217" w14:textId="4166D479" w:rsidR="002E6857" w:rsidRDefault="002E6857" w:rsidP="00B17DA7">
      <w:pPr>
        <w:tabs>
          <w:tab w:val="num" w:pos="426"/>
        </w:tabs>
        <w:contextualSpacing/>
        <w:jc w:val="both"/>
        <w:rPr>
          <w:rFonts w:ascii="Arial" w:hAnsi="Arial" w:cs="Arial"/>
          <w:b/>
        </w:rPr>
      </w:pPr>
    </w:p>
    <w:p w14:paraId="20F1F0D0" w14:textId="7CB020A5" w:rsidR="002E6857" w:rsidRDefault="002E6857" w:rsidP="00B17DA7">
      <w:pPr>
        <w:tabs>
          <w:tab w:val="num" w:pos="426"/>
        </w:tabs>
        <w:contextualSpacing/>
        <w:jc w:val="both"/>
        <w:rPr>
          <w:rFonts w:ascii="Arial" w:hAnsi="Arial" w:cs="Arial"/>
          <w:b/>
        </w:rPr>
      </w:pPr>
    </w:p>
    <w:p w14:paraId="0BE145EB" w14:textId="5C43F21B" w:rsidR="002E6857" w:rsidRDefault="002E6857" w:rsidP="00B17DA7">
      <w:pPr>
        <w:tabs>
          <w:tab w:val="num" w:pos="426"/>
        </w:tabs>
        <w:contextualSpacing/>
        <w:jc w:val="both"/>
        <w:rPr>
          <w:rFonts w:ascii="Arial" w:hAnsi="Arial" w:cs="Arial"/>
          <w:b/>
        </w:rPr>
      </w:pPr>
    </w:p>
    <w:p w14:paraId="35ABD651" w14:textId="1C49B978" w:rsidR="002E6857" w:rsidRDefault="002E6857" w:rsidP="00B17DA7">
      <w:pPr>
        <w:tabs>
          <w:tab w:val="num" w:pos="426"/>
        </w:tabs>
        <w:contextualSpacing/>
        <w:jc w:val="both"/>
        <w:rPr>
          <w:rFonts w:ascii="Arial" w:hAnsi="Arial" w:cs="Arial"/>
          <w:b/>
        </w:rPr>
      </w:pPr>
    </w:p>
    <w:p w14:paraId="535CF47A" w14:textId="301BDBE4" w:rsidR="002E6857" w:rsidRDefault="002E6857" w:rsidP="00B17DA7">
      <w:pPr>
        <w:tabs>
          <w:tab w:val="num" w:pos="426"/>
        </w:tabs>
        <w:contextualSpacing/>
        <w:jc w:val="both"/>
        <w:rPr>
          <w:rFonts w:ascii="Arial" w:hAnsi="Arial" w:cs="Arial"/>
          <w:b/>
        </w:rPr>
      </w:pPr>
    </w:p>
    <w:p w14:paraId="37CF7F10" w14:textId="2E4A5C5C" w:rsidR="002E6857" w:rsidRDefault="002E6857" w:rsidP="00B17DA7">
      <w:pPr>
        <w:tabs>
          <w:tab w:val="num" w:pos="426"/>
        </w:tabs>
        <w:contextualSpacing/>
        <w:jc w:val="both"/>
        <w:rPr>
          <w:rFonts w:ascii="Arial" w:hAnsi="Arial" w:cs="Arial"/>
          <w:b/>
        </w:rPr>
      </w:pPr>
    </w:p>
    <w:p w14:paraId="75C5FD33" w14:textId="478F8E2E" w:rsidR="002E6857" w:rsidRDefault="002E6857" w:rsidP="00B17DA7">
      <w:pPr>
        <w:tabs>
          <w:tab w:val="num" w:pos="426"/>
        </w:tabs>
        <w:contextualSpacing/>
        <w:jc w:val="both"/>
        <w:rPr>
          <w:rFonts w:ascii="Arial" w:hAnsi="Arial" w:cs="Arial"/>
          <w:b/>
        </w:rPr>
      </w:pPr>
    </w:p>
    <w:p w14:paraId="694E4FE7" w14:textId="77777777" w:rsidR="002E6857" w:rsidRDefault="002E6857" w:rsidP="00B17DA7">
      <w:pPr>
        <w:tabs>
          <w:tab w:val="num" w:pos="426"/>
        </w:tabs>
        <w:contextualSpacing/>
        <w:jc w:val="both"/>
        <w:rPr>
          <w:rFonts w:ascii="Arial" w:hAnsi="Arial" w:cs="Arial"/>
          <w:b/>
        </w:rPr>
      </w:pPr>
    </w:p>
    <w:p w14:paraId="1EC6EE9A" w14:textId="2DEA82A1" w:rsidR="009C455D" w:rsidRDefault="00467040" w:rsidP="00B17DA7">
      <w:pPr>
        <w:numPr>
          <w:ilvl w:val="0"/>
          <w:numId w:val="3"/>
        </w:numPr>
        <w:tabs>
          <w:tab w:val="clear" w:pos="720"/>
          <w:tab w:val="num" w:pos="284"/>
          <w:tab w:val="num" w:pos="426"/>
        </w:tabs>
        <w:spacing w:after="240"/>
        <w:jc w:val="both"/>
        <w:rPr>
          <w:rFonts w:ascii="Arial" w:hAnsi="Arial" w:cs="Arial"/>
          <w:b/>
        </w:rPr>
      </w:pPr>
      <w:r w:rsidRPr="003D6C38">
        <w:rPr>
          <w:rFonts w:ascii="Arial" w:hAnsi="Arial" w:cs="Arial"/>
          <w:b/>
        </w:rPr>
        <w:t>ANEXOS</w:t>
      </w:r>
    </w:p>
    <w:p w14:paraId="134F3ED0" w14:textId="17D92D79" w:rsidR="00F8322E" w:rsidRDefault="002D5857" w:rsidP="00B17DA7">
      <w:pPr>
        <w:tabs>
          <w:tab w:val="num" w:pos="426"/>
        </w:tabs>
        <w:spacing w:after="24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9.1 Contenido documental según el tipo de documento</w:t>
      </w:r>
    </w:p>
    <w:p w14:paraId="01B24225" w14:textId="52833FAE" w:rsidR="002D5857" w:rsidRDefault="009C4911" w:rsidP="00B17DA7">
      <w:pPr>
        <w:tabs>
          <w:tab w:val="num" w:pos="426"/>
        </w:tabs>
        <w:spacing w:after="240"/>
        <w:jc w:val="center"/>
        <w:rPr>
          <w:rFonts w:ascii="Arial" w:hAnsi="Arial" w:cs="Arial"/>
          <w:b/>
        </w:rPr>
      </w:pPr>
      <w:r>
        <w:rPr>
          <w:noProof/>
        </w:rPr>
        <w:lastRenderedPageBreak/>
        <w:drawing>
          <wp:inline distT="0" distB="0" distL="0" distR="0" wp14:anchorId="102ED4D9" wp14:editId="6FA84C1D">
            <wp:extent cx="4671060" cy="2430780"/>
            <wp:effectExtent l="0" t="0" r="0" b="7620"/>
            <wp:docPr id="9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793D9479-B753-A3F4-E255-849E6DFAD6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>
                      <a:extLst>
                        <a:ext uri="{FF2B5EF4-FFF2-40B4-BE49-F238E27FC236}">
                          <a16:creationId xmlns:a16="http://schemas.microsoft.com/office/drawing/2014/main" id="{793D9479-B753-A3F4-E255-849E6DFAD6A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243078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5537CF66" w14:textId="77777777" w:rsidR="00EE4B4D" w:rsidRPr="00A1558B" w:rsidRDefault="00EE4B4D" w:rsidP="00B17DA7">
      <w:pPr>
        <w:tabs>
          <w:tab w:val="num" w:pos="426"/>
        </w:tabs>
        <w:spacing w:after="240"/>
        <w:contextualSpacing/>
        <w:rPr>
          <w:rFonts w:ascii="Arial" w:hAnsi="Arial" w:cs="Arial"/>
          <w:bCs/>
        </w:rPr>
      </w:pPr>
    </w:p>
    <w:p w14:paraId="758839DA" w14:textId="18926154" w:rsidR="008E2818" w:rsidRPr="00316094" w:rsidRDefault="00FA705D" w:rsidP="00B17DA7">
      <w:pPr>
        <w:numPr>
          <w:ilvl w:val="0"/>
          <w:numId w:val="3"/>
        </w:numPr>
        <w:tabs>
          <w:tab w:val="clear" w:pos="720"/>
          <w:tab w:val="num" w:pos="284"/>
          <w:tab w:val="num" w:pos="426"/>
        </w:tabs>
        <w:spacing w:after="24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F2697A">
        <w:rPr>
          <w:rFonts w:ascii="Arial" w:hAnsi="Arial" w:cs="Arial"/>
          <w:b/>
        </w:rPr>
        <w:t>CONTROL</w:t>
      </w:r>
      <w:r w:rsidR="002D1F94">
        <w:rPr>
          <w:rFonts w:ascii="Arial" w:hAnsi="Arial" w:cs="Arial"/>
          <w:b/>
        </w:rPr>
        <w:t xml:space="preserve"> DE CAMBIOS</w:t>
      </w:r>
    </w:p>
    <w:tbl>
      <w:tblPr>
        <w:tblW w:w="489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4"/>
        <w:gridCol w:w="991"/>
        <w:gridCol w:w="1985"/>
        <w:gridCol w:w="5928"/>
      </w:tblGrid>
      <w:tr w:rsidR="001D22F4" w:rsidRPr="009458EE" w14:paraId="6ED5BD5F" w14:textId="77777777" w:rsidTr="008029A4">
        <w:trPr>
          <w:trHeight w:val="267"/>
          <w:jc w:val="center"/>
        </w:trPr>
        <w:tc>
          <w:tcPr>
            <w:tcW w:w="743" w:type="pct"/>
            <w:shd w:val="clear" w:color="auto" w:fill="C1D62E"/>
            <w:vAlign w:val="center"/>
          </w:tcPr>
          <w:p w14:paraId="79115429" w14:textId="77777777" w:rsidR="001D22F4" w:rsidRPr="001D22F4" w:rsidRDefault="001D22F4" w:rsidP="00B17DA7">
            <w:pPr>
              <w:tabs>
                <w:tab w:val="num" w:pos="426"/>
              </w:tabs>
              <w:jc w:val="center"/>
              <w:rPr>
                <w:rFonts w:ascii="Arial" w:eastAsia="Arial" w:hAnsi="Arial" w:cs="Arial"/>
                <w:color w:val="000000"/>
              </w:rPr>
            </w:pPr>
            <w:r w:rsidRPr="001D22F4">
              <w:rPr>
                <w:rFonts w:ascii="Arial" w:eastAsia="Arial" w:hAnsi="Arial" w:cs="Arial"/>
                <w:color w:val="000000"/>
              </w:rPr>
              <w:t>Fecha de Modificación</w:t>
            </w:r>
          </w:p>
        </w:tc>
        <w:tc>
          <w:tcPr>
            <w:tcW w:w="474" w:type="pct"/>
            <w:shd w:val="clear" w:color="auto" w:fill="C1D62E"/>
            <w:vAlign w:val="center"/>
          </w:tcPr>
          <w:p w14:paraId="28D69E29" w14:textId="13E1AD4F" w:rsidR="001D22F4" w:rsidRPr="001D22F4" w:rsidRDefault="00731AD6" w:rsidP="00B17DA7">
            <w:pPr>
              <w:tabs>
                <w:tab w:val="num" w:pos="426"/>
              </w:tabs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Ver</w:t>
            </w:r>
            <w:r w:rsidR="001D22F4" w:rsidRPr="001D22F4">
              <w:rPr>
                <w:rFonts w:ascii="Arial" w:eastAsia="Arial" w:hAnsi="Arial" w:cs="Arial"/>
                <w:color w:val="000000"/>
              </w:rPr>
              <w:t>sión</w:t>
            </w:r>
          </w:p>
        </w:tc>
        <w:tc>
          <w:tcPr>
            <w:tcW w:w="949" w:type="pct"/>
            <w:shd w:val="clear" w:color="auto" w:fill="C1D62E"/>
            <w:vAlign w:val="center"/>
          </w:tcPr>
          <w:p w14:paraId="4C7E48B6" w14:textId="77777777" w:rsidR="001D22F4" w:rsidRPr="001D22F4" w:rsidRDefault="001D22F4" w:rsidP="00B17DA7">
            <w:pPr>
              <w:tabs>
                <w:tab w:val="num" w:pos="426"/>
              </w:tabs>
              <w:jc w:val="center"/>
              <w:rPr>
                <w:rFonts w:ascii="Arial" w:eastAsia="Arial" w:hAnsi="Arial" w:cs="Arial"/>
                <w:color w:val="000000"/>
              </w:rPr>
            </w:pPr>
            <w:r w:rsidRPr="001D22F4">
              <w:rPr>
                <w:rFonts w:ascii="Arial" w:eastAsia="Arial" w:hAnsi="Arial" w:cs="Arial"/>
                <w:color w:val="000000"/>
              </w:rPr>
              <w:t>Sección Modificada</w:t>
            </w:r>
          </w:p>
        </w:tc>
        <w:tc>
          <w:tcPr>
            <w:tcW w:w="2834" w:type="pct"/>
            <w:shd w:val="clear" w:color="auto" w:fill="C1D62E"/>
            <w:vAlign w:val="center"/>
          </w:tcPr>
          <w:p w14:paraId="23B84257" w14:textId="77777777" w:rsidR="001D22F4" w:rsidRPr="001D22F4" w:rsidRDefault="001D22F4" w:rsidP="00B17DA7">
            <w:pPr>
              <w:tabs>
                <w:tab w:val="num" w:pos="426"/>
              </w:tabs>
              <w:jc w:val="center"/>
              <w:rPr>
                <w:rFonts w:ascii="Arial" w:eastAsia="Arial" w:hAnsi="Arial" w:cs="Arial"/>
                <w:color w:val="000000"/>
              </w:rPr>
            </w:pPr>
            <w:r w:rsidRPr="001D22F4">
              <w:rPr>
                <w:rFonts w:ascii="Arial" w:eastAsia="Arial" w:hAnsi="Arial" w:cs="Arial"/>
                <w:color w:val="000000"/>
              </w:rPr>
              <w:t>Descripción del Cambio</w:t>
            </w:r>
          </w:p>
        </w:tc>
      </w:tr>
      <w:tr w:rsidR="001D22F4" w:rsidRPr="009458EE" w14:paraId="79167410" w14:textId="77777777" w:rsidTr="008029A4">
        <w:trPr>
          <w:trHeight w:val="267"/>
          <w:jc w:val="center"/>
        </w:trPr>
        <w:tc>
          <w:tcPr>
            <w:tcW w:w="743" w:type="pct"/>
            <w:vAlign w:val="center"/>
          </w:tcPr>
          <w:p w14:paraId="18CEE771" w14:textId="0F991013" w:rsidR="004E3D3C" w:rsidRPr="00316094" w:rsidRDefault="00B878B1" w:rsidP="00B17DA7">
            <w:pPr>
              <w:tabs>
                <w:tab w:val="num" w:pos="426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</w:t>
            </w:r>
            <w:r w:rsidR="00566321">
              <w:rPr>
                <w:rFonts w:ascii="Arial" w:hAnsi="Arial" w:cs="Arial"/>
              </w:rPr>
              <w:t xml:space="preserve"> 2024</w:t>
            </w:r>
          </w:p>
        </w:tc>
        <w:tc>
          <w:tcPr>
            <w:tcW w:w="474" w:type="pct"/>
            <w:vAlign w:val="center"/>
          </w:tcPr>
          <w:p w14:paraId="54918C54" w14:textId="0BEA1227" w:rsidR="001D22F4" w:rsidRPr="00316094" w:rsidRDefault="008029A4" w:rsidP="00B17DA7">
            <w:pPr>
              <w:tabs>
                <w:tab w:val="num" w:pos="426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</w:t>
            </w:r>
          </w:p>
        </w:tc>
        <w:tc>
          <w:tcPr>
            <w:tcW w:w="949" w:type="pct"/>
            <w:vAlign w:val="center"/>
          </w:tcPr>
          <w:p w14:paraId="6EC147C8" w14:textId="40C9321A" w:rsidR="001D22F4" w:rsidRPr="00316094" w:rsidRDefault="00731AD6" w:rsidP="00B17DA7">
            <w:pPr>
              <w:tabs>
                <w:tab w:val="num" w:pos="426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  <w:tc>
          <w:tcPr>
            <w:tcW w:w="2834" w:type="pct"/>
            <w:vAlign w:val="center"/>
          </w:tcPr>
          <w:p w14:paraId="07EBB8A0" w14:textId="20040065" w:rsidR="001D22F4" w:rsidRPr="00316094" w:rsidRDefault="00731AD6" w:rsidP="00B17DA7">
            <w:pPr>
              <w:tabs>
                <w:tab w:val="num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Emisión del documento</w:t>
            </w:r>
          </w:p>
        </w:tc>
      </w:tr>
    </w:tbl>
    <w:p w14:paraId="6B5F38E7" w14:textId="77777777" w:rsidR="00EE4B4D" w:rsidRPr="00A1558B" w:rsidRDefault="00EE4B4D" w:rsidP="00B17DA7">
      <w:pPr>
        <w:tabs>
          <w:tab w:val="num" w:pos="426"/>
        </w:tabs>
        <w:spacing w:after="240"/>
        <w:ind w:firstLine="720"/>
        <w:jc w:val="both"/>
        <w:rPr>
          <w:rFonts w:ascii="Arial" w:hAnsi="Arial" w:cs="Arial"/>
        </w:rPr>
      </w:pPr>
    </w:p>
    <w:sectPr w:rsidR="00EE4B4D" w:rsidRPr="00A1558B" w:rsidSect="00F25445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479" w:right="758" w:bottom="709" w:left="794" w:header="567" w:footer="25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CB981" w14:textId="77777777" w:rsidR="0035480E" w:rsidRDefault="0035480E">
      <w:r>
        <w:separator/>
      </w:r>
    </w:p>
  </w:endnote>
  <w:endnote w:type="continuationSeparator" w:id="0">
    <w:p w14:paraId="136C947C" w14:textId="77777777" w:rsidR="0035480E" w:rsidRDefault="00354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900AE" w14:textId="612360C7" w:rsidR="006A4B57" w:rsidRPr="00EA4367" w:rsidRDefault="006A4B57" w:rsidP="006A4B57">
    <w:pPr>
      <w:pStyle w:val="Piedepgina"/>
      <w:jc w:val="center"/>
      <w:rPr>
        <w:rFonts w:ascii="Arial" w:hAnsi="Arial" w:cs="Arial"/>
        <w:spacing w:val="-6"/>
        <w:sz w:val="14"/>
        <w:szCs w:val="14"/>
      </w:rPr>
    </w:pPr>
    <w:r w:rsidRPr="00EA4367">
      <w:rPr>
        <w:rFonts w:ascii="Arial" w:hAnsi="Arial" w:cs="Arial"/>
        <w:spacing w:val="-6"/>
        <w:sz w:val="14"/>
        <w:szCs w:val="14"/>
      </w:rPr>
      <w:t xml:space="preserve">Este documento es propiedad de </w:t>
    </w:r>
    <w:r w:rsidR="00F4584A">
      <w:rPr>
        <w:rFonts w:ascii="Arial" w:hAnsi="Arial" w:cs="Arial"/>
        <w:spacing w:val="-6"/>
        <w:sz w:val="14"/>
        <w:szCs w:val="14"/>
      </w:rPr>
      <w:t>S</w:t>
    </w:r>
    <w:r w:rsidR="00B878B1">
      <w:rPr>
        <w:rFonts w:ascii="Arial" w:hAnsi="Arial" w:cs="Arial"/>
        <w:spacing w:val="-6"/>
        <w:sz w:val="14"/>
        <w:szCs w:val="14"/>
      </w:rPr>
      <w:t>OLIN LOGISTICA</w:t>
    </w:r>
    <w:r w:rsidRPr="00EA4367">
      <w:rPr>
        <w:rFonts w:ascii="Arial" w:hAnsi="Arial" w:cs="Arial"/>
        <w:spacing w:val="-6"/>
        <w:sz w:val="14"/>
        <w:szCs w:val="14"/>
      </w:rPr>
      <w:t xml:space="preserve"> y por lo tanto queda prohibida su reproducción total o parcial sin la autorización del Gerente de Operaciones</w:t>
    </w:r>
  </w:p>
  <w:p w14:paraId="47DBDB24" w14:textId="77777777" w:rsidR="006A4B57" w:rsidRPr="00EA4367" w:rsidRDefault="006A4B57" w:rsidP="006A4B57">
    <w:pPr>
      <w:pStyle w:val="Piedepgina"/>
      <w:jc w:val="center"/>
      <w:rPr>
        <w:rFonts w:ascii="Arial" w:hAnsi="Arial" w:cs="Arial"/>
        <w:spacing w:val="-6"/>
        <w:sz w:val="14"/>
        <w:szCs w:val="14"/>
      </w:rPr>
    </w:pPr>
    <w:r w:rsidRPr="00EA4367">
      <w:rPr>
        <w:rFonts w:ascii="Arial" w:hAnsi="Arial" w:cs="Arial"/>
        <w:spacing w:val="-6"/>
        <w:sz w:val="14"/>
        <w:szCs w:val="14"/>
      </w:rPr>
      <w:t xml:space="preserve">Página </w:t>
    </w:r>
    <w:r w:rsidRPr="00EA4367">
      <w:rPr>
        <w:rFonts w:ascii="Arial" w:hAnsi="Arial" w:cs="Arial"/>
        <w:spacing w:val="-6"/>
        <w:sz w:val="14"/>
        <w:szCs w:val="14"/>
      </w:rPr>
      <w:fldChar w:fldCharType="begin"/>
    </w:r>
    <w:r w:rsidRPr="00EA4367">
      <w:rPr>
        <w:rFonts w:ascii="Arial" w:hAnsi="Arial" w:cs="Arial"/>
        <w:spacing w:val="-6"/>
        <w:sz w:val="14"/>
        <w:szCs w:val="14"/>
      </w:rPr>
      <w:instrText>PAGE  \* Arabic  \* MERGEFORMAT</w:instrText>
    </w:r>
    <w:r w:rsidRPr="00EA4367">
      <w:rPr>
        <w:rFonts w:ascii="Arial" w:hAnsi="Arial" w:cs="Arial"/>
        <w:spacing w:val="-6"/>
        <w:sz w:val="14"/>
        <w:szCs w:val="14"/>
      </w:rPr>
      <w:fldChar w:fldCharType="separate"/>
    </w:r>
    <w:r w:rsidRPr="00EA4367">
      <w:rPr>
        <w:rFonts w:ascii="Arial" w:hAnsi="Arial" w:cs="Arial"/>
        <w:spacing w:val="-6"/>
        <w:sz w:val="14"/>
        <w:szCs w:val="14"/>
      </w:rPr>
      <w:t>1</w:t>
    </w:r>
    <w:r w:rsidRPr="00EA4367">
      <w:rPr>
        <w:rFonts w:ascii="Arial" w:hAnsi="Arial" w:cs="Arial"/>
        <w:spacing w:val="-6"/>
        <w:sz w:val="14"/>
        <w:szCs w:val="14"/>
      </w:rPr>
      <w:fldChar w:fldCharType="end"/>
    </w:r>
    <w:r w:rsidRPr="00EA4367">
      <w:rPr>
        <w:rFonts w:ascii="Arial" w:hAnsi="Arial" w:cs="Arial"/>
        <w:spacing w:val="-6"/>
        <w:sz w:val="14"/>
        <w:szCs w:val="14"/>
      </w:rPr>
      <w:t xml:space="preserve"> de </w:t>
    </w:r>
    <w:r w:rsidRPr="00EA4367">
      <w:rPr>
        <w:rFonts w:ascii="Arial" w:hAnsi="Arial" w:cs="Arial"/>
        <w:spacing w:val="-6"/>
        <w:sz w:val="14"/>
        <w:szCs w:val="14"/>
      </w:rPr>
      <w:fldChar w:fldCharType="begin"/>
    </w:r>
    <w:r w:rsidRPr="00EA4367">
      <w:rPr>
        <w:rFonts w:ascii="Arial" w:hAnsi="Arial" w:cs="Arial"/>
        <w:spacing w:val="-6"/>
        <w:sz w:val="14"/>
        <w:szCs w:val="14"/>
      </w:rPr>
      <w:instrText>NUMPAGES  \* Arabic  \* MERGEFORMAT</w:instrText>
    </w:r>
    <w:r w:rsidRPr="00EA4367">
      <w:rPr>
        <w:rFonts w:ascii="Arial" w:hAnsi="Arial" w:cs="Arial"/>
        <w:spacing w:val="-6"/>
        <w:sz w:val="14"/>
        <w:szCs w:val="14"/>
      </w:rPr>
      <w:fldChar w:fldCharType="separate"/>
    </w:r>
    <w:r w:rsidRPr="00EA4367">
      <w:rPr>
        <w:rFonts w:ascii="Arial" w:hAnsi="Arial" w:cs="Arial"/>
        <w:spacing w:val="-6"/>
        <w:sz w:val="14"/>
        <w:szCs w:val="14"/>
      </w:rPr>
      <w:t>2</w:t>
    </w:r>
    <w:r w:rsidRPr="00EA4367">
      <w:rPr>
        <w:rFonts w:ascii="Arial" w:hAnsi="Arial" w:cs="Arial"/>
        <w:spacing w:val="-6"/>
        <w:sz w:val="14"/>
        <w:szCs w:val="14"/>
      </w:rPr>
      <w:fldChar w:fldCharType="end"/>
    </w:r>
  </w:p>
  <w:p w14:paraId="2DDD37F7" w14:textId="38857F90" w:rsidR="00E52F29" w:rsidRPr="006A4B57" w:rsidRDefault="00E52F29" w:rsidP="006A4B5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4AD6A" w14:textId="77777777" w:rsidR="00575EE8" w:rsidRDefault="00575EE8" w:rsidP="00575EE8">
    <w:pPr>
      <w:pStyle w:val="Piedepgina"/>
      <w:jc w:val="center"/>
      <w:rPr>
        <w:rFonts w:ascii="Arial" w:hAnsi="Arial" w:cs="Arial"/>
        <w:spacing w:val="-6"/>
        <w:sz w:val="16"/>
        <w:szCs w:val="16"/>
      </w:rPr>
    </w:pPr>
  </w:p>
  <w:tbl>
    <w:tblPr>
      <w:tblW w:w="5254" w:type="pct"/>
      <w:tblInd w:w="-29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000" w:firstRow="0" w:lastRow="0" w:firstColumn="0" w:lastColumn="0" w:noHBand="0" w:noVBand="0"/>
    </w:tblPr>
    <w:tblGrid>
      <w:gridCol w:w="4094"/>
      <w:gridCol w:w="3279"/>
      <w:gridCol w:w="3826"/>
    </w:tblGrid>
    <w:tr w:rsidR="00575EE8" w14:paraId="3139464E" w14:textId="77777777" w:rsidTr="005A5D2C">
      <w:trPr>
        <w:trHeight w:val="400"/>
      </w:trPr>
      <w:tc>
        <w:tcPr>
          <w:tcW w:w="1828" w:type="pct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C5D82F"/>
          <w:vAlign w:val="center"/>
        </w:tcPr>
        <w:p w14:paraId="3B33686C" w14:textId="77777777" w:rsidR="00575EE8" w:rsidRPr="00F25445" w:rsidRDefault="00575EE8" w:rsidP="00575EE8">
          <w:pPr>
            <w:pStyle w:val="Ttulo2"/>
            <w:spacing w:before="40" w:after="40"/>
            <w:jc w:val="center"/>
            <w:rPr>
              <w:rFonts w:ascii="Arial" w:hAnsi="Arial" w:cs="Arial"/>
              <w:b w:val="0"/>
            </w:rPr>
          </w:pPr>
          <w:r w:rsidRPr="00F25445">
            <w:rPr>
              <w:rFonts w:ascii="Arial" w:hAnsi="Arial" w:cs="Arial"/>
            </w:rPr>
            <w:t>Elaborado por:</w:t>
          </w:r>
        </w:p>
      </w:tc>
      <w:tc>
        <w:tcPr>
          <w:tcW w:w="1464" w:type="pct"/>
          <w:tcBorders>
            <w:top w:val="single" w:sz="12" w:space="0" w:color="auto"/>
            <w:left w:val="nil"/>
          </w:tcBorders>
          <w:shd w:val="clear" w:color="auto" w:fill="C5D82F"/>
          <w:vAlign w:val="center"/>
        </w:tcPr>
        <w:p w14:paraId="3E39C5C2" w14:textId="77777777" w:rsidR="00575EE8" w:rsidRPr="00F25445" w:rsidRDefault="00575EE8" w:rsidP="00575EE8">
          <w:pPr>
            <w:pStyle w:val="Ttulo2"/>
            <w:spacing w:before="40" w:after="40"/>
            <w:jc w:val="center"/>
            <w:rPr>
              <w:rFonts w:ascii="Arial" w:hAnsi="Arial" w:cs="Arial"/>
            </w:rPr>
          </w:pPr>
          <w:r w:rsidRPr="00F25445">
            <w:rPr>
              <w:rFonts w:ascii="Arial" w:hAnsi="Arial" w:cs="Arial"/>
            </w:rPr>
            <w:t>Revisado por:</w:t>
          </w:r>
        </w:p>
      </w:tc>
      <w:tc>
        <w:tcPr>
          <w:tcW w:w="1708" w:type="pct"/>
          <w:tcBorders>
            <w:top w:val="single" w:sz="12" w:space="0" w:color="auto"/>
            <w:left w:val="nil"/>
          </w:tcBorders>
          <w:shd w:val="clear" w:color="auto" w:fill="C5D82F"/>
          <w:vAlign w:val="center"/>
        </w:tcPr>
        <w:p w14:paraId="49648B1A" w14:textId="77777777" w:rsidR="00575EE8" w:rsidRPr="00F25445" w:rsidRDefault="00575EE8" w:rsidP="001D22F4">
          <w:pPr>
            <w:pStyle w:val="Ttulo2"/>
            <w:spacing w:before="40" w:after="40"/>
            <w:jc w:val="center"/>
            <w:rPr>
              <w:rFonts w:ascii="Arial" w:hAnsi="Arial" w:cs="Arial"/>
            </w:rPr>
          </w:pPr>
          <w:r w:rsidRPr="00F25445">
            <w:rPr>
              <w:rFonts w:ascii="Arial" w:hAnsi="Arial" w:cs="Arial"/>
            </w:rPr>
            <w:t>Aprobado por:</w:t>
          </w:r>
        </w:p>
      </w:tc>
    </w:tr>
    <w:tr w:rsidR="00575EE8" w:rsidRPr="006B346A" w14:paraId="226EAA87" w14:textId="77777777" w:rsidTr="005A5D2C">
      <w:trPr>
        <w:trHeight w:val="562"/>
      </w:trPr>
      <w:tc>
        <w:tcPr>
          <w:tcW w:w="1828" w:type="pct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14:paraId="7D4ADA5A" w14:textId="77777777" w:rsidR="00575EE8" w:rsidRPr="00F25445" w:rsidRDefault="00575EE8" w:rsidP="00575EE8">
          <w:pPr>
            <w:pStyle w:val="Ttulo2"/>
            <w:jc w:val="center"/>
            <w:rPr>
              <w:rFonts w:ascii="Arial" w:hAnsi="Arial" w:cs="Arial"/>
              <w:szCs w:val="16"/>
            </w:rPr>
          </w:pPr>
        </w:p>
        <w:p w14:paraId="3BA79B7E" w14:textId="77777777" w:rsidR="00575EE8" w:rsidRPr="00F25445" w:rsidRDefault="00575EE8" w:rsidP="00575EE8">
          <w:pPr>
            <w:pStyle w:val="Ttulo2"/>
            <w:jc w:val="center"/>
            <w:rPr>
              <w:rFonts w:ascii="Arial" w:hAnsi="Arial" w:cs="Arial"/>
              <w:szCs w:val="16"/>
            </w:rPr>
          </w:pPr>
        </w:p>
        <w:p w14:paraId="280500B9" w14:textId="77777777" w:rsidR="00575EE8" w:rsidRPr="00F25445" w:rsidRDefault="00575EE8" w:rsidP="00575EE8">
          <w:pPr>
            <w:rPr>
              <w:rFonts w:ascii="Arial" w:hAnsi="Arial" w:cs="Arial"/>
            </w:rPr>
          </w:pPr>
        </w:p>
        <w:p w14:paraId="62F98BC7" w14:textId="77777777" w:rsidR="00575EE8" w:rsidRPr="00F25445" w:rsidRDefault="00575EE8" w:rsidP="00575EE8">
          <w:pPr>
            <w:rPr>
              <w:rFonts w:ascii="Arial" w:hAnsi="Arial" w:cs="Arial"/>
            </w:rPr>
          </w:pPr>
        </w:p>
        <w:p w14:paraId="1A743194" w14:textId="1D05E1C9" w:rsidR="00575EE8" w:rsidRPr="00F25445" w:rsidRDefault="00575EE8" w:rsidP="00F25445">
          <w:pPr>
            <w:pStyle w:val="Ttulo2"/>
            <w:jc w:val="center"/>
            <w:rPr>
              <w:rFonts w:ascii="Arial" w:hAnsi="Arial" w:cs="Arial"/>
              <w:szCs w:val="16"/>
            </w:rPr>
          </w:pPr>
        </w:p>
        <w:p w14:paraId="5EC34DC9" w14:textId="582BB2BD" w:rsidR="00575EE8" w:rsidRPr="00F25445" w:rsidRDefault="00F25445" w:rsidP="00F25445">
          <w:pPr>
            <w:jc w:val="center"/>
            <w:rPr>
              <w:rFonts w:ascii="Arial" w:hAnsi="Arial" w:cs="Arial"/>
              <w:bCs/>
              <w:sz w:val="16"/>
              <w:szCs w:val="16"/>
            </w:rPr>
          </w:pPr>
          <w:r w:rsidRPr="00F25445">
            <w:rPr>
              <w:rFonts w:ascii="Arial" w:hAnsi="Arial" w:cs="Arial"/>
              <w:bCs/>
              <w:sz w:val="16"/>
              <w:szCs w:val="16"/>
            </w:rPr>
            <w:t>SUPERVISOR DE</w:t>
          </w:r>
          <w:r w:rsidR="00953166">
            <w:rPr>
              <w:rFonts w:ascii="Arial" w:hAnsi="Arial" w:cs="Arial"/>
              <w:bCs/>
              <w:sz w:val="16"/>
              <w:szCs w:val="16"/>
            </w:rPr>
            <w:t xml:space="preserve"> ASEGURAMIENTO DE</w:t>
          </w:r>
          <w:r w:rsidRPr="00F25445">
            <w:rPr>
              <w:rFonts w:ascii="Arial" w:hAnsi="Arial" w:cs="Arial"/>
              <w:bCs/>
              <w:sz w:val="16"/>
              <w:szCs w:val="16"/>
            </w:rPr>
            <w:t xml:space="preserve"> CALIDAD</w:t>
          </w:r>
        </w:p>
        <w:p w14:paraId="769EBDE6" w14:textId="22C48D38" w:rsidR="00F25445" w:rsidRPr="00F25445" w:rsidRDefault="00F25445" w:rsidP="00F25445">
          <w:pPr>
            <w:jc w:val="center"/>
            <w:rPr>
              <w:rFonts w:ascii="Arial" w:hAnsi="Arial" w:cs="Arial"/>
              <w:bCs/>
              <w:i/>
              <w:iCs/>
            </w:rPr>
          </w:pPr>
          <w:r w:rsidRPr="00F25445">
            <w:rPr>
              <w:rFonts w:ascii="Arial" w:hAnsi="Arial" w:cs="Arial"/>
              <w:bCs/>
              <w:i/>
              <w:iCs/>
              <w:sz w:val="16"/>
            </w:rPr>
            <w:t>Nombre, puesto y firma</w:t>
          </w:r>
        </w:p>
      </w:tc>
      <w:tc>
        <w:tcPr>
          <w:tcW w:w="1464" w:type="pct"/>
          <w:tcBorders>
            <w:left w:val="nil"/>
          </w:tcBorders>
          <w:vAlign w:val="bottom"/>
        </w:tcPr>
        <w:p w14:paraId="42E8172B" w14:textId="087DB833" w:rsidR="00575EE8" w:rsidRPr="00F25445" w:rsidRDefault="00575EE8" w:rsidP="001D22F4">
          <w:pPr>
            <w:pStyle w:val="Ttulo2"/>
            <w:jc w:val="center"/>
            <w:rPr>
              <w:rFonts w:ascii="Arial" w:hAnsi="Arial" w:cs="Arial"/>
              <w:szCs w:val="16"/>
            </w:rPr>
          </w:pPr>
        </w:p>
        <w:p w14:paraId="36B32C9F" w14:textId="62E5E04B" w:rsidR="00F25445" w:rsidRPr="00F25445" w:rsidRDefault="00953166" w:rsidP="00575EE8">
          <w:pPr>
            <w:pStyle w:val="Ttulo2"/>
            <w:jc w:val="center"/>
            <w:rPr>
              <w:rFonts w:ascii="Arial" w:hAnsi="Arial" w:cs="Arial"/>
              <w:b w:val="0"/>
              <w:bCs/>
              <w:szCs w:val="16"/>
            </w:rPr>
          </w:pPr>
          <w:r>
            <w:rPr>
              <w:rFonts w:ascii="Arial" w:hAnsi="Arial" w:cs="Arial"/>
              <w:b w:val="0"/>
              <w:bCs/>
              <w:szCs w:val="16"/>
            </w:rPr>
            <w:t xml:space="preserve">GERENTE DE </w:t>
          </w:r>
          <w:r w:rsidR="005A5D2C">
            <w:rPr>
              <w:rFonts w:ascii="Arial" w:hAnsi="Arial" w:cs="Arial"/>
              <w:b w:val="0"/>
              <w:bCs/>
              <w:szCs w:val="16"/>
            </w:rPr>
            <w:t>OPERACIONES</w:t>
          </w:r>
        </w:p>
        <w:p w14:paraId="5CCD94C7" w14:textId="76FDCE3C" w:rsidR="00575EE8" w:rsidRPr="00F25445" w:rsidRDefault="00575EE8" w:rsidP="00575EE8">
          <w:pPr>
            <w:pStyle w:val="Ttulo2"/>
            <w:jc w:val="center"/>
            <w:rPr>
              <w:rFonts w:ascii="Arial" w:hAnsi="Arial" w:cs="Arial"/>
              <w:b w:val="0"/>
              <w:szCs w:val="16"/>
            </w:rPr>
          </w:pPr>
          <w:r w:rsidRPr="00F25445">
            <w:rPr>
              <w:rFonts w:ascii="Arial" w:hAnsi="Arial" w:cs="Arial"/>
              <w:b w:val="0"/>
              <w:szCs w:val="16"/>
            </w:rPr>
            <w:t xml:space="preserve"> </w:t>
          </w:r>
          <w:r w:rsidR="00F25445" w:rsidRPr="00F25445">
            <w:rPr>
              <w:rFonts w:ascii="Arial" w:hAnsi="Arial" w:cs="Arial"/>
              <w:b w:val="0"/>
              <w:i/>
              <w:iCs/>
            </w:rPr>
            <w:t>Nombre, puesto y firma</w:t>
          </w:r>
        </w:p>
      </w:tc>
      <w:tc>
        <w:tcPr>
          <w:tcW w:w="1708" w:type="pct"/>
          <w:tcBorders>
            <w:left w:val="nil"/>
          </w:tcBorders>
        </w:tcPr>
        <w:p w14:paraId="55D16D0F" w14:textId="77777777" w:rsidR="00575EE8" w:rsidRPr="00F25445" w:rsidRDefault="00575EE8" w:rsidP="00575EE8">
          <w:pPr>
            <w:pStyle w:val="Ttulo2"/>
            <w:jc w:val="center"/>
            <w:rPr>
              <w:rFonts w:ascii="Arial" w:hAnsi="Arial" w:cs="Arial"/>
              <w:szCs w:val="16"/>
            </w:rPr>
          </w:pPr>
        </w:p>
        <w:p w14:paraId="5E51BF53" w14:textId="77777777" w:rsidR="00575EE8" w:rsidRPr="00F25445" w:rsidRDefault="00575EE8" w:rsidP="00575EE8">
          <w:pPr>
            <w:pStyle w:val="Ttulo2"/>
            <w:jc w:val="center"/>
            <w:rPr>
              <w:rFonts w:ascii="Arial" w:hAnsi="Arial" w:cs="Arial"/>
              <w:szCs w:val="16"/>
            </w:rPr>
          </w:pPr>
        </w:p>
        <w:p w14:paraId="0125BC0E" w14:textId="77777777" w:rsidR="00575EE8" w:rsidRPr="00F25445" w:rsidRDefault="00575EE8" w:rsidP="00575EE8">
          <w:pPr>
            <w:pStyle w:val="Ttulo2"/>
            <w:jc w:val="center"/>
            <w:rPr>
              <w:rFonts w:ascii="Arial" w:hAnsi="Arial" w:cs="Arial"/>
              <w:szCs w:val="16"/>
            </w:rPr>
          </w:pPr>
        </w:p>
        <w:p w14:paraId="1FAC23F4" w14:textId="77777777" w:rsidR="00575EE8" w:rsidRPr="00F25445" w:rsidRDefault="00575EE8" w:rsidP="00575EE8">
          <w:pPr>
            <w:pStyle w:val="Ttulo2"/>
            <w:jc w:val="center"/>
            <w:rPr>
              <w:rFonts w:ascii="Arial" w:hAnsi="Arial" w:cs="Arial"/>
              <w:szCs w:val="16"/>
            </w:rPr>
          </w:pPr>
        </w:p>
        <w:p w14:paraId="29EC0A54" w14:textId="77777777" w:rsidR="00575EE8" w:rsidRPr="00F25445" w:rsidRDefault="00575EE8" w:rsidP="00575EE8">
          <w:pPr>
            <w:pStyle w:val="Ttulo2"/>
            <w:jc w:val="center"/>
            <w:rPr>
              <w:rFonts w:ascii="Arial" w:hAnsi="Arial" w:cs="Arial"/>
              <w:szCs w:val="16"/>
            </w:rPr>
          </w:pPr>
        </w:p>
        <w:p w14:paraId="5F5510D1" w14:textId="3722A2F9" w:rsidR="00575EE8" w:rsidRPr="00F25445" w:rsidRDefault="00575EE8" w:rsidP="00F25445">
          <w:pPr>
            <w:pStyle w:val="Ttulo2"/>
            <w:jc w:val="center"/>
            <w:rPr>
              <w:rFonts w:ascii="Arial" w:hAnsi="Arial" w:cs="Arial"/>
              <w:szCs w:val="16"/>
            </w:rPr>
          </w:pPr>
        </w:p>
        <w:p w14:paraId="1F7FA803" w14:textId="1C196A4A" w:rsidR="00575EE8" w:rsidRPr="00F25445" w:rsidRDefault="00575EE8" w:rsidP="00F25445">
          <w:pPr>
            <w:pStyle w:val="Ttulo2"/>
            <w:jc w:val="center"/>
            <w:rPr>
              <w:rFonts w:ascii="Arial" w:hAnsi="Arial" w:cs="Arial"/>
              <w:b w:val="0"/>
              <w:bCs/>
              <w:szCs w:val="16"/>
            </w:rPr>
          </w:pPr>
          <w:r w:rsidRPr="00F25445">
            <w:rPr>
              <w:rFonts w:ascii="Arial" w:hAnsi="Arial" w:cs="Arial"/>
              <w:b w:val="0"/>
              <w:bCs/>
              <w:szCs w:val="16"/>
            </w:rPr>
            <w:t xml:space="preserve">GERENTE DE </w:t>
          </w:r>
          <w:r w:rsidR="00610CB9">
            <w:rPr>
              <w:rFonts w:ascii="Arial" w:hAnsi="Arial" w:cs="Arial"/>
              <w:b w:val="0"/>
              <w:bCs/>
              <w:szCs w:val="16"/>
            </w:rPr>
            <w:t>OPERACIONES</w:t>
          </w:r>
        </w:p>
        <w:p w14:paraId="5D731161" w14:textId="7A9F0B64" w:rsidR="00F25445" w:rsidRPr="00F25445" w:rsidRDefault="00F25445" w:rsidP="00F25445">
          <w:pPr>
            <w:jc w:val="center"/>
            <w:rPr>
              <w:rFonts w:ascii="Arial" w:hAnsi="Arial" w:cs="Arial"/>
            </w:rPr>
          </w:pPr>
          <w:r w:rsidRPr="00F25445">
            <w:rPr>
              <w:rFonts w:ascii="Arial" w:hAnsi="Arial" w:cs="Arial"/>
              <w:bCs/>
              <w:i/>
              <w:iCs/>
              <w:sz w:val="16"/>
            </w:rPr>
            <w:t>Nombre, puesto y firma</w:t>
          </w:r>
        </w:p>
      </w:tc>
    </w:tr>
  </w:tbl>
  <w:p w14:paraId="1B2FA7AB" w14:textId="77777777" w:rsidR="00575EE8" w:rsidRPr="003D6C38" w:rsidRDefault="00575EE8" w:rsidP="00575EE8">
    <w:pPr>
      <w:pStyle w:val="Piedepgina"/>
      <w:jc w:val="center"/>
      <w:rPr>
        <w:rFonts w:ascii="Arial" w:hAnsi="Arial" w:cs="Arial"/>
        <w:spacing w:val="-6"/>
        <w:sz w:val="16"/>
        <w:szCs w:val="16"/>
      </w:rPr>
    </w:pPr>
  </w:p>
  <w:p w14:paraId="653DB653" w14:textId="0600D797" w:rsidR="00575EE8" w:rsidRPr="00EA4367" w:rsidRDefault="00575EE8" w:rsidP="00575EE8">
    <w:pPr>
      <w:pStyle w:val="Piedepgina"/>
      <w:jc w:val="center"/>
      <w:rPr>
        <w:rFonts w:ascii="Arial" w:hAnsi="Arial" w:cs="Arial"/>
        <w:spacing w:val="-6"/>
        <w:sz w:val="14"/>
        <w:szCs w:val="14"/>
      </w:rPr>
    </w:pPr>
    <w:bookmarkStart w:id="1" w:name="_Hlk164832566"/>
    <w:bookmarkStart w:id="2" w:name="_Hlk164832567"/>
    <w:bookmarkStart w:id="3" w:name="_Hlk164832568"/>
    <w:bookmarkStart w:id="4" w:name="_Hlk164832569"/>
    <w:r w:rsidRPr="00EA4367">
      <w:rPr>
        <w:rFonts w:ascii="Arial" w:hAnsi="Arial" w:cs="Arial"/>
        <w:spacing w:val="-6"/>
        <w:sz w:val="14"/>
        <w:szCs w:val="14"/>
      </w:rPr>
      <w:t xml:space="preserve">Este documento es propiedad de </w:t>
    </w:r>
    <w:r w:rsidR="00610CB9">
      <w:rPr>
        <w:rFonts w:ascii="Arial" w:hAnsi="Arial" w:cs="Arial"/>
        <w:spacing w:val="-6"/>
        <w:sz w:val="14"/>
        <w:szCs w:val="14"/>
      </w:rPr>
      <w:t>S</w:t>
    </w:r>
    <w:r w:rsidR="00B878B1">
      <w:rPr>
        <w:rFonts w:ascii="Arial" w:hAnsi="Arial" w:cs="Arial"/>
        <w:spacing w:val="-6"/>
        <w:sz w:val="14"/>
        <w:szCs w:val="14"/>
      </w:rPr>
      <w:t>OLIN LOGISTICA</w:t>
    </w:r>
    <w:r w:rsidRPr="00EA4367">
      <w:rPr>
        <w:rFonts w:ascii="Arial" w:hAnsi="Arial" w:cs="Arial"/>
        <w:spacing w:val="-6"/>
        <w:sz w:val="14"/>
        <w:szCs w:val="14"/>
      </w:rPr>
      <w:t xml:space="preserve"> y por lo tanto queda prohibida su reproducción total o parcial sin la autorización del Gerente de Operaciones</w:t>
    </w:r>
  </w:p>
  <w:p w14:paraId="0B886CDD" w14:textId="77777777" w:rsidR="00575EE8" w:rsidRPr="00EA4367" w:rsidRDefault="00575EE8" w:rsidP="00575EE8">
    <w:pPr>
      <w:pStyle w:val="Piedepgina"/>
      <w:jc w:val="center"/>
      <w:rPr>
        <w:rFonts w:ascii="Arial" w:hAnsi="Arial" w:cs="Arial"/>
        <w:spacing w:val="-6"/>
        <w:sz w:val="14"/>
        <w:szCs w:val="14"/>
      </w:rPr>
    </w:pPr>
    <w:r w:rsidRPr="00EA4367">
      <w:rPr>
        <w:rFonts w:ascii="Arial" w:hAnsi="Arial" w:cs="Arial"/>
        <w:spacing w:val="-6"/>
        <w:sz w:val="14"/>
        <w:szCs w:val="14"/>
      </w:rPr>
      <w:t xml:space="preserve">Página </w:t>
    </w:r>
    <w:r w:rsidRPr="00EA4367">
      <w:rPr>
        <w:rFonts w:ascii="Arial" w:hAnsi="Arial" w:cs="Arial"/>
        <w:spacing w:val="-6"/>
        <w:sz w:val="14"/>
        <w:szCs w:val="14"/>
      </w:rPr>
      <w:fldChar w:fldCharType="begin"/>
    </w:r>
    <w:r w:rsidRPr="00EA4367">
      <w:rPr>
        <w:rFonts w:ascii="Arial" w:hAnsi="Arial" w:cs="Arial"/>
        <w:spacing w:val="-6"/>
        <w:sz w:val="14"/>
        <w:szCs w:val="14"/>
      </w:rPr>
      <w:instrText>PAGE  \* Arabic  \* MERGEFORMAT</w:instrText>
    </w:r>
    <w:r w:rsidRPr="00EA4367">
      <w:rPr>
        <w:rFonts w:ascii="Arial" w:hAnsi="Arial" w:cs="Arial"/>
        <w:spacing w:val="-6"/>
        <w:sz w:val="14"/>
        <w:szCs w:val="14"/>
      </w:rPr>
      <w:fldChar w:fldCharType="separate"/>
    </w:r>
    <w:r w:rsidRPr="00EA4367">
      <w:rPr>
        <w:rFonts w:ascii="Arial" w:hAnsi="Arial" w:cs="Arial"/>
        <w:spacing w:val="-6"/>
        <w:sz w:val="14"/>
        <w:szCs w:val="14"/>
      </w:rPr>
      <w:t>1</w:t>
    </w:r>
    <w:r w:rsidRPr="00EA4367">
      <w:rPr>
        <w:rFonts w:ascii="Arial" w:hAnsi="Arial" w:cs="Arial"/>
        <w:spacing w:val="-6"/>
        <w:sz w:val="14"/>
        <w:szCs w:val="14"/>
      </w:rPr>
      <w:fldChar w:fldCharType="end"/>
    </w:r>
    <w:r w:rsidRPr="00EA4367">
      <w:rPr>
        <w:rFonts w:ascii="Arial" w:hAnsi="Arial" w:cs="Arial"/>
        <w:spacing w:val="-6"/>
        <w:sz w:val="14"/>
        <w:szCs w:val="14"/>
      </w:rPr>
      <w:t xml:space="preserve"> de </w:t>
    </w:r>
    <w:r w:rsidRPr="00EA4367">
      <w:rPr>
        <w:rFonts w:ascii="Arial" w:hAnsi="Arial" w:cs="Arial"/>
        <w:spacing w:val="-6"/>
        <w:sz w:val="14"/>
        <w:szCs w:val="14"/>
      </w:rPr>
      <w:fldChar w:fldCharType="begin"/>
    </w:r>
    <w:r w:rsidRPr="00EA4367">
      <w:rPr>
        <w:rFonts w:ascii="Arial" w:hAnsi="Arial" w:cs="Arial"/>
        <w:spacing w:val="-6"/>
        <w:sz w:val="14"/>
        <w:szCs w:val="14"/>
      </w:rPr>
      <w:instrText>NUMPAGES  \* Arabic  \* MERGEFORMAT</w:instrText>
    </w:r>
    <w:r w:rsidRPr="00EA4367">
      <w:rPr>
        <w:rFonts w:ascii="Arial" w:hAnsi="Arial" w:cs="Arial"/>
        <w:spacing w:val="-6"/>
        <w:sz w:val="14"/>
        <w:szCs w:val="14"/>
      </w:rPr>
      <w:fldChar w:fldCharType="separate"/>
    </w:r>
    <w:r w:rsidRPr="00EA4367">
      <w:rPr>
        <w:rFonts w:ascii="Arial" w:hAnsi="Arial" w:cs="Arial"/>
        <w:spacing w:val="-6"/>
        <w:sz w:val="14"/>
        <w:szCs w:val="14"/>
      </w:rPr>
      <w:t>1</w:t>
    </w:r>
    <w:r w:rsidRPr="00EA4367">
      <w:rPr>
        <w:rFonts w:ascii="Arial" w:hAnsi="Arial" w:cs="Arial"/>
        <w:spacing w:val="-6"/>
        <w:sz w:val="14"/>
        <w:szCs w:val="14"/>
      </w:rPr>
      <w:fldChar w:fldCharType="end"/>
    </w:r>
    <w:bookmarkEnd w:id="1"/>
    <w:bookmarkEnd w:id="2"/>
    <w:bookmarkEnd w:id="3"/>
    <w:bookmarkEnd w:id="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65F89" w14:textId="77777777" w:rsidR="0035480E" w:rsidRDefault="0035480E">
      <w:r>
        <w:separator/>
      </w:r>
    </w:p>
  </w:footnote>
  <w:footnote w:type="continuationSeparator" w:id="0">
    <w:p w14:paraId="6EFD3F3F" w14:textId="77777777" w:rsidR="0035480E" w:rsidRDefault="003548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32071" w14:textId="77777777" w:rsidR="00E52F29" w:rsidRDefault="00E52F29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3003498" w14:textId="77777777" w:rsidR="00E52F29" w:rsidRDefault="00E52F29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34" w:type="dxa"/>
      <w:tblInd w:w="-176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3280"/>
      <w:gridCol w:w="3260"/>
      <w:gridCol w:w="2268"/>
      <w:gridCol w:w="2126"/>
    </w:tblGrid>
    <w:tr w:rsidR="003F5796" w14:paraId="3EC343D6" w14:textId="77777777" w:rsidTr="00C75DAC">
      <w:trPr>
        <w:trHeight w:val="1322"/>
      </w:trPr>
      <w:tc>
        <w:tcPr>
          <w:tcW w:w="3280" w:type="dxa"/>
          <w:tcBorders>
            <w:right w:val="single" w:sz="12" w:space="0" w:color="000000"/>
          </w:tcBorders>
          <w:vAlign w:val="bottom"/>
        </w:tcPr>
        <w:p w14:paraId="4C43DCFE" w14:textId="77777777" w:rsidR="003F5796" w:rsidRDefault="003F5796" w:rsidP="003F5796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ind w:right="-108"/>
            <w:rPr>
              <w:rFonts w:ascii="Arial" w:eastAsia="Arial" w:hAnsi="Arial" w:cs="Arial"/>
              <w:b/>
              <w:i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i/>
              <w:noProof/>
              <w:color w:val="000000"/>
              <w:sz w:val="18"/>
              <w:szCs w:val="18"/>
            </w:rPr>
            <w:drawing>
              <wp:inline distT="0" distB="0" distL="0" distR="0" wp14:anchorId="1290EA9E" wp14:editId="5C85765B">
                <wp:extent cx="1945640" cy="1097280"/>
                <wp:effectExtent l="0" t="0" r="0" b="762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5640" cy="1097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  <w:tcBorders>
            <w:left w:val="nil"/>
            <w:right w:val="single" w:sz="12" w:space="0" w:color="000000"/>
          </w:tcBorders>
        </w:tcPr>
        <w:p w14:paraId="6281E3D3" w14:textId="77777777" w:rsidR="003F5796" w:rsidRDefault="003F5796" w:rsidP="003F5796">
          <w:pPr>
            <w:spacing w:before="20" w:after="20"/>
            <w:jc w:val="center"/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>Nombre del documento:</w:t>
          </w:r>
        </w:p>
        <w:p w14:paraId="2C0DF08B" w14:textId="77777777" w:rsidR="003F5796" w:rsidRDefault="003F5796" w:rsidP="003F5796">
          <w:pPr>
            <w:spacing w:before="20" w:after="20"/>
            <w:jc w:val="center"/>
            <w:rPr>
              <w:rFonts w:ascii="Arial" w:eastAsia="Arial" w:hAnsi="Arial" w:cs="Arial"/>
              <w:b/>
              <w:sz w:val="18"/>
              <w:szCs w:val="18"/>
            </w:rPr>
          </w:pPr>
        </w:p>
        <w:p w14:paraId="2DD1C4A3" w14:textId="77777777" w:rsidR="003F5796" w:rsidRDefault="003F5796" w:rsidP="003F5796">
          <w:pPr>
            <w:pStyle w:val="Ttulo3"/>
            <w:spacing w:before="20" w:after="20"/>
            <w:rPr>
              <w:rFonts w:ascii="Arial" w:eastAsia="Arial" w:hAnsi="Arial" w:cs="Arial"/>
              <w:b w:val="0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>ELABORAR DOCUMENTOS DEL SISTEMA DE GESTIÓN INTEGRAL</w:t>
          </w:r>
        </w:p>
      </w:tc>
      <w:tc>
        <w:tcPr>
          <w:tcW w:w="2268" w:type="dxa"/>
          <w:tcBorders>
            <w:left w:val="nil"/>
          </w:tcBorders>
        </w:tcPr>
        <w:p w14:paraId="63716745" w14:textId="77777777" w:rsidR="003F5796" w:rsidRDefault="003F5796" w:rsidP="003F5796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>Código del documento:</w:t>
          </w:r>
        </w:p>
        <w:p w14:paraId="1093BBE7" w14:textId="77777777" w:rsidR="003F5796" w:rsidRDefault="003F5796" w:rsidP="003F5796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</w:p>
        <w:p w14:paraId="0E9C4DBC" w14:textId="77777777" w:rsidR="003F5796" w:rsidRDefault="003F5796" w:rsidP="003F5796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</w:p>
      </w:tc>
      <w:tc>
        <w:tcPr>
          <w:tcW w:w="2126" w:type="dxa"/>
        </w:tcPr>
        <w:p w14:paraId="1D5EDD58" w14:textId="77777777" w:rsidR="003F5796" w:rsidRPr="00D52208" w:rsidRDefault="003F5796" w:rsidP="003F5796">
          <w:pPr>
            <w:pStyle w:val="Ttulo1"/>
            <w:spacing w:before="20" w:after="20"/>
            <w:ind w:hanging="108"/>
            <w:jc w:val="center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>Área o departamento:</w:t>
          </w:r>
        </w:p>
        <w:p w14:paraId="5B5E4DB6" w14:textId="77777777" w:rsidR="003F5796" w:rsidRDefault="003F5796" w:rsidP="003F5796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ind w:hanging="108"/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</w:p>
        <w:p w14:paraId="4BD829AA" w14:textId="77777777" w:rsidR="003F5796" w:rsidRDefault="003F5796" w:rsidP="003F5796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ind w:hanging="108"/>
            <w:jc w:val="center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>Aseguramiento de calidad</w:t>
          </w:r>
        </w:p>
      </w:tc>
    </w:tr>
    <w:tr w:rsidR="003F5796" w14:paraId="035943F6" w14:textId="77777777" w:rsidTr="00C75DAC">
      <w:tc>
        <w:tcPr>
          <w:tcW w:w="3280" w:type="dxa"/>
          <w:tcBorders>
            <w:top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C5D82F"/>
        </w:tcPr>
        <w:p w14:paraId="640E43DA" w14:textId="77777777" w:rsidR="003F5796" w:rsidRDefault="003F5796" w:rsidP="003F5796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00" w:after="40"/>
            <w:ind w:hanging="108"/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>Fecha de emisión: MAR 2024</w:t>
          </w:r>
        </w:p>
      </w:tc>
      <w:tc>
        <w:tcPr>
          <w:tcW w:w="3260" w:type="dxa"/>
          <w:tcBorders>
            <w:top w:val="single" w:sz="12" w:space="0" w:color="000000"/>
            <w:left w:val="nil"/>
            <w:bottom w:val="single" w:sz="12" w:space="0" w:color="000000"/>
            <w:right w:val="single" w:sz="12" w:space="0" w:color="000000"/>
          </w:tcBorders>
          <w:shd w:val="clear" w:color="auto" w:fill="C5D82F"/>
        </w:tcPr>
        <w:p w14:paraId="124DFD9B" w14:textId="77777777" w:rsidR="003F5796" w:rsidRDefault="003F5796" w:rsidP="003F5796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00" w:after="20"/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>Fecha de revisión: MAR 2025</w:t>
          </w:r>
        </w:p>
      </w:tc>
      <w:tc>
        <w:tcPr>
          <w:tcW w:w="4394" w:type="dxa"/>
          <w:gridSpan w:val="2"/>
          <w:tcBorders>
            <w:top w:val="single" w:sz="12" w:space="0" w:color="000000"/>
            <w:left w:val="nil"/>
            <w:bottom w:val="single" w:sz="12" w:space="0" w:color="000000"/>
          </w:tcBorders>
          <w:shd w:val="clear" w:color="auto" w:fill="C5D82F"/>
        </w:tcPr>
        <w:p w14:paraId="5506DD01" w14:textId="77777777" w:rsidR="003F5796" w:rsidRDefault="003F5796" w:rsidP="003F5796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00" w:after="20"/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>Versión: 00</w:t>
          </w:r>
        </w:p>
      </w:tc>
    </w:tr>
  </w:tbl>
  <w:p w14:paraId="2EEFC359" w14:textId="21B8B075" w:rsidR="00E52F29" w:rsidRPr="007D3ACB" w:rsidRDefault="00A76B90">
    <w:pPr>
      <w:pStyle w:val="Encabezado"/>
      <w:rPr>
        <w:rFonts w:ascii="Arial" w:hAnsi="Arial"/>
        <w:sz w:val="10"/>
        <w:szCs w:val="10"/>
      </w:rPr>
    </w:pPr>
    <w:r w:rsidRPr="00A76B90">
      <w:rPr>
        <w:rFonts w:ascii="Arial" w:hAnsi="Arial"/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632B925" wp14:editId="45562BC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EB4D556" w14:textId="77777777" w:rsidR="00A76B90" w:rsidRDefault="00A76B90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32B925" id="_x0000_t202" coordsize="21600,21600" o:spt="202" path="m,l,21600r21600,l21600,xe">
              <v:stroke joinstyle="miter"/>
              <v:path gradientshapeok="t" o:connecttype="rect"/>
            </v:shapetype>
            <v:shape id="Cuadro de texto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" o:allowincell="f" fillcolor="#a8d08d [1945]" stroked="f">
              <v:textbox style="mso-fit-shape-to-text:t" inset=",0,,0">
                <w:txbxContent>
                  <w:p w14:paraId="3EB4D556" w14:textId="77777777" w:rsidR="00A76B90" w:rsidRDefault="00A76B90">
                    <w:pPr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34" w:type="dxa"/>
      <w:tblInd w:w="-176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3280"/>
      <w:gridCol w:w="3260"/>
      <w:gridCol w:w="2268"/>
      <w:gridCol w:w="2126"/>
    </w:tblGrid>
    <w:tr w:rsidR="00926EBE" w14:paraId="0F675445" w14:textId="77777777" w:rsidTr="00C517DE">
      <w:trPr>
        <w:trHeight w:val="1322"/>
      </w:trPr>
      <w:tc>
        <w:tcPr>
          <w:tcW w:w="3280" w:type="dxa"/>
          <w:tcBorders>
            <w:right w:val="single" w:sz="12" w:space="0" w:color="000000"/>
          </w:tcBorders>
          <w:vAlign w:val="bottom"/>
        </w:tcPr>
        <w:p w14:paraId="13CDDBE7" w14:textId="6FDF20F5" w:rsidR="00926EBE" w:rsidRDefault="00B878B1" w:rsidP="005A5D2C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ind w:right="-108"/>
            <w:rPr>
              <w:rFonts w:ascii="Arial" w:eastAsia="Arial" w:hAnsi="Arial" w:cs="Arial"/>
              <w:b/>
              <w:i/>
              <w:color w:val="000000"/>
              <w:sz w:val="18"/>
              <w:szCs w:val="18"/>
            </w:rPr>
          </w:pPr>
          <w:bookmarkStart w:id="0" w:name="_Hlk159846306"/>
          <w:r>
            <w:rPr>
              <w:rFonts w:ascii="Arial" w:eastAsia="Arial" w:hAnsi="Arial" w:cs="Arial"/>
              <w:b/>
              <w:i/>
              <w:noProof/>
              <w:color w:val="000000"/>
              <w:sz w:val="18"/>
              <w:szCs w:val="18"/>
            </w:rPr>
            <w:drawing>
              <wp:inline distT="0" distB="0" distL="0" distR="0" wp14:anchorId="5E0039FC" wp14:editId="66E05019">
                <wp:extent cx="1945640" cy="1097280"/>
                <wp:effectExtent l="0" t="0" r="0" b="762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5640" cy="1097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  <w:tcBorders>
            <w:left w:val="nil"/>
            <w:right w:val="single" w:sz="12" w:space="0" w:color="000000"/>
          </w:tcBorders>
        </w:tcPr>
        <w:p w14:paraId="5B79F513" w14:textId="77777777" w:rsidR="00926EBE" w:rsidRDefault="00926EBE" w:rsidP="005A5D2C">
          <w:pPr>
            <w:spacing w:before="20" w:after="20"/>
            <w:jc w:val="center"/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>Nombre del documento:</w:t>
          </w:r>
        </w:p>
        <w:p w14:paraId="70BBB0AB" w14:textId="77777777" w:rsidR="00926EBE" w:rsidRDefault="00926EBE" w:rsidP="005A5D2C">
          <w:pPr>
            <w:spacing w:before="20" w:after="20"/>
            <w:jc w:val="center"/>
            <w:rPr>
              <w:rFonts w:ascii="Arial" w:eastAsia="Arial" w:hAnsi="Arial" w:cs="Arial"/>
              <w:b/>
              <w:sz w:val="18"/>
              <w:szCs w:val="18"/>
            </w:rPr>
          </w:pPr>
        </w:p>
        <w:p w14:paraId="6B7576FF" w14:textId="37F044F8" w:rsidR="00926EBE" w:rsidRDefault="00926EBE" w:rsidP="005A5D2C">
          <w:pPr>
            <w:pStyle w:val="Ttulo3"/>
            <w:spacing w:before="20" w:after="20"/>
            <w:rPr>
              <w:rFonts w:ascii="Arial" w:eastAsia="Arial" w:hAnsi="Arial" w:cs="Arial"/>
              <w:b w:val="0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 xml:space="preserve">ELABORAR DOCUMENTOS DEL SISTEMA DE GESTIÓN </w:t>
          </w:r>
          <w:r w:rsidR="004E7D25">
            <w:rPr>
              <w:rFonts w:ascii="Arial" w:eastAsia="Arial" w:hAnsi="Arial" w:cs="Arial"/>
              <w:sz w:val="18"/>
              <w:szCs w:val="18"/>
            </w:rPr>
            <w:t>INTEGRAL</w:t>
          </w:r>
        </w:p>
      </w:tc>
      <w:tc>
        <w:tcPr>
          <w:tcW w:w="2268" w:type="dxa"/>
          <w:tcBorders>
            <w:left w:val="nil"/>
          </w:tcBorders>
        </w:tcPr>
        <w:p w14:paraId="34A835F2" w14:textId="614B0430" w:rsidR="00926EBE" w:rsidRDefault="00926EBE" w:rsidP="00926EBE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>Código del documento:</w:t>
          </w:r>
        </w:p>
        <w:p w14:paraId="342A4A73" w14:textId="77777777" w:rsidR="00926EBE" w:rsidRDefault="00926EBE" w:rsidP="005A5D2C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</w:p>
        <w:p w14:paraId="5576E6D5" w14:textId="06945AC7" w:rsidR="00926EBE" w:rsidRDefault="00926EBE" w:rsidP="005A5D2C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</w:p>
      </w:tc>
      <w:tc>
        <w:tcPr>
          <w:tcW w:w="2126" w:type="dxa"/>
        </w:tcPr>
        <w:p w14:paraId="204C743C" w14:textId="77777777" w:rsidR="00926EBE" w:rsidRPr="00D52208" w:rsidRDefault="00926EBE" w:rsidP="005A5D2C">
          <w:pPr>
            <w:pStyle w:val="Ttulo1"/>
            <w:spacing w:before="20" w:after="20"/>
            <w:ind w:hanging="108"/>
            <w:jc w:val="center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>Área o departamento:</w:t>
          </w:r>
        </w:p>
        <w:p w14:paraId="2F51698D" w14:textId="77777777" w:rsidR="00926EBE" w:rsidRDefault="00926EBE" w:rsidP="005A5D2C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ind w:hanging="108"/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</w:p>
        <w:p w14:paraId="1C51F66C" w14:textId="468D21AB" w:rsidR="00926EBE" w:rsidRDefault="00926EBE" w:rsidP="005A5D2C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ind w:hanging="108"/>
            <w:jc w:val="center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>Aseguramiento de calidad</w:t>
          </w:r>
        </w:p>
      </w:tc>
    </w:tr>
    <w:tr w:rsidR="005A5D2C" w14:paraId="1D6C447F" w14:textId="77777777" w:rsidTr="00C517DE">
      <w:tc>
        <w:tcPr>
          <w:tcW w:w="3280" w:type="dxa"/>
          <w:tcBorders>
            <w:top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C5D82F"/>
        </w:tcPr>
        <w:p w14:paraId="05A85A7A" w14:textId="05E0D494" w:rsidR="005A5D2C" w:rsidRDefault="005A5D2C" w:rsidP="005A5D2C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00" w:after="40"/>
            <w:ind w:hanging="108"/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 xml:space="preserve">Fecha de emisión: </w:t>
          </w:r>
          <w:r w:rsidR="00B878B1">
            <w:rPr>
              <w:rFonts w:ascii="Arial" w:eastAsia="Arial" w:hAnsi="Arial" w:cs="Arial"/>
              <w:b/>
              <w:color w:val="000000"/>
              <w:sz w:val="18"/>
              <w:szCs w:val="18"/>
            </w:rPr>
            <w:t xml:space="preserve">MAR </w:t>
          </w:r>
          <w:r w:rsidR="00610CB9">
            <w:rPr>
              <w:rFonts w:ascii="Arial" w:eastAsia="Arial" w:hAnsi="Arial" w:cs="Arial"/>
              <w:b/>
              <w:color w:val="000000"/>
              <w:sz w:val="18"/>
              <w:szCs w:val="18"/>
            </w:rPr>
            <w:t>2024</w:t>
          </w:r>
        </w:p>
      </w:tc>
      <w:tc>
        <w:tcPr>
          <w:tcW w:w="3260" w:type="dxa"/>
          <w:tcBorders>
            <w:top w:val="single" w:sz="12" w:space="0" w:color="000000"/>
            <w:left w:val="nil"/>
            <w:bottom w:val="single" w:sz="12" w:space="0" w:color="000000"/>
            <w:right w:val="single" w:sz="12" w:space="0" w:color="000000"/>
          </w:tcBorders>
          <w:shd w:val="clear" w:color="auto" w:fill="C5D82F"/>
        </w:tcPr>
        <w:p w14:paraId="26A39FC9" w14:textId="7DC68A21" w:rsidR="005A5D2C" w:rsidRDefault="005A5D2C" w:rsidP="005A5D2C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00" w:after="20"/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 xml:space="preserve">Fecha de revisión: </w:t>
          </w:r>
          <w:r w:rsidR="00B878B1">
            <w:rPr>
              <w:rFonts w:ascii="Arial" w:eastAsia="Arial" w:hAnsi="Arial" w:cs="Arial"/>
              <w:b/>
              <w:color w:val="000000"/>
              <w:sz w:val="18"/>
              <w:szCs w:val="18"/>
            </w:rPr>
            <w:t>MAR</w:t>
          </w:r>
          <w:r w:rsidR="00610CB9">
            <w:rPr>
              <w:rFonts w:ascii="Arial" w:eastAsia="Arial" w:hAnsi="Arial" w:cs="Arial"/>
              <w:b/>
              <w:color w:val="000000"/>
              <w:sz w:val="18"/>
              <w:szCs w:val="18"/>
            </w:rPr>
            <w:t xml:space="preserve"> 2025</w:t>
          </w:r>
        </w:p>
      </w:tc>
      <w:tc>
        <w:tcPr>
          <w:tcW w:w="4394" w:type="dxa"/>
          <w:gridSpan w:val="2"/>
          <w:tcBorders>
            <w:top w:val="single" w:sz="12" w:space="0" w:color="000000"/>
            <w:left w:val="nil"/>
            <w:bottom w:val="single" w:sz="12" w:space="0" w:color="000000"/>
          </w:tcBorders>
          <w:shd w:val="clear" w:color="auto" w:fill="C5D82F"/>
        </w:tcPr>
        <w:p w14:paraId="6E35B4F6" w14:textId="2D2369C5" w:rsidR="005A5D2C" w:rsidRDefault="005A5D2C" w:rsidP="005A5D2C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00" w:after="20"/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>Versión: 0</w:t>
          </w:r>
          <w:r w:rsidR="00610CB9">
            <w:rPr>
              <w:rFonts w:ascii="Arial" w:eastAsia="Arial" w:hAnsi="Arial" w:cs="Arial"/>
              <w:b/>
              <w:color w:val="000000"/>
              <w:sz w:val="18"/>
              <w:szCs w:val="18"/>
            </w:rPr>
            <w:t>0</w:t>
          </w:r>
        </w:p>
      </w:tc>
    </w:tr>
    <w:bookmarkEnd w:id="0"/>
  </w:tbl>
  <w:p w14:paraId="2CFFC227" w14:textId="77777777" w:rsidR="00E52F29" w:rsidRPr="00C7311F" w:rsidRDefault="00E52F29">
    <w:pPr>
      <w:pStyle w:val="Encabezado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48FE"/>
    <w:multiLevelType w:val="hybridMultilevel"/>
    <w:tmpl w:val="17DA853E"/>
    <w:lvl w:ilvl="0" w:tplc="080A000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597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741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813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885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957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1029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1017" w:hanging="360"/>
      </w:pPr>
      <w:rPr>
        <w:rFonts w:ascii="Wingdings" w:hAnsi="Wingdings" w:hint="default"/>
      </w:rPr>
    </w:lvl>
  </w:abstractNum>
  <w:abstractNum w:abstractNumId="1" w15:restartNumberingAfterBreak="0">
    <w:nsid w:val="09BA5A02"/>
    <w:multiLevelType w:val="hybridMultilevel"/>
    <w:tmpl w:val="A364AC72"/>
    <w:lvl w:ilvl="0" w:tplc="393AEF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4E45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F2B3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700B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B6DA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6699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0E13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7C11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FEC6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5D1865"/>
    <w:multiLevelType w:val="hybridMultilevel"/>
    <w:tmpl w:val="293E7DB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B1E1F"/>
    <w:multiLevelType w:val="hybridMultilevel"/>
    <w:tmpl w:val="8DBA8E9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C3A6C"/>
    <w:multiLevelType w:val="multilevel"/>
    <w:tmpl w:val="0D54A8D2"/>
    <w:name w:val="3.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 w15:restartNumberingAfterBreak="0">
    <w:nsid w:val="0EDC422B"/>
    <w:multiLevelType w:val="hybridMultilevel"/>
    <w:tmpl w:val="D86EAD8C"/>
    <w:lvl w:ilvl="0" w:tplc="8A78B15E">
      <w:start w:val="1"/>
      <w:numFmt w:val="decimal"/>
      <w:lvlText w:val="3.%1"/>
      <w:lvlJc w:val="left"/>
      <w:pPr>
        <w:ind w:left="1070" w:hanging="360"/>
      </w:pPr>
      <w:rPr>
        <w:rFonts w:hint="default"/>
        <w:b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D366A"/>
    <w:multiLevelType w:val="hybridMultilevel"/>
    <w:tmpl w:val="8F5C2446"/>
    <w:lvl w:ilvl="0" w:tplc="1DF4953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BF808E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298986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9721C6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CB8E1A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50C0575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AF0F16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22094B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CE8F47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335642"/>
    <w:multiLevelType w:val="hybridMultilevel"/>
    <w:tmpl w:val="EB3630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C432D"/>
    <w:multiLevelType w:val="hybridMultilevel"/>
    <w:tmpl w:val="8B2ED770"/>
    <w:lvl w:ilvl="0" w:tplc="A5F06F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8AF60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52209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2219A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B44F7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F0F75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70D6E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30786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A4C92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DD1233"/>
    <w:multiLevelType w:val="hybridMultilevel"/>
    <w:tmpl w:val="A0684B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D50DC2"/>
    <w:multiLevelType w:val="multilevel"/>
    <w:tmpl w:val="0D54A8D2"/>
    <w:name w:val="3.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1" w15:restartNumberingAfterBreak="0">
    <w:nsid w:val="39681397"/>
    <w:multiLevelType w:val="singleLevel"/>
    <w:tmpl w:val="5AC842E2"/>
    <w:lvl w:ilvl="0">
      <w:start w:val="1"/>
      <w:numFmt w:val="upperLetter"/>
      <w:pStyle w:val="Ttulo4"/>
      <w:lvlText w:val="%1)"/>
      <w:lvlJc w:val="left"/>
      <w:pPr>
        <w:tabs>
          <w:tab w:val="num" w:pos="705"/>
        </w:tabs>
        <w:ind w:left="705" w:hanging="360"/>
      </w:pPr>
      <w:rPr>
        <w:rFonts w:hint="default"/>
      </w:rPr>
    </w:lvl>
  </w:abstractNum>
  <w:abstractNum w:abstractNumId="12" w15:restartNumberingAfterBreak="0">
    <w:nsid w:val="3A120A00"/>
    <w:multiLevelType w:val="multilevel"/>
    <w:tmpl w:val="C6FA0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tabs>
          <w:tab w:val="num" w:pos="718"/>
        </w:tabs>
        <w:ind w:left="718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569"/>
        </w:tabs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495"/>
        </w:tabs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421"/>
        </w:tabs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064"/>
        </w:tabs>
        <w:ind w:left="4064" w:hanging="1800"/>
      </w:pPr>
      <w:rPr>
        <w:rFonts w:hint="default"/>
      </w:rPr>
    </w:lvl>
  </w:abstractNum>
  <w:abstractNum w:abstractNumId="13" w15:restartNumberingAfterBreak="0">
    <w:nsid w:val="3B7C43C3"/>
    <w:multiLevelType w:val="hybridMultilevel"/>
    <w:tmpl w:val="8DD81C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67DFD"/>
    <w:multiLevelType w:val="singleLevel"/>
    <w:tmpl w:val="374603C6"/>
    <w:lvl w:ilvl="0">
      <w:start w:val="1"/>
      <w:numFmt w:val="upperLetter"/>
      <w:pStyle w:val="Ttulo6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15" w15:restartNumberingAfterBreak="0">
    <w:nsid w:val="4EFC5671"/>
    <w:multiLevelType w:val="hybridMultilevel"/>
    <w:tmpl w:val="85EADD7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7A3746"/>
    <w:multiLevelType w:val="hybridMultilevel"/>
    <w:tmpl w:val="A3B275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9E7041"/>
    <w:multiLevelType w:val="hybridMultilevel"/>
    <w:tmpl w:val="A3B275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A2449C"/>
    <w:multiLevelType w:val="multilevel"/>
    <w:tmpl w:val="8E746982"/>
    <w:lvl w:ilvl="0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542737"/>
    <w:multiLevelType w:val="multilevel"/>
    <w:tmpl w:val="0D54A8D2"/>
    <w:name w:val="3.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0" w15:restartNumberingAfterBreak="0">
    <w:nsid w:val="765C7245"/>
    <w:multiLevelType w:val="hybridMultilevel"/>
    <w:tmpl w:val="CC3CAC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5742BB"/>
    <w:multiLevelType w:val="multilevel"/>
    <w:tmpl w:val="5F4C79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12"/>
  </w:num>
  <w:num w:numId="4">
    <w:abstractNumId w:val="17"/>
  </w:num>
  <w:num w:numId="5">
    <w:abstractNumId w:val="5"/>
  </w:num>
  <w:num w:numId="6">
    <w:abstractNumId w:val="16"/>
  </w:num>
  <w:num w:numId="7">
    <w:abstractNumId w:val="6"/>
  </w:num>
  <w:num w:numId="8">
    <w:abstractNumId w:val="8"/>
  </w:num>
  <w:num w:numId="9">
    <w:abstractNumId w:val="1"/>
  </w:num>
  <w:num w:numId="10">
    <w:abstractNumId w:val="18"/>
  </w:num>
  <w:num w:numId="11">
    <w:abstractNumId w:val="13"/>
  </w:num>
  <w:num w:numId="12">
    <w:abstractNumId w:val="7"/>
  </w:num>
  <w:num w:numId="13">
    <w:abstractNumId w:val="2"/>
  </w:num>
  <w:num w:numId="14">
    <w:abstractNumId w:val="0"/>
  </w:num>
  <w:num w:numId="15">
    <w:abstractNumId w:val="3"/>
  </w:num>
  <w:num w:numId="16">
    <w:abstractNumId w:val="21"/>
  </w:num>
  <w:num w:numId="17">
    <w:abstractNumId w:val="20"/>
  </w:num>
  <w:num w:numId="18">
    <w:abstractNumId w:val="9"/>
  </w:num>
  <w:num w:numId="19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MX" w:vendorID="9" w:dllVersion="512" w:checkStyle="1"/>
  <w:activeWritingStyle w:appName="MSWord" w:lang="es-ES_tradnl" w:vendorID="9" w:dllVersion="512" w:checkStyle="1"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7BF"/>
    <w:rsid w:val="000000D6"/>
    <w:rsid w:val="00004593"/>
    <w:rsid w:val="000061B7"/>
    <w:rsid w:val="000065AB"/>
    <w:rsid w:val="000233D1"/>
    <w:rsid w:val="000319A4"/>
    <w:rsid w:val="000504C3"/>
    <w:rsid w:val="0005600B"/>
    <w:rsid w:val="00057CF0"/>
    <w:rsid w:val="0007288B"/>
    <w:rsid w:val="000773A6"/>
    <w:rsid w:val="00095871"/>
    <w:rsid w:val="00097BD1"/>
    <w:rsid w:val="000A18F9"/>
    <w:rsid w:val="000A367C"/>
    <w:rsid w:val="000B1BE1"/>
    <w:rsid w:val="000B3525"/>
    <w:rsid w:val="000B4088"/>
    <w:rsid w:val="000C068B"/>
    <w:rsid w:val="000C13C9"/>
    <w:rsid w:val="000C6A34"/>
    <w:rsid w:val="000D1966"/>
    <w:rsid w:val="000D2B68"/>
    <w:rsid w:val="000D3EB4"/>
    <w:rsid w:val="000E57F4"/>
    <w:rsid w:val="000F1169"/>
    <w:rsid w:val="00105030"/>
    <w:rsid w:val="001248D5"/>
    <w:rsid w:val="00126EAE"/>
    <w:rsid w:val="00133E96"/>
    <w:rsid w:val="001345ED"/>
    <w:rsid w:val="001352E1"/>
    <w:rsid w:val="00135436"/>
    <w:rsid w:val="00167E77"/>
    <w:rsid w:val="001815EB"/>
    <w:rsid w:val="00183C88"/>
    <w:rsid w:val="001B43CB"/>
    <w:rsid w:val="001D22F4"/>
    <w:rsid w:val="001E7AB6"/>
    <w:rsid w:val="001F095A"/>
    <w:rsid w:val="00203AE4"/>
    <w:rsid w:val="00204BD2"/>
    <w:rsid w:val="00211B58"/>
    <w:rsid w:val="00212000"/>
    <w:rsid w:val="00224AC2"/>
    <w:rsid w:val="00240882"/>
    <w:rsid w:val="0024460D"/>
    <w:rsid w:val="00250DD6"/>
    <w:rsid w:val="002568A9"/>
    <w:rsid w:val="00265FB1"/>
    <w:rsid w:val="00272991"/>
    <w:rsid w:val="00282DB2"/>
    <w:rsid w:val="00285F34"/>
    <w:rsid w:val="00292655"/>
    <w:rsid w:val="0029572A"/>
    <w:rsid w:val="002A3BFF"/>
    <w:rsid w:val="002A4496"/>
    <w:rsid w:val="002A6AB9"/>
    <w:rsid w:val="002B3EDC"/>
    <w:rsid w:val="002D1F94"/>
    <w:rsid w:val="002D5857"/>
    <w:rsid w:val="002E6857"/>
    <w:rsid w:val="002F1CC2"/>
    <w:rsid w:val="002F5D29"/>
    <w:rsid w:val="00304105"/>
    <w:rsid w:val="00316094"/>
    <w:rsid w:val="003269C5"/>
    <w:rsid w:val="0033136C"/>
    <w:rsid w:val="00332DD0"/>
    <w:rsid w:val="00333EB2"/>
    <w:rsid w:val="00346A68"/>
    <w:rsid w:val="00352837"/>
    <w:rsid w:val="0035480E"/>
    <w:rsid w:val="00376E2D"/>
    <w:rsid w:val="00386B7D"/>
    <w:rsid w:val="00395351"/>
    <w:rsid w:val="003C416A"/>
    <w:rsid w:val="003C722D"/>
    <w:rsid w:val="003D10A1"/>
    <w:rsid w:val="003D2669"/>
    <w:rsid w:val="003D6590"/>
    <w:rsid w:val="003D69CC"/>
    <w:rsid w:val="003D6C38"/>
    <w:rsid w:val="003D6FC1"/>
    <w:rsid w:val="003E5691"/>
    <w:rsid w:val="003F5796"/>
    <w:rsid w:val="003F63AE"/>
    <w:rsid w:val="00410C2B"/>
    <w:rsid w:val="00413932"/>
    <w:rsid w:val="00427A59"/>
    <w:rsid w:val="0043203C"/>
    <w:rsid w:val="00437737"/>
    <w:rsid w:val="004427F6"/>
    <w:rsid w:val="00452123"/>
    <w:rsid w:val="00455E4B"/>
    <w:rsid w:val="00467040"/>
    <w:rsid w:val="004727E5"/>
    <w:rsid w:val="004746A5"/>
    <w:rsid w:val="00483944"/>
    <w:rsid w:val="004858A4"/>
    <w:rsid w:val="004904A7"/>
    <w:rsid w:val="00497486"/>
    <w:rsid w:val="004B22F9"/>
    <w:rsid w:val="004B6412"/>
    <w:rsid w:val="004C1C96"/>
    <w:rsid w:val="004C350F"/>
    <w:rsid w:val="004D7469"/>
    <w:rsid w:val="004E3D3C"/>
    <w:rsid w:val="004E7D25"/>
    <w:rsid w:val="004F62C7"/>
    <w:rsid w:val="00500CA6"/>
    <w:rsid w:val="005010E2"/>
    <w:rsid w:val="0050335B"/>
    <w:rsid w:val="005103BC"/>
    <w:rsid w:val="005217F3"/>
    <w:rsid w:val="0053554D"/>
    <w:rsid w:val="00547EC5"/>
    <w:rsid w:val="00550E23"/>
    <w:rsid w:val="00552011"/>
    <w:rsid w:val="00553367"/>
    <w:rsid w:val="005570E5"/>
    <w:rsid w:val="00566321"/>
    <w:rsid w:val="00573296"/>
    <w:rsid w:val="00575EE8"/>
    <w:rsid w:val="0058497D"/>
    <w:rsid w:val="00585715"/>
    <w:rsid w:val="00593134"/>
    <w:rsid w:val="0059346A"/>
    <w:rsid w:val="005A5D2C"/>
    <w:rsid w:val="005B57EA"/>
    <w:rsid w:val="005B697F"/>
    <w:rsid w:val="005B6E95"/>
    <w:rsid w:val="005C0F54"/>
    <w:rsid w:val="005C1E3B"/>
    <w:rsid w:val="005C489F"/>
    <w:rsid w:val="005C48E9"/>
    <w:rsid w:val="005D588F"/>
    <w:rsid w:val="005D595F"/>
    <w:rsid w:val="005D75F9"/>
    <w:rsid w:val="005E50B0"/>
    <w:rsid w:val="00610CB9"/>
    <w:rsid w:val="00611D27"/>
    <w:rsid w:val="00620E7B"/>
    <w:rsid w:val="00627D8C"/>
    <w:rsid w:val="00636F53"/>
    <w:rsid w:val="00646A62"/>
    <w:rsid w:val="00655324"/>
    <w:rsid w:val="0065637F"/>
    <w:rsid w:val="00661581"/>
    <w:rsid w:val="0066604E"/>
    <w:rsid w:val="00676A57"/>
    <w:rsid w:val="00677243"/>
    <w:rsid w:val="00683797"/>
    <w:rsid w:val="0068581D"/>
    <w:rsid w:val="006A4B57"/>
    <w:rsid w:val="006A5BDC"/>
    <w:rsid w:val="006B6AEE"/>
    <w:rsid w:val="006E0C7A"/>
    <w:rsid w:val="006E3293"/>
    <w:rsid w:val="006E52FE"/>
    <w:rsid w:val="00702720"/>
    <w:rsid w:val="0070701F"/>
    <w:rsid w:val="00712795"/>
    <w:rsid w:val="00713501"/>
    <w:rsid w:val="0072061D"/>
    <w:rsid w:val="00724A43"/>
    <w:rsid w:val="0072575C"/>
    <w:rsid w:val="00731AD6"/>
    <w:rsid w:val="00753560"/>
    <w:rsid w:val="00756965"/>
    <w:rsid w:val="007738DC"/>
    <w:rsid w:val="0077757A"/>
    <w:rsid w:val="00783531"/>
    <w:rsid w:val="00791849"/>
    <w:rsid w:val="007A6686"/>
    <w:rsid w:val="007C2C31"/>
    <w:rsid w:val="007D3ACB"/>
    <w:rsid w:val="007D4F4F"/>
    <w:rsid w:val="007E0234"/>
    <w:rsid w:val="007E3E0C"/>
    <w:rsid w:val="007E423C"/>
    <w:rsid w:val="007F6849"/>
    <w:rsid w:val="008029A4"/>
    <w:rsid w:val="00805243"/>
    <w:rsid w:val="00810593"/>
    <w:rsid w:val="008165A1"/>
    <w:rsid w:val="008231D9"/>
    <w:rsid w:val="00832CEA"/>
    <w:rsid w:val="00841210"/>
    <w:rsid w:val="00851DA4"/>
    <w:rsid w:val="0085263C"/>
    <w:rsid w:val="00866CBA"/>
    <w:rsid w:val="0087650F"/>
    <w:rsid w:val="0089031B"/>
    <w:rsid w:val="008925F1"/>
    <w:rsid w:val="00895089"/>
    <w:rsid w:val="008A4F95"/>
    <w:rsid w:val="008B63C3"/>
    <w:rsid w:val="008C06D2"/>
    <w:rsid w:val="008C4072"/>
    <w:rsid w:val="008C5F90"/>
    <w:rsid w:val="008D13A8"/>
    <w:rsid w:val="008D4FB2"/>
    <w:rsid w:val="008E2818"/>
    <w:rsid w:val="008E7870"/>
    <w:rsid w:val="00905968"/>
    <w:rsid w:val="009141F0"/>
    <w:rsid w:val="0091762B"/>
    <w:rsid w:val="009234B3"/>
    <w:rsid w:val="00925A60"/>
    <w:rsid w:val="00926EBE"/>
    <w:rsid w:val="00941222"/>
    <w:rsid w:val="009473F2"/>
    <w:rsid w:val="009503A7"/>
    <w:rsid w:val="00953166"/>
    <w:rsid w:val="009538DC"/>
    <w:rsid w:val="00957C7C"/>
    <w:rsid w:val="00966A00"/>
    <w:rsid w:val="00974D06"/>
    <w:rsid w:val="00975420"/>
    <w:rsid w:val="00985F19"/>
    <w:rsid w:val="009B7A2B"/>
    <w:rsid w:val="009C07DB"/>
    <w:rsid w:val="009C3831"/>
    <w:rsid w:val="009C455D"/>
    <w:rsid w:val="009C4911"/>
    <w:rsid w:val="009C4E33"/>
    <w:rsid w:val="009C55D0"/>
    <w:rsid w:val="009D7633"/>
    <w:rsid w:val="009E2805"/>
    <w:rsid w:val="00A004F4"/>
    <w:rsid w:val="00A1558B"/>
    <w:rsid w:val="00A217BF"/>
    <w:rsid w:val="00A3200A"/>
    <w:rsid w:val="00A3636B"/>
    <w:rsid w:val="00A40725"/>
    <w:rsid w:val="00A46C43"/>
    <w:rsid w:val="00A50028"/>
    <w:rsid w:val="00A50528"/>
    <w:rsid w:val="00A63E8E"/>
    <w:rsid w:val="00A73618"/>
    <w:rsid w:val="00A74474"/>
    <w:rsid w:val="00A76B90"/>
    <w:rsid w:val="00A76DB6"/>
    <w:rsid w:val="00A90566"/>
    <w:rsid w:val="00A92AFD"/>
    <w:rsid w:val="00A956DB"/>
    <w:rsid w:val="00AC01B8"/>
    <w:rsid w:val="00AD2720"/>
    <w:rsid w:val="00AE7CCA"/>
    <w:rsid w:val="00AF2170"/>
    <w:rsid w:val="00B01B0C"/>
    <w:rsid w:val="00B06BD4"/>
    <w:rsid w:val="00B179B3"/>
    <w:rsid w:val="00B17DA7"/>
    <w:rsid w:val="00B25C2C"/>
    <w:rsid w:val="00B317E8"/>
    <w:rsid w:val="00B362D2"/>
    <w:rsid w:val="00B414A7"/>
    <w:rsid w:val="00B47514"/>
    <w:rsid w:val="00B47F5F"/>
    <w:rsid w:val="00B53848"/>
    <w:rsid w:val="00B55264"/>
    <w:rsid w:val="00B622D0"/>
    <w:rsid w:val="00B73CB8"/>
    <w:rsid w:val="00B764EA"/>
    <w:rsid w:val="00B76806"/>
    <w:rsid w:val="00B82643"/>
    <w:rsid w:val="00B82D70"/>
    <w:rsid w:val="00B8529A"/>
    <w:rsid w:val="00B878B1"/>
    <w:rsid w:val="00B90F72"/>
    <w:rsid w:val="00B943B4"/>
    <w:rsid w:val="00BB3B18"/>
    <w:rsid w:val="00BB7BF8"/>
    <w:rsid w:val="00BC0A17"/>
    <w:rsid w:val="00BC23F9"/>
    <w:rsid w:val="00BD1AF9"/>
    <w:rsid w:val="00BE3C99"/>
    <w:rsid w:val="00BF366C"/>
    <w:rsid w:val="00BF58B8"/>
    <w:rsid w:val="00C01C3F"/>
    <w:rsid w:val="00C15334"/>
    <w:rsid w:val="00C517DE"/>
    <w:rsid w:val="00C521E9"/>
    <w:rsid w:val="00C60C59"/>
    <w:rsid w:val="00C70CFE"/>
    <w:rsid w:val="00C716E2"/>
    <w:rsid w:val="00C7311F"/>
    <w:rsid w:val="00C82505"/>
    <w:rsid w:val="00C86FEA"/>
    <w:rsid w:val="00C920F9"/>
    <w:rsid w:val="00C9671F"/>
    <w:rsid w:val="00CA57F1"/>
    <w:rsid w:val="00CD096D"/>
    <w:rsid w:val="00CD3E20"/>
    <w:rsid w:val="00D03601"/>
    <w:rsid w:val="00D074BB"/>
    <w:rsid w:val="00D2125C"/>
    <w:rsid w:val="00D228FB"/>
    <w:rsid w:val="00D44079"/>
    <w:rsid w:val="00D72B8C"/>
    <w:rsid w:val="00D7649A"/>
    <w:rsid w:val="00DA0F33"/>
    <w:rsid w:val="00DB1731"/>
    <w:rsid w:val="00DB207F"/>
    <w:rsid w:val="00DC174F"/>
    <w:rsid w:val="00DD54EE"/>
    <w:rsid w:val="00DD5D9A"/>
    <w:rsid w:val="00E10DF9"/>
    <w:rsid w:val="00E2116D"/>
    <w:rsid w:val="00E52F29"/>
    <w:rsid w:val="00E54161"/>
    <w:rsid w:val="00E805C0"/>
    <w:rsid w:val="00E858C5"/>
    <w:rsid w:val="00E85BA0"/>
    <w:rsid w:val="00E91AB3"/>
    <w:rsid w:val="00E94DE4"/>
    <w:rsid w:val="00EA4367"/>
    <w:rsid w:val="00EC5901"/>
    <w:rsid w:val="00EE4B4D"/>
    <w:rsid w:val="00F02BC8"/>
    <w:rsid w:val="00F11C4A"/>
    <w:rsid w:val="00F202D4"/>
    <w:rsid w:val="00F25445"/>
    <w:rsid w:val="00F2697A"/>
    <w:rsid w:val="00F31548"/>
    <w:rsid w:val="00F34F59"/>
    <w:rsid w:val="00F35A4D"/>
    <w:rsid w:val="00F4584A"/>
    <w:rsid w:val="00F73602"/>
    <w:rsid w:val="00F765F3"/>
    <w:rsid w:val="00F81D34"/>
    <w:rsid w:val="00F8281D"/>
    <w:rsid w:val="00F8322E"/>
    <w:rsid w:val="00F85873"/>
    <w:rsid w:val="00F871F3"/>
    <w:rsid w:val="00F875C2"/>
    <w:rsid w:val="00F876B5"/>
    <w:rsid w:val="00F96BC5"/>
    <w:rsid w:val="00FA0087"/>
    <w:rsid w:val="00FA0BC0"/>
    <w:rsid w:val="00FA12B4"/>
    <w:rsid w:val="00FA705D"/>
    <w:rsid w:val="00FB267D"/>
    <w:rsid w:val="00FB39DA"/>
    <w:rsid w:val="00FC0738"/>
    <w:rsid w:val="00FD19C5"/>
    <w:rsid w:val="00FD2E49"/>
    <w:rsid w:val="00FE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F1CDC4C"/>
  <w15:chartTrackingRefBased/>
  <w15:docId w15:val="{4C46DFD8-E948-46CA-96E5-1F991AEEE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link w:val="Ttulo2Car"/>
    <w:qFormat/>
    <w:pPr>
      <w:keepNext/>
      <w:outlineLvl w:val="1"/>
    </w:pPr>
    <w:rPr>
      <w:b/>
      <w:sz w:val="16"/>
    </w:rPr>
  </w:style>
  <w:style w:type="paragraph" w:styleId="Ttulo3">
    <w:name w:val="heading 3"/>
    <w:basedOn w:val="Normal"/>
    <w:next w:val="Normal"/>
    <w:link w:val="Ttulo3Car"/>
    <w:uiPriority w:val="9"/>
    <w:qFormat/>
    <w:pPr>
      <w:keepNext/>
      <w:jc w:val="center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numId w:val="1"/>
      </w:numPr>
      <w:outlineLvl w:val="3"/>
    </w:pPr>
    <w:rPr>
      <w:rFonts w:ascii="Arial" w:hAnsi="Arial"/>
      <w:u w:val="single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Arial" w:hAnsi="Arial"/>
      <w:u w:val="single"/>
    </w:rPr>
  </w:style>
  <w:style w:type="paragraph" w:styleId="Ttulo6">
    <w:name w:val="heading 6"/>
    <w:basedOn w:val="Normal"/>
    <w:next w:val="Normal"/>
    <w:qFormat/>
    <w:pPr>
      <w:keepNext/>
      <w:numPr>
        <w:numId w:val="2"/>
      </w:numPr>
      <w:outlineLvl w:val="5"/>
    </w:pPr>
    <w:rPr>
      <w:rFonts w:ascii="Arial" w:hAnsi="Arial"/>
      <w:b/>
      <w:u w:val="single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b/>
      <w:sz w:val="16"/>
    </w:rPr>
  </w:style>
  <w:style w:type="paragraph" w:styleId="Ttulo8">
    <w:name w:val="heading 8"/>
    <w:basedOn w:val="Normal"/>
    <w:next w:val="Normal"/>
    <w:qFormat/>
    <w:pPr>
      <w:keepNext/>
      <w:spacing w:before="20" w:after="20"/>
      <w:outlineLvl w:val="7"/>
    </w:pPr>
    <w:rPr>
      <w:rFonts w:ascii="Arial" w:hAnsi="Arial"/>
      <w:b/>
      <w:i/>
      <w:sz w:val="16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pgrafe">
    <w:name w:val="Epígrafe"/>
    <w:basedOn w:val="Normal"/>
    <w:next w:val="Normal"/>
    <w:qFormat/>
    <w:pPr>
      <w:jc w:val="right"/>
    </w:pPr>
    <w:rPr>
      <w:rFonts w:ascii="Arial" w:hAnsi="Arial"/>
      <w:b/>
      <w:sz w:val="16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sz w:val="16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jc w:val="center"/>
    </w:pPr>
    <w:rPr>
      <w:rFonts w:ascii="Arial" w:hAnsi="Arial"/>
      <w:b/>
      <w:sz w:val="16"/>
    </w:rPr>
  </w:style>
  <w:style w:type="paragraph" w:styleId="Sangradetextonormal">
    <w:name w:val="Body Text Indent"/>
    <w:basedOn w:val="Normal"/>
    <w:pPr>
      <w:ind w:left="709"/>
    </w:pPr>
    <w:rPr>
      <w:rFonts w:ascii="Arial" w:hAnsi="Arial"/>
      <w:bCs/>
    </w:rPr>
  </w:style>
  <w:style w:type="paragraph" w:styleId="Sangra2detindependiente">
    <w:name w:val="Body Text Indent 2"/>
    <w:basedOn w:val="Normal"/>
    <w:pPr>
      <w:tabs>
        <w:tab w:val="left" w:pos="2835"/>
      </w:tabs>
      <w:ind w:left="1134"/>
    </w:pPr>
    <w:rPr>
      <w:rFonts w:ascii="Arial" w:hAnsi="Arial"/>
    </w:rPr>
  </w:style>
  <w:style w:type="paragraph" w:styleId="Sangra3detindependiente">
    <w:name w:val="Body Text Indent 3"/>
    <w:basedOn w:val="Normal"/>
    <w:pPr>
      <w:tabs>
        <w:tab w:val="left" w:pos="2835"/>
      </w:tabs>
      <w:ind w:left="1134" w:hanging="1134"/>
    </w:pPr>
    <w:rPr>
      <w:rFonts w:ascii="Arial" w:hAnsi="Arial"/>
    </w:rPr>
  </w:style>
  <w:style w:type="paragraph" w:styleId="Textoindependiente3">
    <w:name w:val="Body Text 3"/>
    <w:basedOn w:val="Normal"/>
    <w:pPr>
      <w:tabs>
        <w:tab w:val="left" w:pos="851"/>
        <w:tab w:val="left" w:pos="2835"/>
        <w:tab w:val="left" w:pos="3402"/>
      </w:tabs>
      <w:jc w:val="both"/>
    </w:pPr>
    <w:rPr>
      <w:rFonts w:ascii="Arial" w:hAnsi="Arial"/>
    </w:rPr>
  </w:style>
  <w:style w:type="paragraph" w:styleId="Prrafodelista">
    <w:name w:val="List Paragraph"/>
    <w:basedOn w:val="Normal"/>
    <w:uiPriority w:val="34"/>
    <w:qFormat/>
    <w:rsid w:val="00B90F72"/>
    <w:pPr>
      <w:ind w:left="708"/>
    </w:pPr>
  </w:style>
  <w:style w:type="paragraph" w:styleId="NormalWeb">
    <w:name w:val="Normal (Web)"/>
    <w:basedOn w:val="Normal"/>
    <w:uiPriority w:val="99"/>
    <w:unhideWhenUsed/>
    <w:rsid w:val="00C7311F"/>
    <w:pPr>
      <w:spacing w:before="100" w:beforeAutospacing="1" w:after="100" w:afterAutospacing="1"/>
    </w:pPr>
    <w:rPr>
      <w:sz w:val="24"/>
      <w:szCs w:val="24"/>
      <w:lang w:eastAsia="es-MX"/>
    </w:rPr>
  </w:style>
  <w:style w:type="character" w:customStyle="1" w:styleId="EncabezadoCar">
    <w:name w:val="Encabezado Car"/>
    <w:link w:val="Encabezado"/>
    <w:uiPriority w:val="99"/>
    <w:locked/>
    <w:rsid w:val="00627D8C"/>
    <w:rPr>
      <w:lang w:eastAsia="es-ES"/>
    </w:rPr>
  </w:style>
  <w:style w:type="paragraph" w:styleId="Textodeglobo">
    <w:name w:val="Balloon Text"/>
    <w:basedOn w:val="Normal"/>
    <w:link w:val="TextodegloboCar"/>
    <w:uiPriority w:val="99"/>
    <w:unhideWhenUsed/>
    <w:rsid w:val="000000D6"/>
    <w:rPr>
      <w:rFonts w:ascii="Tahoma" w:hAnsi="Tahoma" w:cs="Tahoma"/>
      <w:sz w:val="16"/>
      <w:szCs w:val="16"/>
      <w:lang w:val="es-ES" w:eastAsia="en-US"/>
    </w:rPr>
  </w:style>
  <w:style w:type="character" w:customStyle="1" w:styleId="TextodegloboCar">
    <w:name w:val="Texto de globo Car"/>
    <w:link w:val="Textodeglobo"/>
    <w:uiPriority w:val="99"/>
    <w:rsid w:val="000000D6"/>
    <w:rPr>
      <w:rFonts w:ascii="Tahoma" w:hAnsi="Tahoma" w:cs="Tahoma"/>
      <w:sz w:val="16"/>
      <w:szCs w:val="16"/>
      <w:lang w:val="es-ES" w:eastAsia="en-US"/>
    </w:rPr>
  </w:style>
  <w:style w:type="character" w:customStyle="1" w:styleId="apple-converted-space">
    <w:name w:val="apple-converted-space"/>
    <w:rsid w:val="00C60C59"/>
  </w:style>
  <w:style w:type="character" w:styleId="Hipervnculo">
    <w:name w:val="Hyperlink"/>
    <w:uiPriority w:val="99"/>
    <w:unhideWhenUsed/>
    <w:rsid w:val="00C60C59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5010E2"/>
    <w:rPr>
      <w:lang w:eastAsia="es-ES"/>
    </w:rPr>
  </w:style>
  <w:style w:type="character" w:customStyle="1" w:styleId="Ttulo2Car">
    <w:name w:val="Título 2 Car"/>
    <w:link w:val="Ttulo2"/>
    <w:rsid w:val="00A76DB6"/>
    <w:rPr>
      <w:b/>
      <w:sz w:val="16"/>
      <w:lang w:eastAsia="es-ES"/>
    </w:rPr>
  </w:style>
  <w:style w:type="table" w:styleId="Tablaconcuadrcula">
    <w:name w:val="Table Grid"/>
    <w:basedOn w:val="Tablanormal"/>
    <w:rsid w:val="005520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3">
    <w:name w:val="Grid Table 1 Light Accent 3"/>
    <w:basedOn w:val="Tablanormal"/>
    <w:uiPriority w:val="46"/>
    <w:rsid w:val="00552011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clara">
    <w:name w:val="Grid Table Light"/>
    <w:basedOn w:val="Tablanormal"/>
    <w:uiPriority w:val="40"/>
    <w:rsid w:val="00B8264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76B90"/>
    <w:rPr>
      <w:b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76B90"/>
    <w:rPr>
      <w:b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6837">
          <w:marLeft w:val="0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38542">
          <w:marLeft w:val="0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12575">
          <w:marLeft w:val="0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3203">
          <w:marLeft w:val="0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8983">
          <w:marLeft w:val="0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7019">
          <w:marLeft w:val="0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0851">
          <w:marLeft w:val="0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0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ISO-9001\Documentos\4.2\F-AC-GE-001-0Vertica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3F8B8-CFCF-47B9-B0E2-2EC119739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F-AC-GE-001-0Vertical</Template>
  <TotalTime>15</TotalTime>
  <Pages>8</Pages>
  <Words>1997</Words>
  <Characters>10989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Koblenz Electrica</vt:lpstr>
    </vt:vector>
  </TitlesOfParts>
  <Company>Sccap</Company>
  <LinksUpToDate>false</LinksUpToDate>
  <CharactersWithSpaces>12961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Koblenz Electrica</dc:title>
  <dc:subject/>
  <dc:creator>ROSY DIAZ</dc:creator>
  <cp:keywords/>
  <cp:lastModifiedBy>Marco Aurelio Rodriguez García</cp:lastModifiedBy>
  <cp:revision>3</cp:revision>
  <cp:lastPrinted>2019-06-21T07:32:00Z</cp:lastPrinted>
  <dcterms:created xsi:type="dcterms:W3CDTF">2024-04-02T13:16:00Z</dcterms:created>
  <dcterms:modified xsi:type="dcterms:W3CDTF">2024-04-24T12:30:00Z</dcterms:modified>
</cp:coreProperties>
</file>